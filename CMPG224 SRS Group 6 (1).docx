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A0404" w14:textId="1CF8244F" w:rsidR="00366984" w:rsidRDefault="00FB6BEF" w:rsidP="001D05F0">
      <w:pPr>
        <w:autoSpaceDE w:val="0"/>
        <w:autoSpaceDN w:val="0"/>
        <w:adjustRightInd w:val="0"/>
        <w:jc w:val="center"/>
        <w:rPr>
          <w:b/>
          <w:bCs/>
          <w:sz w:val="44"/>
          <w:szCs w:val="44"/>
        </w:rPr>
      </w:pPr>
      <w:r>
        <w:rPr>
          <w:b/>
          <w:bCs/>
          <w:sz w:val="44"/>
          <w:szCs w:val="44"/>
        </w:rPr>
        <w:t>&lt;</w:t>
      </w:r>
      <w:r w:rsidR="00FC4B9E" w:rsidRPr="00FC4B9E">
        <w:rPr>
          <w:b/>
          <w:bCs/>
          <w:sz w:val="44"/>
          <w:szCs w:val="44"/>
        </w:rPr>
        <w:t>Community Service Volunteer Tracking System</w:t>
      </w:r>
      <w:r>
        <w:rPr>
          <w:b/>
          <w:bCs/>
          <w:sz w:val="44"/>
          <w:szCs w:val="44"/>
        </w:rPr>
        <w:t>&gt;</w:t>
      </w:r>
    </w:p>
    <w:p w14:paraId="21390172" w14:textId="77777777" w:rsidR="00D42512" w:rsidRDefault="00D42512" w:rsidP="001D05F0">
      <w:pPr>
        <w:autoSpaceDE w:val="0"/>
        <w:autoSpaceDN w:val="0"/>
        <w:adjustRightInd w:val="0"/>
        <w:jc w:val="center"/>
        <w:rPr>
          <w:b/>
          <w:bCs/>
          <w:sz w:val="44"/>
          <w:szCs w:val="44"/>
        </w:rPr>
      </w:pPr>
    </w:p>
    <w:p w14:paraId="22F92CC9" w14:textId="77777777" w:rsidR="00D42512" w:rsidRPr="001D05F0" w:rsidRDefault="00D42512" w:rsidP="001D05F0">
      <w:pPr>
        <w:autoSpaceDE w:val="0"/>
        <w:autoSpaceDN w:val="0"/>
        <w:adjustRightInd w:val="0"/>
        <w:jc w:val="center"/>
        <w:rPr>
          <w:b/>
          <w:bCs/>
          <w:sz w:val="44"/>
          <w:szCs w:val="44"/>
        </w:rPr>
      </w:pPr>
    </w:p>
    <w:p w14:paraId="4C37E19A" w14:textId="77777777" w:rsidR="008C7E96" w:rsidRPr="001D05F0" w:rsidRDefault="008C7E96" w:rsidP="001D05F0">
      <w:pPr>
        <w:pStyle w:val="Title"/>
        <w:rPr>
          <w:sz w:val="44"/>
          <w:szCs w:val="44"/>
        </w:rPr>
      </w:pPr>
      <w:r w:rsidRPr="001D05F0">
        <w:rPr>
          <w:sz w:val="44"/>
          <w:szCs w:val="44"/>
        </w:rPr>
        <w:fldChar w:fldCharType="begin"/>
      </w:r>
      <w:r w:rsidRPr="001D05F0">
        <w:rPr>
          <w:sz w:val="44"/>
          <w:szCs w:val="44"/>
        </w:rPr>
        <w:instrText xml:space="preserve"> TITLE  \* MERGEFORMAT </w:instrText>
      </w:r>
      <w:r w:rsidRPr="001D05F0">
        <w:rPr>
          <w:sz w:val="44"/>
          <w:szCs w:val="44"/>
        </w:rPr>
        <w:fldChar w:fldCharType="separate"/>
      </w:r>
      <w:r w:rsidR="00082D68" w:rsidRPr="001D05F0">
        <w:rPr>
          <w:sz w:val="44"/>
          <w:szCs w:val="44"/>
        </w:rPr>
        <w:t>Software Requirements Specification</w:t>
      </w:r>
      <w:r w:rsidRPr="001D05F0">
        <w:rPr>
          <w:sz w:val="44"/>
          <w:szCs w:val="44"/>
        </w:rPr>
        <w:fldChar w:fldCharType="end"/>
      </w:r>
    </w:p>
    <w:p w14:paraId="16D6AED5" w14:textId="4EACD608" w:rsidR="008C7E96" w:rsidRDefault="009E129E" w:rsidP="001D05F0">
      <w:pPr>
        <w:pStyle w:val="Title"/>
        <w:rPr>
          <w:sz w:val="44"/>
          <w:szCs w:val="44"/>
        </w:rPr>
      </w:pPr>
      <w:r>
        <w:rPr>
          <w:sz w:val="44"/>
          <w:szCs w:val="44"/>
        </w:rPr>
        <w:t>Version &lt;</w:t>
      </w:r>
      <w:r w:rsidR="00FC4B9E">
        <w:rPr>
          <w:sz w:val="44"/>
          <w:szCs w:val="44"/>
        </w:rPr>
        <w:t>1</w:t>
      </w:r>
      <w:r w:rsidR="008C7E96" w:rsidRPr="001D05F0">
        <w:rPr>
          <w:sz w:val="44"/>
          <w:szCs w:val="44"/>
        </w:rPr>
        <w:t>.</w:t>
      </w:r>
      <w:r w:rsidR="00D42512">
        <w:rPr>
          <w:sz w:val="44"/>
          <w:szCs w:val="44"/>
        </w:rPr>
        <w:t>0</w:t>
      </w:r>
      <w:r w:rsidR="008C7E96" w:rsidRPr="001D05F0">
        <w:rPr>
          <w:sz w:val="44"/>
          <w:szCs w:val="44"/>
        </w:rPr>
        <w:t>&gt;</w:t>
      </w:r>
    </w:p>
    <w:p w14:paraId="44FDEBB5" w14:textId="77777777" w:rsidR="00FB6BEF" w:rsidRDefault="00FB6BEF" w:rsidP="00FB6BEF"/>
    <w:p w14:paraId="5C485FC9" w14:textId="77777777" w:rsidR="00FB6BEF" w:rsidRDefault="00FB6BEF" w:rsidP="00FB6BEF"/>
    <w:p w14:paraId="5F8F8479" w14:textId="77777777" w:rsidR="00FB6BEF" w:rsidRDefault="00FB6BEF" w:rsidP="00FB6BEF"/>
    <w:p w14:paraId="1FDA09B9" w14:textId="77777777" w:rsidR="00FB6BEF" w:rsidRDefault="00FB6BEF" w:rsidP="00FB6BEF"/>
    <w:p w14:paraId="0AB3CA0A" w14:textId="77777777" w:rsidR="00FB6BEF" w:rsidRDefault="00FB6BEF" w:rsidP="00FB6BEF"/>
    <w:p w14:paraId="2E5A8E37" w14:textId="77777777" w:rsidR="00FB6BEF" w:rsidRDefault="00FB6BEF" w:rsidP="00FB6BEF"/>
    <w:p w14:paraId="1B6C4BDD" w14:textId="77777777" w:rsidR="00E27036" w:rsidRDefault="004665F8" w:rsidP="00490ECF">
      <w:pPr>
        <w:pStyle w:val="BodyText"/>
        <w:jc w:val="center"/>
        <w:rPr>
          <w:b/>
          <w:sz w:val="48"/>
        </w:rPr>
      </w:pPr>
      <w:r w:rsidRPr="004665F8">
        <w:rPr>
          <w:b/>
          <w:sz w:val="48"/>
        </w:rPr>
        <w:t xml:space="preserve">MATHEBULA, NN (47489189) </w:t>
      </w:r>
    </w:p>
    <w:p w14:paraId="37E77E43" w14:textId="77777777" w:rsidR="00E27036" w:rsidRDefault="004665F8" w:rsidP="00490ECF">
      <w:pPr>
        <w:pStyle w:val="BodyText"/>
        <w:jc w:val="center"/>
        <w:rPr>
          <w:b/>
          <w:sz w:val="48"/>
        </w:rPr>
      </w:pPr>
      <w:r w:rsidRPr="004665F8">
        <w:rPr>
          <w:b/>
          <w:sz w:val="48"/>
        </w:rPr>
        <w:t xml:space="preserve">SHEZI, P (45225524) </w:t>
      </w:r>
    </w:p>
    <w:p w14:paraId="279CD188" w14:textId="77777777" w:rsidR="00E27036" w:rsidRDefault="004665F8" w:rsidP="00490ECF">
      <w:pPr>
        <w:pStyle w:val="BodyText"/>
        <w:jc w:val="center"/>
        <w:rPr>
          <w:b/>
          <w:sz w:val="48"/>
        </w:rPr>
      </w:pPr>
      <w:r w:rsidRPr="004665F8">
        <w:rPr>
          <w:b/>
          <w:sz w:val="48"/>
        </w:rPr>
        <w:t xml:space="preserve">KONDILE, SESETHU (41590503) MZOBE, BAYA (44027516) </w:t>
      </w:r>
    </w:p>
    <w:p w14:paraId="304A193F" w14:textId="77777777" w:rsidR="00E27036" w:rsidRDefault="004665F8" w:rsidP="00490ECF">
      <w:pPr>
        <w:pStyle w:val="BodyText"/>
        <w:jc w:val="center"/>
        <w:rPr>
          <w:b/>
          <w:sz w:val="48"/>
        </w:rPr>
      </w:pPr>
      <w:r w:rsidRPr="004665F8">
        <w:rPr>
          <w:b/>
          <w:sz w:val="48"/>
        </w:rPr>
        <w:t xml:space="preserve">NYEMBEZI, T (40183955) </w:t>
      </w:r>
    </w:p>
    <w:p w14:paraId="058A23A3" w14:textId="77777777" w:rsidR="00E27036" w:rsidRDefault="004665F8" w:rsidP="00490ECF">
      <w:pPr>
        <w:pStyle w:val="BodyText"/>
        <w:jc w:val="center"/>
        <w:rPr>
          <w:b/>
          <w:sz w:val="48"/>
        </w:rPr>
      </w:pPr>
      <w:r w:rsidRPr="004665F8">
        <w:rPr>
          <w:b/>
          <w:sz w:val="48"/>
        </w:rPr>
        <w:t xml:space="preserve">SEDZE, TK (52827097) </w:t>
      </w:r>
    </w:p>
    <w:p w14:paraId="2BBFE7C7" w14:textId="25B756D0" w:rsidR="00FD07A1" w:rsidRDefault="004665F8" w:rsidP="00490ECF">
      <w:pPr>
        <w:pStyle w:val="BodyText"/>
        <w:jc w:val="center"/>
        <w:rPr>
          <w:b/>
          <w:sz w:val="48"/>
        </w:rPr>
      </w:pPr>
      <w:r w:rsidRPr="004665F8">
        <w:rPr>
          <w:b/>
          <w:sz w:val="48"/>
        </w:rPr>
        <w:t>KUMANE, QN (45097208)</w:t>
      </w:r>
    </w:p>
    <w:p w14:paraId="7C2B95A1" w14:textId="77777777" w:rsidR="00FB6BEF" w:rsidRPr="00D620B7" w:rsidRDefault="00FB6BEF" w:rsidP="00FB6BEF">
      <w:pPr>
        <w:pStyle w:val="BodyText"/>
        <w:jc w:val="center"/>
        <w:rPr>
          <w:b/>
          <w:sz w:val="36"/>
          <w:szCs w:val="36"/>
        </w:rPr>
      </w:pPr>
      <w:r w:rsidRPr="00D620B7">
        <w:rPr>
          <w:b/>
          <w:sz w:val="36"/>
          <w:szCs w:val="36"/>
        </w:rPr>
        <w:t>Submitted in partial fulfillment of the requirements of</w:t>
      </w:r>
    </w:p>
    <w:p w14:paraId="2F18479C" w14:textId="77777777" w:rsidR="00FB6BEF" w:rsidRDefault="00FB6BEF" w:rsidP="00FB6BEF">
      <w:pPr>
        <w:jc w:val="center"/>
        <w:rPr>
          <w:b/>
          <w:sz w:val="36"/>
          <w:szCs w:val="36"/>
        </w:rPr>
      </w:pPr>
      <w:r w:rsidRPr="00D620B7">
        <w:rPr>
          <w:b/>
          <w:sz w:val="36"/>
          <w:szCs w:val="36"/>
        </w:rPr>
        <w:t>CMPG 224, Software Engineering</w:t>
      </w:r>
    </w:p>
    <w:p w14:paraId="51800AE8" w14:textId="77777777" w:rsidR="00FB6BEF" w:rsidRDefault="00FB6BEF" w:rsidP="00FB6BEF">
      <w:pPr>
        <w:jc w:val="center"/>
        <w:rPr>
          <w:b/>
          <w:sz w:val="36"/>
          <w:szCs w:val="36"/>
        </w:rPr>
      </w:pPr>
    </w:p>
    <w:p w14:paraId="382F3AF3" w14:textId="77777777" w:rsidR="00FB6BEF" w:rsidRDefault="00FB6BEF" w:rsidP="00FB6BEF">
      <w:pPr>
        <w:jc w:val="center"/>
        <w:rPr>
          <w:b/>
          <w:sz w:val="36"/>
          <w:szCs w:val="36"/>
        </w:rPr>
      </w:pPr>
    </w:p>
    <w:p w14:paraId="06F55FDC" w14:textId="77777777" w:rsidR="00FB6BEF" w:rsidRDefault="00FB6BEF" w:rsidP="00FB6BEF">
      <w:pPr>
        <w:jc w:val="center"/>
        <w:rPr>
          <w:b/>
          <w:sz w:val="36"/>
          <w:szCs w:val="36"/>
        </w:rPr>
      </w:pPr>
    </w:p>
    <w:p w14:paraId="0E6B3DC3" w14:textId="77777777" w:rsidR="00FB6BEF" w:rsidRDefault="00FB6BEF" w:rsidP="00FB6BEF">
      <w:pPr>
        <w:jc w:val="center"/>
        <w:rPr>
          <w:b/>
          <w:sz w:val="36"/>
          <w:szCs w:val="36"/>
        </w:rPr>
      </w:pPr>
    </w:p>
    <w:p w14:paraId="432D1637" w14:textId="77777777" w:rsidR="00FB6BEF" w:rsidRDefault="00FB6BEF" w:rsidP="00FB6BEF">
      <w:pPr>
        <w:jc w:val="center"/>
        <w:rPr>
          <w:b/>
          <w:sz w:val="36"/>
          <w:szCs w:val="36"/>
        </w:rPr>
      </w:pPr>
    </w:p>
    <w:p w14:paraId="33BA148C" w14:textId="3F699E7F" w:rsidR="008C7E96" w:rsidRDefault="000F4A8E" w:rsidP="0073767B">
      <w:pPr>
        <w:jc w:val="right"/>
      </w:pPr>
      <w:r>
        <w:rPr>
          <w:b/>
          <w:sz w:val="36"/>
          <w:szCs w:val="36"/>
        </w:rPr>
        <w:lastRenderedPageBreak/>
        <w:t>22/08/</w:t>
      </w:r>
      <w:r w:rsidR="00D42512">
        <w:rPr>
          <w:b/>
          <w:sz w:val="36"/>
          <w:szCs w:val="36"/>
        </w:rPr>
        <w:t>202</w:t>
      </w:r>
      <w:r w:rsidR="004D62ED">
        <w:rPr>
          <w:b/>
          <w:sz w:val="36"/>
          <w:szCs w:val="36"/>
        </w:rPr>
        <w:t>5</w:t>
      </w:r>
    </w:p>
    <w:p w14:paraId="04B30D2A" w14:textId="77777777" w:rsidR="008C7E96" w:rsidRDefault="008C7E96">
      <w:pPr>
        <w:pStyle w:val="BodyText"/>
        <w:sectPr w:rsidR="008C7E96">
          <w:headerReference w:type="default" r:id="rId7"/>
          <w:footerReference w:type="even" r:id="rId8"/>
          <w:pgSz w:w="12240" w:h="15840" w:code="1"/>
          <w:pgMar w:top="1440" w:right="1440" w:bottom="1440" w:left="1440" w:header="720" w:footer="720" w:gutter="0"/>
          <w:cols w:space="720"/>
          <w:vAlign w:val="center"/>
        </w:sectPr>
      </w:pPr>
    </w:p>
    <w:p w14:paraId="640CB09D" w14:textId="77777777" w:rsidR="008C7E96" w:rsidRDefault="008C7E96">
      <w:pPr>
        <w:pStyle w:val="Title"/>
      </w:pPr>
      <w:r>
        <w:lastRenderedPageBreak/>
        <w:t>Revision History</w:t>
      </w:r>
    </w:p>
    <w:p w14:paraId="55E06541" w14:textId="77777777" w:rsidR="00FB6BEF" w:rsidRPr="00FB6BEF" w:rsidRDefault="00FB6BEF" w:rsidP="00FB6BEF"/>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7E96" w14:paraId="5E526B01" w14:textId="77777777">
        <w:tc>
          <w:tcPr>
            <w:tcW w:w="2304" w:type="dxa"/>
          </w:tcPr>
          <w:p w14:paraId="1C994FDF" w14:textId="77777777" w:rsidR="008C7E96" w:rsidRDefault="008C7E96">
            <w:pPr>
              <w:pStyle w:val="Tabletext"/>
              <w:jc w:val="center"/>
              <w:rPr>
                <w:b/>
              </w:rPr>
            </w:pPr>
            <w:r>
              <w:rPr>
                <w:b/>
              </w:rPr>
              <w:t>Date</w:t>
            </w:r>
          </w:p>
        </w:tc>
        <w:tc>
          <w:tcPr>
            <w:tcW w:w="1152" w:type="dxa"/>
          </w:tcPr>
          <w:p w14:paraId="4099EF02" w14:textId="77777777" w:rsidR="008C7E96" w:rsidRDefault="008C7E96">
            <w:pPr>
              <w:pStyle w:val="Tabletext"/>
              <w:jc w:val="center"/>
              <w:rPr>
                <w:b/>
              </w:rPr>
            </w:pPr>
            <w:r>
              <w:rPr>
                <w:b/>
              </w:rPr>
              <w:t>Version</w:t>
            </w:r>
          </w:p>
        </w:tc>
        <w:tc>
          <w:tcPr>
            <w:tcW w:w="3744" w:type="dxa"/>
          </w:tcPr>
          <w:p w14:paraId="6C730720" w14:textId="77777777" w:rsidR="008C7E96" w:rsidRDefault="008C7E96">
            <w:pPr>
              <w:pStyle w:val="Tabletext"/>
              <w:jc w:val="center"/>
              <w:rPr>
                <w:b/>
              </w:rPr>
            </w:pPr>
            <w:r>
              <w:rPr>
                <w:b/>
              </w:rPr>
              <w:t>Description</w:t>
            </w:r>
          </w:p>
        </w:tc>
        <w:tc>
          <w:tcPr>
            <w:tcW w:w="2304" w:type="dxa"/>
          </w:tcPr>
          <w:p w14:paraId="13E549F1" w14:textId="77777777" w:rsidR="008C7E96" w:rsidRDefault="008C7E96">
            <w:pPr>
              <w:pStyle w:val="Tabletext"/>
              <w:jc w:val="center"/>
              <w:rPr>
                <w:b/>
              </w:rPr>
            </w:pPr>
            <w:r>
              <w:rPr>
                <w:b/>
              </w:rPr>
              <w:t>Author</w:t>
            </w:r>
          </w:p>
        </w:tc>
      </w:tr>
      <w:tr w:rsidR="008C7E96" w14:paraId="165DEB4B" w14:textId="77777777">
        <w:tc>
          <w:tcPr>
            <w:tcW w:w="2304" w:type="dxa"/>
          </w:tcPr>
          <w:p w14:paraId="1ADFF802" w14:textId="59FBE4CC" w:rsidR="008C7E96" w:rsidRDefault="00FB6BEF" w:rsidP="00FB6BEF">
            <w:pPr>
              <w:pStyle w:val="Tabletext"/>
            </w:pPr>
            <w:r>
              <w:t>&lt;</w:t>
            </w:r>
            <w:r w:rsidR="00FC4B9E">
              <w:t>22</w:t>
            </w:r>
            <w:r>
              <w:t>/</w:t>
            </w:r>
            <w:r w:rsidR="00FC4B9E">
              <w:t>08</w:t>
            </w:r>
            <w:r>
              <w:t>/</w:t>
            </w:r>
            <w:r w:rsidR="00FC4B9E">
              <w:t>25</w:t>
            </w:r>
            <w:r w:rsidR="008C7E96">
              <w:t>&gt;</w:t>
            </w:r>
          </w:p>
        </w:tc>
        <w:tc>
          <w:tcPr>
            <w:tcW w:w="1152" w:type="dxa"/>
          </w:tcPr>
          <w:p w14:paraId="1D3A14C2" w14:textId="77777777" w:rsidR="008C7E96" w:rsidRDefault="000758CE">
            <w:pPr>
              <w:pStyle w:val="Tabletext"/>
            </w:pPr>
            <w:r>
              <w:t>&lt;1.0</w:t>
            </w:r>
            <w:r w:rsidR="008C7E96">
              <w:t>&gt;</w:t>
            </w:r>
          </w:p>
        </w:tc>
        <w:tc>
          <w:tcPr>
            <w:tcW w:w="3744" w:type="dxa"/>
          </w:tcPr>
          <w:p w14:paraId="583B1A83" w14:textId="77777777" w:rsidR="008C7E96" w:rsidRDefault="000758CE" w:rsidP="000758CE">
            <w:pPr>
              <w:pStyle w:val="Tabletext"/>
              <w:jc w:val="center"/>
            </w:pPr>
            <w:r>
              <w:t>SRS 1.0</w:t>
            </w:r>
          </w:p>
        </w:tc>
        <w:tc>
          <w:tcPr>
            <w:tcW w:w="2304" w:type="dxa"/>
          </w:tcPr>
          <w:p w14:paraId="6E74EABB" w14:textId="7B7DDB95" w:rsidR="008C7E96" w:rsidRDefault="00EE7481" w:rsidP="00910FEC">
            <w:pPr>
              <w:pStyle w:val="Tabletext"/>
              <w:jc w:val="center"/>
            </w:pPr>
            <w:r>
              <w:t xml:space="preserve">Group </w:t>
            </w:r>
            <w:r w:rsidR="00790289">
              <w:t>6</w:t>
            </w:r>
          </w:p>
        </w:tc>
      </w:tr>
      <w:tr w:rsidR="00B30589" w14:paraId="36A4412B" w14:textId="77777777">
        <w:tc>
          <w:tcPr>
            <w:tcW w:w="2304" w:type="dxa"/>
          </w:tcPr>
          <w:p w14:paraId="2C184A54" w14:textId="77777777" w:rsidR="00B30589" w:rsidRDefault="00FB6BEF" w:rsidP="00D6211F">
            <w:pPr>
              <w:pStyle w:val="Tabletext"/>
            </w:pPr>
            <w:r>
              <w:t>&lt;xx/xx/xx&gt;</w:t>
            </w:r>
          </w:p>
        </w:tc>
        <w:tc>
          <w:tcPr>
            <w:tcW w:w="1152" w:type="dxa"/>
          </w:tcPr>
          <w:p w14:paraId="3AE84731" w14:textId="77777777" w:rsidR="00B30589" w:rsidRDefault="001805DD" w:rsidP="00D6211F">
            <w:pPr>
              <w:pStyle w:val="Tabletext"/>
            </w:pPr>
            <w:r>
              <w:t>&lt;2</w:t>
            </w:r>
            <w:r w:rsidR="00B30589">
              <w:t>.0&gt;</w:t>
            </w:r>
          </w:p>
        </w:tc>
        <w:tc>
          <w:tcPr>
            <w:tcW w:w="3744" w:type="dxa"/>
          </w:tcPr>
          <w:p w14:paraId="7BFFF1FF" w14:textId="77777777" w:rsidR="00B30589" w:rsidRDefault="006E63D7" w:rsidP="00D6211F">
            <w:pPr>
              <w:pStyle w:val="Tabletext"/>
              <w:jc w:val="center"/>
            </w:pPr>
            <w:r>
              <w:t>SRS 2</w:t>
            </w:r>
            <w:r w:rsidR="00B30589">
              <w:t>.0</w:t>
            </w:r>
          </w:p>
        </w:tc>
        <w:tc>
          <w:tcPr>
            <w:tcW w:w="2304" w:type="dxa"/>
          </w:tcPr>
          <w:p w14:paraId="24F3C39E" w14:textId="77777777" w:rsidR="00B30589" w:rsidRDefault="00B30589" w:rsidP="00D6211F">
            <w:pPr>
              <w:pStyle w:val="Tabletext"/>
              <w:jc w:val="center"/>
            </w:pPr>
          </w:p>
        </w:tc>
      </w:tr>
    </w:tbl>
    <w:p w14:paraId="5664CE02" w14:textId="77777777" w:rsidR="008C7E96" w:rsidRDefault="008C7E96"/>
    <w:p w14:paraId="74401630" w14:textId="77777777" w:rsidR="00D42512" w:rsidRPr="00010435" w:rsidRDefault="008C7E96" w:rsidP="00D42512">
      <w:pPr>
        <w:pStyle w:val="TOCTitle"/>
        <w:rPr>
          <w:sz w:val="28"/>
          <w:szCs w:val="28"/>
        </w:rPr>
      </w:pPr>
      <w:r>
        <w:br w:type="page"/>
      </w:r>
      <w:r w:rsidR="00D42512" w:rsidRPr="00010435">
        <w:rPr>
          <w:sz w:val="28"/>
          <w:szCs w:val="28"/>
        </w:rPr>
        <w:lastRenderedPageBreak/>
        <w:t>Table of Contents</w:t>
      </w:r>
    </w:p>
    <w:p w14:paraId="59A02C1E" w14:textId="77777777" w:rsidR="00D42512" w:rsidRPr="00010435" w:rsidRDefault="00D42512" w:rsidP="00D42512">
      <w:pPr>
        <w:pStyle w:val="Level2"/>
        <w:rPr>
          <w:sz w:val="18"/>
          <w:szCs w:val="18"/>
        </w:rPr>
      </w:pPr>
    </w:p>
    <w:p w14:paraId="70C95E53" w14:textId="0475EC41" w:rsidR="00D42512" w:rsidRPr="00010435" w:rsidRDefault="00D42512" w:rsidP="00D42512">
      <w:pPr>
        <w:pStyle w:val="Level1"/>
        <w:spacing w:before="0" w:after="0"/>
        <w:rPr>
          <w:sz w:val="18"/>
          <w:szCs w:val="18"/>
        </w:rPr>
      </w:pPr>
      <w:r>
        <w:rPr>
          <w:webHidden/>
          <w:sz w:val="18"/>
          <w:szCs w:val="18"/>
        </w:rPr>
        <w:t>Introduction</w:t>
      </w:r>
      <w:r w:rsidRPr="00010435">
        <w:rPr>
          <w:webHidden/>
          <w:sz w:val="18"/>
          <w:szCs w:val="18"/>
        </w:rPr>
        <w:t xml:space="preserve"> 1.0</w:t>
      </w:r>
      <w:r w:rsidRPr="00010435">
        <w:rPr>
          <w:webHidden/>
          <w:sz w:val="18"/>
          <w:szCs w:val="18"/>
        </w:rPr>
        <w:tab/>
      </w:r>
      <w:r w:rsidR="00EE7481">
        <w:rPr>
          <w:webHidden/>
          <w:sz w:val="18"/>
          <w:szCs w:val="18"/>
        </w:rPr>
        <w:t>5</w:t>
      </w:r>
    </w:p>
    <w:p w14:paraId="783497C6" w14:textId="6B39F83D" w:rsidR="00D42512" w:rsidRPr="00010435" w:rsidRDefault="00D42512" w:rsidP="00D42512">
      <w:pPr>
        <w:pStyle w:val="Level2"/>
        <w:rPr>
          <w:sz w:val="18"/>
          <w:szCs w:val="18"/>
        </w:rPr>
      </w:pPr>
      <w:r w:rsidRPr="00010435">
        <w:rPr>
          <w:sz w:val="18"/>
          <w:szCs w:val="18"/>
          <w:lang w:val="en-GB" w:eastAsia="en-GB"/>
        </w:rPr>
        <w:t>P</w:t>
      </w:r>
      <w:r>
        <w:rPr>
          <w:sz w:val="18"/>
          <w:szCs w:val="18"/>
          <w:lang w:val="en-GB" w:eastAsia="en-GB"/>
        </w:rPr>
        <w:t xml:space="preserve">urpose </w:t>
      </w:r>
      <w:r w:rsidRPr="00010435">
        <w:rPr>
          <w:sz w:val="18"/>
          <w:szCs w:val="18"/>
          <w:lang w:val="en-GB" w:eastAsia="en-GB"/>
        </w:rPr>
        <w:t>1.1</w:t>
      </w:r>
      <w:r w:rsidRPr="00010435">
        <w:rPr>
          <w:webHidden/>
          <w:sz w:val="18"/>
          <w:szCs w:val="18"/>
        </w:rPr>
        <w:tab/>
      </w:r>
      <w:r w:rsidR="00EE7481">
        <w:rPr>
          <w:webHidden/>
          <w:sz w:val="18"/>
          <w:szCs w:val="18"/>
        </w:rPr>
        <w:t>5</w:t>
      </w:r>
    </w:p>
    <w:p w14:paraId="14AF906D" w14:textId="402DACB4" w:rsidR="00D42512" w:rsidRDefault="00D42512" w:rsidP="00D42512">
      <w:pPr>
        <w:pStyle w:val="Level2"/>
        <w:rPr>
          <w:webHidden/>
          <w:sz w:val="18"/>
          <w:szCs w:val="18"/>
        </w:rPr>
      </w:pPr>
      <w:r>
        <w:rPr>
          <w:sz w:val="18"/>
          <w:szCs w:val="18"/>
          <w:lang w:val="en-GB" w:eastAsia="en-GB"/>
        </w:rPr>
        <w:t xml:space="preserve">Scope </w:t>
      </w:r>
      <w:r w:rsidRPr="00010435">
        <w:rPr>
          <w:webHidden/>
          <w:sz w:val="18"/>
          <w:szCs w:val="18"/>
        </w:rPr>
        <w:t>1.2</w:t>
      </w:r>
      <w:r w:rsidRPr="00010435">
        <w:rPr>
          <w:webHidden/>
          <w:sz w:val="18"/>
          <w:szCs w:val="18"/>
        </w:rPr>
        <w:tab/>
      </w:r>
      <w:r w:rsidR="00EE7481">
        <w:rPr>
          <w:webHidden/>
          <w:sz w:val="18"/>
          <w:szCs w:val="18"/>
        </w:rPr>
        <w:t>5</w:t>
      </w:r>
    </w:p>
    <w:p w14:paraId="2E446510" w14:textId="4F6A169E" w:rsidR="00D42512" w:rsidRDefault="00D42512" w:rsidP="00D42512">
      <w:pPr>
        <w:pStyle w:val="Level2"/>
        <w:rPr>
          <w:webHidden/>
          <w:sz w:val="18"/>
          <w:szCs w:val="18"/>
        </w:rPr>
      </w:pPr>
      <w:r>
        <w:rPr>
          <w:sz w:val="18"/>
          <w:szCs w:val="18"/>
          <w:lang w:val="en-GB" w:eastAsia="en-GB"/>
        </w:rPr>
        <w:t>D</w:t>
      </w:r>
      <w:r w:rsidR="0073767B">
        <w:rPr>
          <w:sz w:val="18"/>
          <w:szCs w:val="18"/>
          <w:lang w:val="en-GB" w:eastAsia="en-GB"/>
        </w:rPr>
        <w:t xml:space="preserve">efinitions </w:t>
      </w:r>
      <w:r>
        <w:rPr>
          <w:sz w:val="18"/>
          <w:szCs w:val="18"/>
          <w:lang w:val="en-GB" w:eastAsia="en-GB"/>
        </w:rPr>
        <w:t xml:space="preserve">and Acronyms  </w:t>
      </w:r>
      <w:r w:rsidRPr="00010435">
        <w:rPr>
          <w:webHidden/>
          <w:sz w:val="18"/>
          <w:szCs w:val="18"/>
        </w:rPr>
        <w:t>1.</w:t>
      </w:r>
      <w:r w:rsidR="0073767B">
        <w:rPr>
          <w:webHidden/>
          <w:sz w:val="18"/>
          <w:szCs w:val="18"/>
        </w:rPr>
        <w:t>3</w:t>
      </w:r>
      <w:r w:rsidRPr="00010435">
        <w:rPr>
          <w:webHidden/>
          <w:sz w:val="18"/>
          <w:szCs w:val="18"/>
        </w:rPr>
        <w:tab/>
      </w:r>
      <w:r w:rsidR="00EE7481">
        <w:rPr>
          <w:webHidden/>
          <w:sz w:val="18"/>
          <w:szCs w:val="18"/>
        </w:rPr>
        <w:t>5</w:t>
      </w:r>
    </w:p>
    <w:p w14:paraId="10E5EAE3" w14:textId="79FCA62F" w:rsidR="00F46F95" w:rsidRDefault="00F46F95" w:rsidP="00F46F95">
      <w:pPr>
        <w:pStyle w:val="Level2"/>
        <w:rPr>
          <w:webHidden/>
          <w:sz w:val="18"/>
          <w:szCs w:val="18"/>
        </w:rPr>
      </w:pPr>
      <w:r>
        <w:rPr>
          <w:sz w:val="18"/>
          <w:szCs w:val="18"/>
          <w:lang w:val="en-GB" w:eastAsia="en-GB"/>
        </w:rPr>
        <w:t xml:space="preserve">References  </w:t>
      </w:r>
      <w:r w:rsidRPr="00010435">
        <w:rPr>
          <w:webHidden/>
          <w:sz w:val="18"/>
          <w:szCs w:val="18"/>
        </w:rPr>
        <w:t>1.</w:t>
      </w:r>
      <w:r>
        <w:rPr>
          <w:webHidden/>
          <w:sz w:val="18"/>
          <w:szCs w:val="18"/>
        </w:rPr>
        <w:t>4</w:t>
      </w:r>
      <w:r w:rsidRPr="00010435">
        <w:rPr>
          <w:webHidden/>
          <w:sz w:val="18"/>
          <w:szCs w:val="18"/>
        </w:rPr>
        <w:tab/>
      </w:r>
      <w:r w:rsidR="00EE7481">
        <w:rPr>
          <w:webHidden/>
          <w:sz w:val="18"/>
          <w:szCs w:val="18"/>
        </w:rPr>
        <w:t>5</w:t>
      </w:r>
    </w:p>
    <w:p w14:paraId="5F70B24C" w14:textId="77777777" w:rsidR="00F46F95" w:rsidRDefault="00F46F95" w:rsidP="00D42512">
      <w:pPr>
        <w:pStyle w:val="Level2"/>
        <w:rPr>
          <w:webHidden/>
          <w:sz w:val="18"/>
          <w:szCs w:val="18"/>
        </w:rPr>
      </w:pPr>
    </w:p>
    <w:p w14:paraId="0174F16B" w14:textId="0FC60EF5" w:rsidR="001D0741" w:rsidRPr="00010435" w:rsidRDefault="001D0741" w:rsidP="001D0741">
      <w:pPr>
        <w:pStyle w:val="Level1"/>
        <w:spacing w:before="0" w:after="0"/>
        <w:rPr>
          <w:sz w:val="18"/>
          <w:szCs w:val="18"/>
        </w:rPr>
      </w:pPr>
      <w:r>
        <w:rPr>
          <w:webHidden/>
          <w:sz w:val="18"/>
          <w:szCs w:val="18"/>
        </w:rPr>
        <w:t xml:space="preserve">System </w:t>
      </w:r>
      <w:r w:rsidR="009C404B">
        <w:rPr>
          <w:webHidden/>
          <w:sz w:val="18"/>
          <w:szCs w:val="18"/>
        </w:rPr>
        <w:t>OVERVIEW</w:t>
      </w:r>
      <w:r w:rsidRPr="00010435">
        <w:rPr>
          <w:webHidden/>
          <w:sz w:val="18"/>
          <w:szCs w:val="18"/>
        </w:rPr>
        <w:t xml:space="preserve"> </w:t>
      </w:r>
      <w:r>
        <w:rPr>
          <w:webHidden/>
          <w:sz w:val="18"/>
          <w:szCs w:val="18"/>
        </w:rPr>
        <w:t>2.</w:t>
      </w:r>
      <w:r w:rsidRPr="00010435">
        <w:rPr>
          <w:webHidden/>
          <w:sz w:val="18"/>
          <w:szCs w:val="18"/>
        </w:rPr>
        <w:t>0</w:t>
      </w:r>
      <w:r w:rsidRPr="00010435">
        <w:rPr>
          <w:webHidden/>
          <w:sz w:val="18"/>
          <w:szCs w:val="18"/>
        </w:rPr>
        <w:tab/>
      </w:r>
      <w:r w:rsidR="00EE7481">
        <w:rPr>
          <w:webHidden/>
          <w:sz w:val="18"/>
          <w:szCs w:val="18"/>
        </w:rPr>
        <w:t>6</w:t>
      </w:r>
    </w:p>
    <w:p w14:paraId="7E5E473F" w14:textId="61BF1CA9" w:rsidR="001D0741" w:rsidRDefault="004D62ED" w:rsidP="001D0741">
      <w:pPr>
        <w:pStyle w:val="Level2"/>
        <w:rPr>
          <w:webHidden/>
          <w:sz w:val="18"/>
          <w:szCs w:val="18"/>
        </w:rPr>
      </w:pPr>
      <w:r>
        <w:rPr>
          <w:sz w:val="18"/>
          <w:szCs w:val="18"/>
          <w:lang w:eastAsia="en-GB"/>
        </w:rPr>
        <w:t xml:space="preserve">System </w:t>
      </w:r>
      <w:r w:rsidR="009C404B">
        <w:rPr>
          <w:sz w:val="18"/>
          <w:szCs w:val="18"/>
          <w:lang w:eastAsia="en-GB"/>
        </w:rPr>
        <w:t>Description</w:t>
      </w:r>
      <w:r w:rsidR="001D0741">
        <w:rPr>
          <w:sz w:val="18"/>
          <w:szCs w:val="18"/>
          <w:lang w:val="en-GB" w:eastAsia="en-GB"/>
        </w:rPr>
        <w:t xml:space="preserve"> </w:t>
      </w:r>
      <w:r w:rsidR="001D0741" w:rsidRPr="00010435">
        <w:rPr>
          <w:sz w:val="18"/>
          <w:szCs w:val="18"/>
          <w:lang w:val="en-GB" w:eastAsia="en-GB"/>
        </w:rPr>
        <w:t xml:space="preserve"> </w:t>
      </w:r>
      <w:r w:rsidR="001D0741">
        <w:rPr>
          <w:sz w:val="18"/>
          <w:szCs w:val="18"/>
          <w:lang w:val="en-GB" w:eastAsia="en-GB"/>
        </w:rPr>
        <w:t>2</w:t>
      </w:r>
      <w:r w:rsidR="001D0741" w:rsidRPr="00010435">
        <w:rPr>
          <w:sz w:val="18"/>
          <w:szCs w:val="18"/>
          <w:lang w:val="en-GB" w:eastAsia="en-GB"/>
        </w:rPr>
        <w:t>.1</w:t>
      </w:r>
      <w:r w:rsidR="001D0741" w:rsidRPr="00010435">
        <w:rPr>
          <w:webHidden/>
          <w:sz w:val="18"/>
          <w:szCs w:val="18"/>
        </w:rPr>
        <w:tab/>
      </w:r>
      <w:r w:rsidR="00EE7481">
        <w:rPr>
          <w:webHidden/>
          <w:sz w:val="18"/>
          <w:szCs w:val="18"/>
        </w:rPr>
        <w:t>6</w:t>
      </w:r>
    </w:p>
    <w:p w14:paraId="01E030A1" w14:textId="5F4F4DF7" w:rsidR="005651F5" w:rsidRPr="00010435" w:rsidRDefault="005651F5" w:rsidP="005651F5">
      <w:pPr>
        <w:pStyle w:val="Level2"/>
        <w:rPr>
          <w:sz w:val="18"/>
          <w:szCs w:val="18"/>
        </w:rPr>
      </w:pPr>
      <w:r>
        <w:rPr>
          <w:sz w:val="18"/>
          <w:szCs w:val="18"/>
          <w:lang w:val="en-GB" w:eastAsia="en-GB"/>
        </w:rPr>
        <w:t>System</w:t>
      </w:r>
      <w:r w:rsidR="0073767B">
        <w:rPr>
          <w:sz w:val="18"/>
          <w:szCs w:val="18"/>
          <w:lang w:val="en-GB" w:eastAsia="en-GB"/>
        </w:rPr>
        <w:t xml:space="preserve"> Features</w:t>
      </w:r>
      <w:r w:rsidRPr="00010435">
        <w:rPr>
          <w:sz w:val="18"/>
          <w:szCs w:val="18"/>
          <w:lang w:val="en-GB" w:eastAsia="en-GB"/>
        </w:rPr>
        <w:t xml:space="preserve"> </w:t>
      </w:r>
      <w:r>
        <w:rPr>
          <w:sz w:val="18"/>
          <w:szCs w:val="18"/>
          <w:lang w:val="en-GB" w:eastAsia="en-GB"/>
        </w:rPr>
        <w:t>2</w:t>
      </w:r>
      <w:r w:rsidRPr="00010435">
        <w:rPr>
          <w:sz w:val="18"/>
          <w:szCs w:val="18"/>
          <w:lang w:val="en-GB" w:eastAsia="en-GB"/>
        </w:rPr>
        <w:t>.</w:t>
      </w:r>
      <w:r w:rsidR="009C404B">
        <w:rPr>
          <w:sz w:val="18"/>
          <w:szCs w:val="18"/>
          <w:lang w:val="en-GB" w:eastAsia="en-GB"/>
        </w:rPr>
        <w:t>2</w:t>
      </w:r>
      <w:r w:rsidRPr="00010435">
        <w:rPr>
          <w:webHidden/>
          <w:sz w:val="18"/>
          <w:szCs w:val="18"/>
        </w:rPr>
        <w:tab/>
      </w:r>
      <w:r w:rsidR="00EE7481">
        <w:rPr>
          <w:webHidden/>
          <w:sz w:val="18"/>
          <w:szCs w:val="18"/>
        </w:rPr>
        <w:t>6</w:t>
      </w:r>
    </w:p>
    <w:p w14:paraId="10B64F5B" w14:textId="77777777" w:rsidR="005651F5" w:rsidRPr="00010435" w:rsidRDefault="005651F5" w:rsidP="00D42512">
      <w:pPr>
        <w:pStyle w:val="Level2"/>
        <w:rPr>
          <w:sz w:val="18"/>
          <w:szCs w:val="18"/>
        </w:rPr>
      </w:pPr>
    </w:p>
    <w:p w14:paraId="3D0F18BF" w14:textId="38DF5D0E" w:rsidR="00524863" w:rsidRDefault="00524863" w:rsidP="00524863">
      <w:pPr>
        <w:pStyle w:val="Level1"/>
        <w:spacing w:before="0" w:after="0"/>
        <w:rPr>
          <w:webHidden/>
          <w:sz w:val="18"/>
          <w:szCs w:val="18"/>
        </w:rPr>
      </w:pPr>
      <w:r>
        <w:rPr>
          <w:webHidden/>
          <w:sz w:val="18"/>
          <w:szCs w:val="18"/>
        </w:rPr>
        <w:t>System Actors and roles 3</w:t>
      </w:r>
      <w:r w:rsidRPr="00010435">
        <w:rPr>
          <w:webHidden/>
          <w:sz w:val="18"/>
          <w:szCs w:val="18"/>
        </w:rPr>
        <w:t>.0</w:t>
      </w:r>
      <w:r w:rsidRPr="00010435">
        <w:rPr>
          <w:webHidden/>
          <w:sz w:val="18"/>
          <w:szCs w:val="18"/>
        </w:rPr>
        <w:tab/>
      </w:r>
      <w:r w:rsidR="00EE7481">
        <w:rPr>
          <w:webHidden/>
          <w:sz w:val="18"/>
          <w:szCs w:val="18"/>
        </w:rPr>
        <w:t>7</w:t>
      </w:r>
    </w:p>
    <w:p w14:paraId="07353B32" w14:textId="179F26BD" w:rsidR="00753C6C" w:rsidRDefault="00753C6C" w:rsidP="00753C6C">
      <w:pPr>
        <w:pStyle w:val="Level2"/>
        <w:rPr>
          <w:webHidden/>
          <w:sz w:val="18"/>
          <w:szCs w:val="18"/>
        </w:rPr>
      </w:pPr>
      <w:r>
        <w:rPr>
          <w:webHidden/>
          <w:sz w:val="18"/>
          <w:szCs w:val="18"/>
        </w:rPr>
        <w:t>Actors 3</w:t>
      </w:r>
      <w:r w:rsidRPr="00010435">
        <w:rPr>
          <w:webHidden/>
          <w:sz w:val="18"/>
          <w:szCs w:val="18"/>
        </w:rPr>
        <w:t>.1</w:t>
      </w:r>
      <w:r w:rsidRPr="00010435">
        <w:rPr>
          <w:webHidden/>
          <w:sz w:val="18"/>
          <w:szCs w:val="18"/>
        </w:rPr>
        <w:tab/>
      </w:r>
      <w:r w:rsidR="00EE7481">
        <w:rPr>
          <w:webHidden/>
          <w:sz w:val="18"/>
          <w:szCs w:val="18"/>
        </w:rPr>
        <w:t>7</w:t>
      </w:r>
    </w:p>
    <w:p w14:paraId="202C9E8B" w14:textId="7797B516" w:rsidR="00753C6C" w:rsidRDefault="00753C6C" w:rsidP="00753C6C">
      <w:pPr>
        <w:pStyle w:val="Level2"/>
        <w:rPr>
          <w:webHidden/>
          <w:sz w:val="18"/>
          <w:szCs w:val="18"/>
        </w:rPr>
      </w:pPr>
      <w:r>
        <w:rPr>
          <w:webHidden/>
          <w:sz w:val="18"/>
          <w:szCs w:val="18"/>
        </w:rPr>
        <w:t>Roles 3</w:t>
      </w:r>
      <w:r w:rsidRPr="00010435">
        <w:rPr>
          <w:webHidden/>
          <w:sz w:val="18"/>
          <w:szCs w:val="18"/>
        </w:rPr>
        <w:t>.</w:t>
      </w:r>
      <w:r>
        <w:rPr>
          <w:webHidden/>
          <w:sz w:val="18"/>
          <w:szCs w:val="18"/>
        </w:rPr>
        <w:t>2</w:t>
      </w:r>
      <w:r w:rsidRPr="00010435">
        <w:rPr>
          <w:webHidden/>
          <w:sz w:val="18"/>
          <w:szCs w:val="18"/>
        </w:rPr>
        <w:tab/>
      </w:r>
      <w:r w:rsidR="00EE7481">
        <w:rPr>
          <w:webHidden/>
          <w:sz w:val="18"/>
          <w:szCs w:val="18"/>
        </w:rPr>
        <w:t>8</w:t>
      </w:r>
    </w:p>
    <w:p w14:paraId="6ACB08DE" w14:textId="4CFA896D" w:rsidR="00753C6C" w:rsidRDefault="00753C6C" w:rsidP="00753C6C">
      <w:pPr>
        <w:pStyle w:val="Level2"/>
        <w:rPr>
          <w:webHidden/>
          <w:sz w:val="18"/>
          <w:szCs w:val="18"/>
        </w:rPr>
      </w:pPr>
      <w:r>
        <w:rPr>
          <w:webHidden/>
          <w:sz w:val="18"/>
          <w:szCs w:val="18"/>
        </w:rPr>
        <w:t>Use case diagram  3.3</w:t>
      </w:r>
      <w:r w:rsidRPr="00010435">
        <w:rPr>
          <w:webHidden/>
          <w:sz w:val="18"/>
          <w:szCs w:val="18"/>
        </w:rPr>
        <w:tab/>
      </w:r>
      <w:r w:rsidR="00EE7481">
        <w:rPr>
          <w:webHidden/>
          <w:sz w:val="18"/>
          <w:szCs w:val="18"/>
        </w:rPr>
        <w:t>8</w:t>
      </w:r>
    </w:p>
    <w:p w14:paraId="0A202CB4" w14:textId="77777777" w:rsidR="00753C6C" w:rsidRPr="00010435" w:rsidRDefault="00753C6C" w:rsidP="00753C6C">
      <w:pPr>
        <w:pStyle w:val="Level1"/>
        <w:spacing w:before="0" w:after="0"/>
        <w:rPr>
          <w:sz w:val="18"/>
          <w:szCs w:val="18"/>
        </w:rPr>
      </w:pPr>
    </w:p>
    <w:p w14:paraId="0F5FB934" w14:textId="6BFEB6A7" w:rsidR="009F22F4" w:rsidRPr="00010435" w:rsidRDefault="009F22F4" w:rsidP="009F22F4">
      <w:pPr>
        <w:pStyle w:val="Level1"/>
        <w:spacing w:before="0" w:after="0"/>
        <w:rPr>
          <w:sz w:val="18"/>
          <w:szCs w:val="18"/>
        </w:rPr>
      </w:pPr>
      <w:r>
        <w:rPr>
          <w:webHidden/>
          <w:sz w:val="18"/>
          <w:szCs w:val="18"/>
        </w:rPr>
        <w:t>FUNCTIONAL Requirements 4</w:t>
      </w:r>
      <w:r w:rsidRPr="00010435">
        <w:rPr>
          <w:webHidden/>
          <w:sz w:val="18"/>
          <w:szCs w:val="18"/>
        </w:rPr>
        <w:t>.0</w:t>
      </w:r>
      <w:r w:rsidRPr="00010435">
        <w:rPr>
          <w:webHidden/>
          <w:sz w:val="18"/>
          <w:szCs w:val="18"/>
        </w:rPr>
        <w:tab/>
      </w:r>
      <w:r w:rsidR="00EE7481">
        <w:rPr>
          <w:webHidden/>
          <w:sz w:val="18"/>
          <w:szCs w:val="18"/>
        </w:rPr>
        <w:t>9</w:t>
      </w:r>
    </w:p>
    <w:p w14:paraId="6650C220" w14:textId="3E4BB00A" w:rsidR="009F22F4" w:rsidRDefault="009F22F4" w:rsidP="009F22F4">
      <w:pPr>
        <w:pStyle w:val="Level2"/>
        <w:rPr>
          <w:webHidden/>
          <w:sz w:val="18"/>
          <w:szCs w:val="18"/>
        </w:rPr>
      </w:pPr>
      <w:r>
        <w:rPr>
          <w:webHidden/>
          <w:sz w:val="18"/>
          <w:szCs w:val="18"/>
        </w:rPr>
        <w:t>F &amp; FR 3</w:t>
      </w:r>
      <w:r w:rsidRPr="00010435">
        <w:rPr>
          <w:webHidden/>
          <w:sz w:val="18"/>
          <w:szCs w:val="18"/>
        </w:rPr>
        <w:t>.1</w:t>
      </w:r>
      <w:r w:rsidRPr="00010435">
        <w:rPr>
          <w:webHidden/>
          <w:sz w:val="18"/>
          <w:szCs w:val="18"/>
        </w:rPr>
        <w:tab/>
      </w:r>
      <w:r w:rsidR="00EE7481">
        <w:rPr>
          <w:webHidden/>
          <w:sz w:val="18"/>
          <w:szCs w:val="18"/>
        </w:rPr>
        <w:t>9</w:t>
      </w:r>
    </w:p>
    <w:p w14:paraId="43343558" w14:textId="27C0BCF9" w:rsidR="009F22F4" w:rsidRDefault="009F22F4" w:rsidP="009F22F4">
      <w:pPr>
        <w:pStyle w:val="Level2"/>
        <w:rPr>
          <w:webHidden/>
          <w:sz w:val="18"/>
          <w:szCs w:val="18"/>
        </w:rPr>
      </w:pPr>
      <w:r>
        <w:rPr>
          <w:webHidden/>
          <w:sz w:val="18"/>
          <w:szCs w:val="18"/>
        </w:rPr>
        <w:t>F &amp; FR 3</w:t>
      </w:r>
      <w:r w:rsidRPr="00010435">
        <w:rPr>
          <w:webHidden/>
          <w:sz w:val="18"/>
          <w:szCs w:val="18"/>
        </w:rPr>
        <w:t>.</w:t>
      </w:r>
      <w:r>
        <w:rPr>
          <w:webHidden/>
          <w:sz w:val="18"/>
          <w:szCs w:val="18"/>
        </w:rPr>
        <w:t>2</w:t>
      </w:r>
      <w:r w:rsidRPr="00010435">
        <w:rPr>
          <w:webHidden/>
          <w:sz w:val="18"/>
          <w:szCs w:val="18"/>
        </w:rPr>
        <w:tab/>
      </w:r>
      <w:r w:rsidR="00EE7481">
        <w:rPr>
          <w:webHidden/>
          <w:sz w:val="18"/>
          <w:szCs w:val="18"/>
        </w:rPr>
        <w:t>9</w:t>
      </w:r>
    </w:p>
    <w:p w14:paraId="44EF4424" w14:textId="211A4818" w:rsidR="009F22F4" w:rsidRDefault="009F22F4" w:rsidP="009F22F4">
      <w:pPr>
        <w:pStyle w:val="Level2"/>
        <w:rPr>
          <w:webHidden/>
          <w:sz w:val="18"/>
          <w:szCs w:val="18"/>
        </w:rPr>
      </w:pPr>
      <w:r>
        <w:rPr>
          <w:webHidden/>
          <w:sz w:val="18"/>
          <w:szCs w:val="18"/>
        </w:rPr>
        <w:t>F &amp; FR 3</w:t>
      </w:r>
      <w:r w:rsidRPr="00010435">
        <w:rPr>
          <w:webHidden/>
          <w:sz w:val="18"/>
          <w:szCs w:val="18"/>
        </w:rPr>
        <w:t>.</w:t>
      </w:r>
      <w:r>
        <w:rPr>
          <w:webHidden/>
          <w:sz w:val="18"/>
          <w:szCs w:val="18"/>
        </w:rPr>
        <w:t>3</w:t>
      </w:r>
      <w:r w:rsidRPr="00010435">
        <w:rPr>
          <w:webHidden/>
          <w:sz w:val="18"/>
          <w:szCs w:val="18"/>
        </w:rPr>
        <w:tab/>
      </w:r>
      <w:r w:rsidR="00EE7481">
        <w:rPr>
          <w:webHidden/>
          <w:sz w:val="18"/>
          <w:szCs w:val="18"/>
        </w:rPr>
        <w:t>9</w:t>
      </w:r>
    </w:p>
    <w:p w14:paraId="2A15E462" w14:textId="0A740F34" w:rsidR="009F22F4" w:rsidRDefault="009F22F4" w:rsidP="009F22F4">
      <w:pPr>
        <w:pStyle w:val="Level2"/>
        <w:rPr>
          <w:webHidden/>
          <w:sz w:val="18"/>
          <w:szCs w:val="18"/>
        </w:rPr>
      </w:pPr>
      <w:r>
        <w:rPr>
          <w:webHidden/>
          <w:sz w:val="18"/>
          <w:szCs w:val="18"/>
        </w:rPr>
        <w:t>F &amp; FR 3</w:t>
      </w:r>
      <w:r w:rsidRPr="00010435">
        <w:rPr>
          <w:webHidden/>
          <w:sz w:val="18"/>
          <w:szCs w:val="18"/>
        </w:rPr>
        <w:t>.</w:t>
      </w:r>
      <w:r>
        <w:rPr>
          <w:webHidden/>
          <w:sz w:val="18"/>
          <w:szCs w:val="18"/>
        </w:rPr>
        <w:t>4</w:t>
      </w:r>
      <w:r w:rsidRPr="00010435">
        <w:rPr>
          <w:webHidden/>
          <w:sz w:val="18"/>
          <w:szCs w:val="18"/>
        </w:rPr>
        <w:tab/>
      </w:r>
      <w:r w:rsidR="00EE7481">
        <w:rPr>
          <w:webHidden/>
          <w:sz w:val="18"/>
          <w:szCs w:val="18"/>
        </w:rPr>
        <w:t>10</w:t>
      </w:r>
    </w:p>
    <w:p w14:paraId="24E74C22" w14:textId="13ACCBD5" w:rsidR="009F22F4" w:rsidRDefault="009F22F4" w:rsidP="009F22F4">
      <w:pPr>
        <w:pStyle w:val="Level2"/>
        <w:rPr>
          <w:webHidden/>
          <w:sz w:val="18"/>
          <w:szCs w:val="18"/>
        </w:rPr>
      </w:pPr>
      <w:r>
        <w:rPr>
          <w:webHidden/>
          <w:sz w:val="18"/>
          <w:szCs w:val="18"/>
        </w:rPr>
        <w:t>F &amp; FR 3</w:t>
      </w:r>
      <w:r w:rsidRPr="00010435">
        <w:rPr>
          <w:webHidden/>
          <w:sz w:val="18"/>
          <w:szCs w:val="18"/>
        </w:rPr>
        <w:t>.</w:t>
      </w:r>
      <w:r>
        <w:rPr>
          <w:webHidden/>
          <w:sz w:val="18"/>
          <w:szCs w:val="18"/>
        </w:rPr>
        <w:t>5</w:t>
      </w:r>
      <w:r w:rsidRPr="00010435">
        <w:rPr>
          <w:webHidden/>
          <w:sz w:val="18"/>
          <w:szCs w:val="18"/>
        </w:rPr>
        <w:tab/>
      </w:r>
      <w:r w:rsidR="00EE7481">
        <w:rPr>
          <w:webHidden/>
          <w:sz w:val="18"/>
          <w:szCs w:val="18"/>
        </w:rPr>
        <w:t>10</w:t>
      </w:r>
    </w:p>
    <w:p w14:paraId="58608799" w14:textId="77777777" w:rsidR="009F22F4" w:rsidRDefault="009F22F4" w:rsidP="009F22F4">
      <w:pPr>
        <w:pStyle w:val="Level2"/>
        <w:rPr>
          <w:webHidden/>
          <w:sz w:val="18"/>
          <w:szCs w:val="18"/>
        </w:rPr>
      </w:pPr>
      <w:r>
        <w:rPr>
          <w:webHidden/>
          <w:sz w:val="18"/>
          <w:szCs w:val="18"/>
        </w:rPr>
        <w:t xml:space="preserve">F &amp; FR </w:t>
      </w:r>
      <w:proofErr w:type="gramStart"/>
      <w:r>
        <w:rPr>
          <w:webHidden/>
          <w:sz w:val="18"/>
          <w:szCs w:val="18"/>
        </w:rPr>
        <w:t>3</w:t>
      </w:r>
      <w:r w:rsidRPr="00010435">
        <w:rPr>
          <w:webHidden/>
          <w:sz w:val="18"/>
          <w:szCs w:val="18"/>
        </w:rPr>
        <w:t>.</w:t>
      </w:r>
      <w:r>
        <w:rPr>
          <w:webHidden/>
          <w:sz w:val="18"/>
          <w:szCs w:val="18"/>
        </w:rPr>
        <w:t>6</w:t>
      </w:r>
      <w:r w:rsidRPr="00010435">
        <w:rPr>
          <w:webHidden/>
          <w:sz w:val="18"/>
          <w:szCs w:val="18"/>
        </w:rPr>
        <w:tab/>
        <w:t>#</w:t>
      </w:r>
      <w:proofErr w:type="gramEnd"/>
    </w:p>
    <w:p w14:paraId="0A3ECADB" w14:textId="77777777" w:rsidR="009F22F4" w:rsidRDefault="009F22F4" w:rsidP="009F22F4">
      <w:pPr>
        <w:pStyle w:val="Level2"/>
        <w:rPr>
          <w:webHidden/>
          <w:sz w:val="18"/>
          <w:szCs w:val="18"/>
        </w:rPr>
      </w:pPr>
      <w:r>
        <w:rPr>
          <w:webHidden/>
          <w:sz w:val="18"/>
          <w:szCs w:val="18"/>
        </w:rPr>
        <w:t>F &amp; FR 3</w:t>
      </w:r>
      <w:r w:rsidRPr="00010435">
        <w:rPr>
          <w:webHidden/>
          <w:sz w:val="18"/>
          <w:szCs w:val="18"/>
        </w:rPr>
        <w:t>.</w:t>
      </w:r>
      <w:r>
        <w:rPr>
          <w:webHidden/>
          <w:sz w:val="18"/>
          <w:szCs w:val="18"/>
        </w:rPr>
        <w:t>7</w:t>
      </w:r>
      <w:r w:rsidRPr="00010435">
        <w:rPr>
          <w:webHidden/>
          <w:sz w:val="18"/>
          <w:szCs w:val="18"/>
        </w:rPr>
        <w:tab/>
        <w:t>#</w:t>
      </w:r>
    </w:p>
    <w:p w14:paraId="25F8F7F8" w14:textId="77777777" w:rsidR="009F22F4" w:rsidRDefault="009F22F4" w:rsidP="00D42512">
      <w:pPr>
        <w:pStyle w:val="Level1"/>
        <w:spacing w:before="0" w:after="0"/>
        <w:rPr>
          <w:webHidden/>
          <w:sz w:val="18"/>
          <w:szCs w:val="18"/>
        </w:rPr>
      </w:pPr>
    </w:p>
    <w:p w14:paraId="5B4DB8B6" w14:textId="5BED0353" w:rsidR="0073767B" w:rsidRPr="00010435" w:rsidRDefault="0073767B" w:rsidP="0073767B">
      <w:pPr>
        <w:pStyle w:val="Level1"/>
        <w:spacing w:before="0" w:after="0"/>
        <w:rPr>
          <w:sz w:val="18"/>
          <w:szCs w:val="18"/>
        </w:rPr>
      </w:pPr>
      <w:r>
        <w:rPr>
          <w:webHidden/>
          <w:sz w:val="18"/>
          <w:szCs w:val="18"/>
        </w:rPr>
        <w:t xml:space="preserve">Non-functional Requirements </w:t>
      </w:r>
      <w:r w:rsidR="009F22F4">
        <w:rPr>
          <w:webHidden/>
          <w:sz w:val="18"/>
          <w:szCs w:val="18"/>
        </w:rPr>
        <w:t>5</w:t>
      </w:r>
      <w:r w:rsidRPr="00010435">
        <w:rPr>
          <w:webHidden/>
          <w:sz w:val="18"/>
          <w:szCs w:val="18"/>
        </w:rPr>
        <w:t>.0</w:t>
      </w:r>
      <w:r w:rsidRPr="00010435">
        <w:rPr>
          <w:webHidden/>
          <w:sz w:val="18"/>
          <w:szCs w:val="18"/>
        </w:rPr>
        <w:tab/>
      </w:r>
      <w:r w:rsidR="00EE7481">
        <w:rPr>
          <w:webHidden/>
          <w:sz w:val="18"/>
          <w:szCs w:val="18"/>
        </w:rPr>
        <w:t>11</w:t>
      </w:r>
    </w:p>
    <w:p w14:paraId="4FB4133B" w14:textId="0AF312B8" w:rsidR="0073767B" w:rsidRDefault="0073767B" w:rsidP="0073767B">
      <w:pPr>
        <w:pStyle w:val="Level2"/>
        <w:rPr>
          <w:webHidden/>
          <w:sz w:val="18"/>
          <w:szCs w:val="18"/>
        </w:rPr>
      </w:pPr>
      <w:r>
        <w:rPr>
          <w:webHidden/>
          <w:sz w:val="18"/>
          <w:szCs w:val="18"/>
        </w:rPr>
        <w:t xml:space="preserve">Usability </w:t>
      </w:r>
      <w:r w:rsidR="009F22F4">
        <w:rPr>
          <w:webHidden/>
          <w:sz w:val="18"/>
          <w:szCs w:val="18"/>
        </w:rPr>
        <w:t>5</w:t>
      </w:r>
      <w:r w:rsidRPr="00010435">
        <w:rPr>
          <w:webHidden/>
          <w:sz w:val="18"/>
          <w:szCs w:val="18"/>
        </w:rPr>
        <w:t>.1</w:t>
      </w:r>
      <w:r w:rsidRPr="00010435">
        <w:rPr>
          <w:webHidden/>
          <w:sz w:val="18"/>
          <w:szCs w:val="18"/>
        </w:rPr>
        <w:tab/>
      </w:r>
      <w:r w:rsidR="00EE7481">
        <w:rPr>
          <w:webHidden/>
          <w:sz w:val="18"/>
          <w:szCs w:val="18"/>
        </w:rPr>
        <w:t>11</w:t>
      </w:r>
    </w:p>
    <w:p w14:paraId="4A52949A" w14:textId="64ACFC3C" w:rsidR="0073767B" w:rsidRDefault="0073767B" w:rsidP="0073767B">
      <w:pPr>
        <w:pStyle w:val="Level2"/>
        <w:rPr>
          <w:webHidden/>
          <w:sz w:val="18"/>
          <w:szCs w:val="18"/>
        </w:rPr>
      </w:pPr>
      <w:r>
        <w:rPr>
          <w:webHidden/>
          <w:sz w:val="18"/>
          <w:szCs w:val="18"/>
        </w:rPr>
        <w:t xml:space="preserve">Performance </w:t>
      </w:r>
      <w:r w:rsidR="009F22F4">
        <w:rPr>
          <w:webHidden/>
          <w:sz w:val="18"/>
          <w:szCs w:val="18"/>
        </w:rPr>
        <w:t>5</w:t>
      </w:r>
      <w:r w:rsidRPr="00010435">
        <w:rPr>
          <w:webHidden/>
          <w:sz w:val="18"/>
          <w:szCs w:val="18"/>
        </w:rPr>
        <w:t>.</w:t>
      </w:r>
      <w:r>
        <w:rPr>
          <w:webHidden/>
          <w:sz w:val="18"/>
          <w:szCs w:val="18"/>
        </w:rPr>
        <w:t>2</w:t>
      </w:r>
      <w:r w:rsidRPr="00010435">
        <w:rPr>
          <w:webHidden/>
          <w:sz w:val="18"/>
          <w:szCs w:val="18"/>
        </w:rPr>
        <w:tab/>
      </w:r>
      <w:r w:rsidR="00EE7481">
        <w:rPr>
          <w:webHidden/>
          <w:sz w:val="18"/>
          <w:szCs w:val="18"/>
        </w:rPr>
        <w:t>11</w:t>
      </w:r>
    </w:p>
    <w:p w14:paraId="5D1BAD70" w14:textId="5EA83ABC" w:rsidR="0073767B" w:rsidRDefault="0073767B" w:rsidP="0073767B">
      <w:pPr>
        <w:pStyle w:val="Level2"/>
        <w:rPr>
          <w:webHidden/>
          <w:sz w:val="18"/>
          <w:szCs w:val="18"/>
        </w:rPr>
      </w:pPr>
      <w:r>
        <w:rPr>
          <w:webHidden/>
          <w:sz w:val="18"/>
          <w:szCs w:val="18"/>
        </w:rPr>
        <w:t xml:space="preserve">Security </w:t>
      </w:r>
      <w:r w:rsidR="009F22F4">
        <w:rPr>
          <w:webHidden/>
          <w:sz w:val="18"/>
          <w:szCs w:val="18"/>
        </w:rPr>
        <w:t>5</w:t>
      </w:r>
      <w:r w:rsidRPr="00010435">
        <w:rPr>
          <w:webHidden/>
          <w:sz w:val="18"/>
          <w:szCs w:val="18"/>
        </w:rPr>
        <w:t>.</w:t>
      </w:r>
      <w:r>
        <w:rPr>
          <w:webHidden/>
          <w:sz w:val="18"/>
          <w:szCs w:val="18"/>
        </w:rPr>
        <w:t>3</w:t>
      </w:r>
      <w:r w:rsidRPr="00010435">
        <w:rPr>
          <w:webHidden/>
          <w:sz w:val="18"/>
          <w:szCs w:val="18"/>
        </w:rPr>
        <w:tab/>
      </w:r>
      <w:r w:rsidR="00EE7481">
        <w:rPr>
          <w:webHidden/>
          <w:sz w:val="18"/>
          <w:szCs w:val="18"/>
        </w:rPr>
        <w:t>11</w:t>
      </w:r>
    </w:p>
    <w:p w14:paraId="09D98532" w14:textId="34256795" w:rsidR="0073767B" w:rsidRDefault="00EE11F2" w:rsidP="0073767B">
      <w:pPr>
        <w:pStyle w:val="Level2"/>
        <w:rPr>
          <w:webHidden/>
          <w:sz w:val="18"/>
          <w:szCs w:val="18"/>
        </w:rPr>
      </w:pPr>
      <w:r>
        <w:rPr>
          <w:webHidden/>
          <w:sz w:val="18"/>
          <w:szCs w:val="18"/>
        </w:rPr>
        <w:t xml:space="preserve">Reliability </w:t>
      </w:r>
      <w:r w:rsidR="009F22F4">
        <w:rPr>
          <w:webHidden/>
          <w:sz w:val="18"/>
          <w:szCs w:val="18"/>
        </w:rPr>
        <w:t>5</w:t>
      </w:r>
      <w:r>
        <w:rPr>
          <w:webHidden/>
          <w:sz w:val="18"/>
          <w:szCs w:val="18"/>
        </w:rPr>
        <w:t>.</w:t>
      </w:r>
      <w:r w:rsidR="009C404B">
        <w:rPr>
          <w:webHidden/>
          <w:sz w:val="18"/>
          <w:szCs w:val="18"/>
        </w:rPr>
        <w:t>4</w:t>
      </w:r>
      <w:r w:rsidR="0073767B" w:rsidRPr="00010435">
        <w:rPr>
          <w:webHidden/>
          <w:sz w:val="18"/>
          <w:szCs w:val="18"/>
        </w:rPr>
        <w:tab/>
      </w:r>
      <w:r w:rsidR="00EE7481">
        <w:rPr>
          <w:webHidden/>
          <w:sz w:val="18"/>
          <w:szCs w:val="18"/>
        </w:rPr>
        <w:t>11</w:t>
      </w:r>
    </w:p>
    <w:p w14:paraId="78D78B07" w14:textId="77777777" w:rsidR="00EE11F2" w:rsidRDefault="00EE11F2" w:rsidP="0073767B">
      <w:pPr>
        <w:pStyle w:val="Level2"/>
        <w:rPr>
          <w:webHidden/>
          <w:sz w:val="18"/>
          <w:szCs w:val="18"/>
        </w:rPr>
      </w:pPr>
      <w:r>
        <w:rPr>
          <w:webHidden/>
          <w:sz w:val="18"/>
          <w:szCs w:val="18"/>
        </w:rPr>
        <w:t>etc.</w:t>
      </w:r>
    </w:p>
    <w:p w14:paraId="7FFD90C3" w14:textId="77777777" w:rsidR="0073767B" w:rsidRDefault="0073767B" w:rsidP="0073767B">
      <w:pPr>
        <w:pStyle w:val="Level2"/>
        <w:rPr>
          <w:webHidden/>
          <w:sz w:val="18"/>
          <w:szCs w:val="18"/>
        </w:rPr>
      </w:pPr>
    </w:p>
    <w:p w14:paraId="3DA7878B" w14:textId="631239FD" w:rsidR="001D0741" w:rsidRDefault="00F46F95" w:rsidP="001D0741">
      <w:pPr>
        <w:pStyle w:val="Level1"/>
        <w:spacing w:before="0" w:after="0"/>
        <w:rPr>
          <w:webHidden/>
          <w:sz w:val="18"/>
          <w:szCs w:val="18"/>
        </w:rPr>
      </w:pPr>
      <w:r>
        <w:rPr>
          <w:webHidden/>
          <w:sz w:val="18"/>
          <w:szCs w:val="18"/>
        </w:rPr>
        <w:t>Usecases/scenarios 6</w:t>
      </w:r>
      <w:r w:rsidR="001D0741" w:rsidRPr="00010435">
        <w:rPr>
          <w:webHidden/>
          <w:sz w:val="18"/>
          <w:szCs w:val="18"/>
        </w:rPr>
        <w:t>.0</w:t>
      </w:r>
      <w:r w:rsidR="001D0741" w:rsidRPr="00010435">
        <w:rPr>
          <w:webHidden/>
          <w:sz w:val="18"/>
          <w:szCs w:val="18"/>
        </w:rPr>
        <w:tab/>
      </w:r>
      <w:r w:rsidR="00790289">
        <w:rPr>
          <w:webHidden/>
          <w:sz w:val="18"/>
          <w:szCs w:val="18"/>
        </w:rPr>
        <w:t>12</w:t>
      </w:r>
    </w:p>
    <w:p w14:paraId="5F07BF54" w14:textId="3DBF4580" w:rsidR="00F46F95" w:rsidRDefault="00F46F95" w:rsidP="00F46F95">
      <w:pPr>
        <w:pStyle w:val="Level2"/>
        <w:rPr>
          <w:webHidden/>
          <w:sz w:val="18"/>
          <w:szCs w:val="18"/>
        </w:rPr>
      </w:pPr>
      <w:r>
        <w:rPr>
          <w:webHidden/>
          <w:sz w:val="18"/>
          <w:szCs w:val="18"/>
        </w:rPr>
        <w:t>Use case Name 4</w:t>
      </w:r>
      <w:r w:rsidRPr="00010435">
        <w:rPr>
          <w:webHidden/>
          <w:sz w:val="18"/>
          <w:szCs w:val="18"/>
        </w:rPr>
        <w:t>.1</w:t>
      </w:r>
      <w:r w:rsidRPr="00010435">
        <w:rPr>
          <w:webHidden/>
          <w:sz w:val="18"/>
          <w:szCs w:val="18"/>
        </w:rPr>
        <w:tab/>
      </w:r>
      <w:r w:rsidR="00790289">
        <w:rPr>
          <w:webHidden/>
          <w:sz w:val="18"/>
          <w:szCs w:val="18"/>
        </w:rPr>
        <w:t>12</w:t>
      </w:r>
    </w:p>
    <w:p w14:paraId="4743DF91" w14:textId="0E126198" w:rsidR="00F46F95" w:rsidRDefault="00F46F95" w:rsidP="00F46F95">
      <w:pPr>
        <w:pStyle w:val="Level2"/>
        <w:rPr>
          <w:webHidden/>
          <w:sz w:val="18"/>
          <w:szCs w:val="18"/>
        </w:rPr>
      </w:pPr>
      <w:r>
        <w:rPr>
          <w:webHidden/>
          <w:sz w:val="18"/>
          <w:szCs w:val="18"/>
        </w:rPr>
        <w:t>Use case Name 4</w:t>
      </w:r>
      <w:r w:rsidRPr="00010435">
        <w:rPr>
          <w:webHidden/>
          <w:sz w:val="18"/>
          <w:szCs w:val="18"/>
        </w:rPr>
        <w:t>.</w:t>
      </w:r>
      <w:r>
        <w:rPr>
          <w:webHidden/>
          <w:sz w:val="18"/>
          <w:szCs w:val="18"/>
        </w:rPr>
        <w:t>2</w:t>
      </w:r>
      <w:r w:rsidRPr="00010435">
        <w:rPr>
          <w:webHidden/>
          <w:sz w:val="18"/>
          <w:szCs w:val="18"/>
        </w:rPr>
        <w:tab/>
      </w:r>
      <w:r w:rsidR="00790289">
        <w:rPr>
          <w:webHidden/>
          <w:sz w:val="18"/>
          <w:szCs w:val="18"/>
        </w:rPr>
        <w:t>12</w:t>
      </w:r>
    </w:p>
    <w:p w14:paraId="11E4A6A7" w14:textId="683E4A21" w:rsidR="00F46F95" w:rsidRDefault="00F46F95" w:rsidP="00F46F95">
      <w:pPr>
        <w:pStyle w:val="Level2"/>
        <w:rPr>
          <w:webHidden/>
          <w:sz w:val="18"/>
          <w:szCs w:val="18"/>
        </w:rPr>
      </w:pPr>
      <w:r>
        <w:rPr>
          <w:webHidden/>
          <w:sz w:val="18"/>
          <w:szCs w:val="18"/>
        </w:rPr>
        <w:t>Use case Name 4</w:t>
      </w:r>
      <w:r w:rsidRPr="00010435">
        <w:rPr>
          <w:webHidden/>
          <w:sz w:val="18"/>
          <w:szCs w:val="18"/>
        </w:rPr>
        <w:t>.</w:t>
      </w:r>
      <w:r>
        <w:rPr>
          <w:webHidden/>
          <w:sz w:val="18"/>
          <w:szCs w:val="18"/>
        </w:rPr>
        <w:t>3</w:t>
      </w:r>
      <w:r w:rsidRPr="00010435">
        <w:rPr>
          <w:webHidden/>
          <w:sz w:val="18"/>
          <w:szCs w:val="18"/>
        </w:rPr>
        <w:tab/>
      </w:r>
      <w:r w:rsidR="00790289">
        <w:rPr>
          <w:webHidden/>
          <w:sz w:val="18"/>
          <w:szCs w:val="18"/>
        </w:rPr>
        <w:t>13</w:t>
      </w:r>
    </w:p>
    <w:p w14:paraId="0BDA1A81" w14:textId="4592613A" w:rsidR="00F46F95" w:rsidRDefault="00F46F95" w:rsidP="00F46F95">
      <w:pPr>
        <w:pStyle w:val="Level2"/>
        <w:rPr>
          <w:webHidden/>
          <w:sz w:val="18"/>
          <w:szCs w:val="18"/>
        </w:rPr>
      </w:pPr>
      <w:r>
        <w:rPr>
          <w:webHidden/>
          <w:sz w:val="18"/>
          <w:szCs w:val="18"/>
        </w:rPr>
        <w:t>Use case Name 4</w:t>
      </w:r>
      <w:r w:rsidRPr="00010435">
        <w:rPr>
          <w:webHidden/>
          <w:sz w:val="18"/>
          <w:szCs w:val="18"/>
        </w:rPr>
        <w:t>.</w:t>
      </w:r>
      <w:r>
        <w:rPr>
          <w:webHidden/>
          <w:sz w:val="18"/>
          <w:szCs w:val="18"/>
        </w:rPr>
        <w:t>4</w:t>
      </w:r>
      <w:r w:rsidRPr="00010435">
        <w:rPr>
          <w:webHidden/>
          <w:sz w:val="18"/>
          <w:szCs w:val="18"/>
        </w:rPr>
        <w:tab/>
      </w:r>
      <w:r w:rsidR="00790289">
        <w:rPr>
          <w:webHidden/>
          <w:sz w:val="18"/>
          <w:szCs w:val="18"/>
        </w:rPr>
        <w:t>13</w:t>
      </w:r>
    </w:p>
    <w:p w14:paraId="4937856E" w14:textId="5CBA39F4" w:rsidR="00F46F95" w:rsidRDefault="00F46F95" w:rsidP="00F46F95">
      <w:pPr>
        <w:pStyle w:val="Level2"/>
        <w:rPr>
          <w:webHidden/>
          <w:sz w:val="18"/>
          <w:szCs w:val="18"/>
        </w:rPr>
      </w:pPr>
      <w:r>
        <w:rPr>
          <w:webHidden/>
          <w:sz w:val="18"/>
          <w:szCs w:val="18"/>
        </w:rPr>
        <w:t>Use case Name 4</w:t>
      </w:r>
      <w:r w:rsidRPr="00010435">
        <w:rPr>
          <w:webHidden/>
          <w:sz w:val="18"/>
          <w:szCs w:val="18"/>
        </w:rPr>
        <w:t>.</w:t>
      </w:r>
      <w:r>
        <w:rPr>
          <w:webHidden/>
          <w:sz w:val="18"/>
          <w:szCs w:val="18"/>
        </w:rPr>
        <w:t>5</w:t>
      </w:r>
      <w:r w:rsidRPr="00010435">
        <w:rPr>
          <w:webHidden/>
          <w:sz w:val="18"/>
          <w:szCs w:val="18"/>
        </w:rPr>
        <w:tab/>
      </w:r>
      <w:r w:rsidR="00790289">
        <w:rPr>
          <w:webHidden/>
          <w:sz w:val="18"/>
          <w:szCs w:val="18"/>
        </w:rPr>
        <w:t>14</w:t>
      </w:r>
    </w:p>
    <w:p w14:paraId="72069A22" w14:textId="77777777" w:rsidR="00F46F95" w:rsidRDefault="00F46F95" w:rsidP="00F46F95">
      <w:pPr>
        <w:pStyle w:val="Level2"/>
        <w:rPr>
          <w:webHidden/>
          <w:sz w:val="18"/>
          <w:szCs w:val="18"/>
        </w:rPr>
      </w:pPr>
      <w:r>
        <w:rPr>
          <w:webHidden/>
          <w:sz w:val="18"/>
          <w:szCs w:val="18"/>
        </w:rPr>
        <w:t>Use case Name 4</w:t>
      </w:r>
      <w:r w:rsidRPr="00010435">
        <w:rPr>
          <w:webHidden/>
          <w:sz w:val="18"/>
          <w:szCs w:val="18"/>
        </w:rPr>
        <w:t>.</w:t>
      </w:r>
      <w:r>
        <w:rPr>
          <w:webHidden/>
          <w:sz w:val="18"/>
          <w:szCs w:val="18"/>
        </w:rPr>
        <w:t>6</w:t>
      </w:r>
      <w:r w:rsidRPr="00010435">
        <w:rPr>
          <w:webHidden/>
          <w:sz w:val="18"/>
          <w:szCs w:val="18"/>
        </w:rPr>
        <w:tab/>
        <w:t>#</w:t>
      </w:r>
    </w:p>
    <w:p w14:paraId="02540E01" w14:textId="77777777" w:rsidR="00F46F95" w:rsidRDefault="00F46F95" w:rsidP="00F46F95">
      <w:pPr>
        <w:pStyle w:val="Level2"/>
        <w:rPr>
          <w:webHidden/>
          <w:sz w:val="18"/>
          <w:szCs w:val="18"/>
        </w:rPr>
      </w:pPr>
      <w:proofErr w:type="spellStart"/>
      <w:r>
        <w:rPr>
          <w:webHidden/>
          <w:sz w:val="18"/>
          <w:szCs w:val="18"/>
        </w:rPr>
        <w:t>etc</w:t>
      </w:r>
      <w:proofErr w:type="spellEnd"/>
    </w:p>
    <w:p w14:paraId="6DA9F562" w14:textId="3ADEED0D" w:rsidR="00C80E22" w:rsidRDefault="00C80E22" w:rsidP="00C80E22">
      <w:pPr>
        <w:pStyle w:val="Level1"/>
        <w:spacing w:before="0" w:after="0"/>
        <w:rPr>
          <w:webHidden/>
          <w:sz w:val="18"/>
          <w:szCs w:val="18"/>
        </w:rPr>
      </w:pPr>
      <w:r>
        <w:rPr>
          <w:webHidden/>
          <w:sz w:val="18"/>
          <w:szCs w:val="18"/>
        </w:rPr>
        <w:t>Assumptions and Constraints 7</w:t>
      </w:r>
      <w:r w:rsidRPr="00010435">
        <w:rPr>
          <w:webHidden/>
          <w:sz w:val="18"/>
          <w:szCs w:val="18"/>
        </w:rPr>
        <w:t>.0</w:t>
      </w:r>
      <w:r w:rsidRPr="00010435">
        <w:rPr>
          <w:webHidden/>
          <w:sz w:val="18"/>
          <w:szCs w:val="18"/>
        </w:rPr>
        <w:tab/>
      </w:r>
      <w:r w:rsidR="00790289">
        <w:rPr>
          <w:webHidden/>
          <w:sz w:val="18"/>
          <w:szCs w:val="18"/>
        </w:rPr>
        <w:t>15</w:t>
      </w:r>
    </w:p>
    <w:p w14:paraId="2C379336" w14:textId="6A575D4A" w:rsidR="00C80E22" w:rsidRDefault="00C80E22" w:rsidP="00C80E22">
      <w:pPr>
        <w:pStyle w:val="Level2"/>
        <w:rPr>
          <w:webHidden/>
          <w:sz w:val="18"/>
          <w:szCs w:val="18"/>
        </w:rPr>
      </w:pPr>
      <w:r>
        <w:rPr>
          <w:webHidden/>
          <w:sz w:val="18"/>
          <w:szCs w:val="18"/>
        </w:rPr>
        <w:t>Assumptions 7</w:t>
      </w:r>
      <w:r w:rsidRPr="00010435">
        <w:rPr>
          <w:webHidden/>
          <w:sz w:val="18"/>
          <w:szCs w:val="18"/>
        </w:rPr>
        <w:t>.1</w:t>
      </w:r>
      <w:r w:rsidRPr="00010435">
        <w:rPr>
          <w:webHidden/>
          <w:sz w:val="18"/>
          <w:szCs w:val="18"/>
        </w:rPr>
        <w:tab/>
      </w:r>
      <w:r w:rsidR="00790289">
        <w:rPr>
          <w:webHidden/>
          <w:sz w:val="18"/>
          <w:szCs w:val="18"/>
        </w:rPr>
        <w:t>15</w:t>
      </w:r>
    </w:p>
    <w:p w14:paraId="6B174AAB" w14:textId="469334D5" w:rsidR="00C80E22" w:rsidRDefault="00C80E22" w:rsidP="00C80E22">
      <w:pPr>
        <w:pStyle w:val="Level2"/>
        <w:rPr>
          <w:webHidden/>
          <w:sz w:val="18"/>
          <w:szCs w:val="18"/>
        </w:rPr>
      </w:pPr>
      <w:r>
        <w:rPr>
          <w:webHidden/>
          <w:sz w:val="18"/>
          <w:szCs w:val="18"/>
        </w:rPr>
        <w:t>Constraints 7</w:t>
      </w:r>
      <w:r w:rsidRPr="00010435">
        <w:rPr>
          <w:webHidden/>
          <w:sz w:val="18"/>
          <w:szCs w:val="18"/>
        </w:rPr>
        <w:t>.</w:t>
      </w:r>
      <w:r>
        <w:rPr>
          <w:webHidden/>
          <w:sz w:val="18"/>
          <w:szCs w:val="18"/>
        </w:rPr>
        <w:t>2</w:t>
      </w:r>
      <w:r w:rsidRPr="00010435">
        <w:rPr>
          <w:webHidden/>
          <w:sz w:val="18"/>
          <w:szCs w:val="18"/>
        </w:rPr>
        <w:tab/>
      </w:r>
      <w:r w:rsidR="00790289">
        <w:rPr>
          <w:webHidden/>
          <w:sz w:val="18"/>
          <w:szCs w:val="18"/>
        </w:rPr>
        <w:t>15/16</w:t>
      </w:r>
    </w:p>
    <w:p w14:paraId="779869F8" w14:textId="77777777" w:rsidR="00C80E22" w:rsidRDefault="00C80E22" w:rsidP="00C80E22">
      <w:pPr>
        <w:pStyle w:val="Level2"/>
        <w:rPr>
          <w:webHidden/>
          <w:sz w:val="18"/>
          <w:szCs w:val="18"/>
        </w:rPr>
      </w:pPr>
    </w:p>
    <w:p w14:paraId="2D264602" w14:textId="77777777" w:rsidR="00C80E22" w:rsidRDefault="00C80E22" w:rsidP="00F46F95">
      <w:pPr>
        <w:pStyle w:val="Level2"/>
        <w:rPr>
          <w:webHidden/>
          <w:sz w:val="18"/>
          <w:szCs w:val="18"/>
        </w:rPr>
      </w:pPr>
    </w:p>
    <w:p w14:paraId="30587865" w14:textId="77777777" w:rsidR="00EE11F2" w:rsidRDefault="00EE11F2" w:rsidP="00EE11F2">
      <w:pPr>
        <w:pStyle w:val="Level2"/>
        <w:rPr>
          <w:webHidden/>
          <w:sz w:val="18"/>
          <w:szCs w:val="18"/>
        </w:rPr>
      </w:pPr>
    </w:p>
    <w:p w14:paraId="4D0F80F9" w14:textId="3BB78C50" w:rsidR="00EE11F2" w:rsidRPr="00010435" w:rsidRDefault="00EE11F2" w:rsidP="00EE11F2">
      <w:pPr>
        <w:pStyle w:val="Level1"/>
        <w:spacing w:before="0" w:after="0"/>
        <w:rPr>
          <w:sz w:val="18"/>
          <w:szCs w:val="18"/>
        </w:rPr>
      </w:pPr>
      <w:r>
        <w:rPr>
          <w:webHidden/>
          <w:sz w:val="18"/>
          <w:szCs w:val="18"/>
        </w:rPr>
        <w:t xml:space="preserve">aPPENDIX </w:t>
      </w:r>
      <w:r w:rsidR="001D0741">
        <w:rPr>
          <w:webHidden/>
          <w:sz w:val="18"/>
          <w:szCs w:val="18"/>
        </w:rPr>
        <w:t>8</w:t>
      </w:r>
      <w:r w:rsidRPr="00010435">
        <w:rPr>
          <w:webHidden/>
          <w:sz w:val="18"/>
          <w:szCs w:val="18"/>
        </w:rPr>
        <w:t>.0</w:t>
      </w:r>
      <w:r w:rsidRPr="00010435">
        <w:rPr>
          <w:webHidden/>
          <w:sz w:val="18"/>
          <w:szCs w:val="18"/>
        </w:rPr>
        <w:tab/>
      </w:r>
      <w:r w:rsidR="00790289">
        <w:rPr>
          <w:webHidden/>
          <w:sz w:val="18"/>
          <w:szCs w:val="18"/>
        </w:rPr>
        <w:t>17</w:t>
      </w:r>
    </w:p>
    <w:p w14:paraId="66D3B8D5" w14:textId="77777777" w:rsidR="00EE11F2" w:rsidRPr="00010435" w:rsidRDefault="00EE11F2" w:rsidP="0073767B">
      <w:pPr>
        <w:pStyle w:val="Level1"/>
        <w:spacing w:before="0" w:after="0"/>
        <w:rPr>
          <w:sz w:val="18"/>
          <w:szCs w:val="18"/>
        </w:rPr>
      </w:pPr>
    </w:p>
    <w:p w14:paraId="63669E31" w14:textId="77777777" w:rsidR="00ED1BD3" w:rsidRDefault="00ED1BD3" w:rsidP="00D42512">
      <w:pPr>
        <w:pStyle w:val="Level2"/>
        <w:rPr>
          <w:webHidden/>
          <w:sz w:val="18"/>
          <w:szCs w:val="18"/>
        </w:rPr>
      </w:pPr>
    </w:p>
    <w:p w14:paraId="72CF9D55" w14:textId="77777777" w:rsidR="00D42512" w:rsidRPr="004B060D" w:rsidRDefault="00D42512" w:rsidP="00D42512">
      <w:pPr>
        <w:pStyle w:val="Title"/>
        <w:rPr>
          <w:rFonts w:ascii="Times New Roman" w:hAnsi="Times New Roman"/>
        </w:rPr>
      </w:pPr>
    </w:p>
    <w:p w14:paraId="21D3B66C" w14:textId="77777777" w:rsidR="00D42512" w:rsidRDefault="00D42512" w:rsidP="00D42512">
      <w:pPr>
        <w:pStyle w:val="TOCTitle"/>
        <w:rPr>
          <w:sz w:val="28"/>
          <w:szCs w:val="28"/>
        </w:rPr>
      </w:pPr>
    </w:p>
    <w:p w14:paraId="520A207B" w14:textId="77777777" w:rsidR="00F46F95" w:rsidRDefault="00F46F95" w:rsidP="00D42512">
      <w:pPr>
        <w:pStyle w:val="TOCTitle"/>
        <w:rPr>
          <w:sz w:val="28"/>
          <w:szCs w:val="28"/>
        </w:rPr>
      </w:pPr>
    </w:p>
    <w:p w14:paraId="5C9EDB69" w14:textId="77777777" w:rsidR="00F46F95" w:rsidRDefault="00F46F95" w:rsidP="00B818BE">
      <w:pPr>
        <w:pStyle w:val="TOCTitle"/>
        <w:jc w:val="left"/>
        <w:rPr>
          <w:sz w:val="28"/>
          <w:szCs w:val="28"/>
        </w:rPr>
      </w:pPr>
    </w:p>
    <w:p w14:paraId="55544520" w14:textId="77777777" w:rsidR="001D0741" w:rsidRDefault="001D0741" w:rsidP="001D0741">
      <w:pPr>
        <w:ind w:left="720"/>
        <w:jc w:val="center"/>
        <w:rPr>
          <w:b/>
          <w:bCs/>
          <w:webHidden/>
          <w:sz w:val="28"/>
          <w:szCs w:val="28"/>
        </w:rPr>
      </w:pPr>
      <w:r w:rsidRPr="00BC5183">
        <w:rPr>
          <w:b/>
          <w:bCs/>
          <w:webHidden/>
          <w:sz w:val="28"/>
          <w:szCs w:val="28"/>
        </w:rPr>
        <w:lastRenderedPageBreak/>
        <w:t>Introduction</w:t>
      </w:r>
    </w:p>
    <w:p w14:paraId="104D3B83" w14:textId="77777777" w:rsidR="001D0741" w:rsidRDefault="001D0741" w:rsidP="001D0741">
      <w:pPr>
        <w:spacing w:line="240" w:lineRule="auto"/>
        <w:rPr>
          <w:b/>
          <w:bCs/>
        </w:rPr>
      </w:pPr>
    </w:p>
    <w:p w14:paraId="5BFFF891" w14:textId="6EAA756D" w:rsidR="00FC4B9E" w:rsidRDefault="001D0741" w:rsidP="00DF2C1B">
      <w:pPr>
        <w:numPr>
          <w:ilvl w:val="1"/>
          <w:numId w:val="9"/>
        </w:numPr>
        <w:spacing w:line="240" w:lineRule="auto"/>
        <w:rPr>
          <w:b/>
          <w:bCs/>
        </w:rPr>
      </w:pPr>
      <w:r w:rsidRPr="006366B9">
        <w:rPr>
          <w:b/>
          <w:bCs/>
        </w:rPr>
        <w:t>Purpose</w:t>
      </w:r>
    </w:p>
    <w:p w14:paraId="54E7DC65" w14:textId="77777777" w:rsidR="00FC4B9E" w:rsidRDefault="00FC4B9E" w:rsidP="00FC4B9E">
      <w:pPr>
        <w:spacing w:line="240" w:lineRule="auto"/>
        <w:rPr>
          <w:b/>
          <w:bCs/>
        </w:rPr>
      </w:pPr>
    </w:p>
    <w:p w14:paraId="7488A1F5" w14:textId="1A6949BE" w:rsidR="00F46F95" w:rsidRPr="00597E1B" w:rsidRDefault="00FC4B9E" w:rsidP="001D0741">
      <w:pPr>
        <w:spacing w:line="240" w:lineRule="auto"/>
      </w:pPr>
      <w:r w:rsidRPr="00FC4B9E">
        <w:t xml:space="preserve">The Community Service Volunteer Tracking System (CSVTS) </w:t>
      </w:r>
      <w:r w:rsidR="00F8710D">
        <w:t>will</w:t>
      </w:r>
      <w:r w:rsidR="00F8710D" w:rsidRPr="00FC4B9E">
        <w:t xml:space="preserve"> make</w:t>
      </w:r>
      <w:r w:rsidRPr="00FC4B9E">
        <w:t xml:space="preserve"> it easier for organizations, coordinators, and volunteers to manage and keep track of community service activities. The system provides a central platform where volunteers can register, log their hours, and stay updated on opportunities, while administrators can oversee participation, verify contributions, and generate useful reports.</w:t>
      </w:r>
      <w:r w:rsidRPr="00FC4B9E">
        <w:br/>
      </w:r>
    </w:p>
    <w:p w14:paraId="5735DAA7" w14:textId="720001D1" w:rsidR="00FC4B9E" w:rsidRDefault="001D0741" w:rsidP="00DF2C1B">
      <w:pPr>
        <w:numPr>
          <w:ilvl w:val="1"/>
          <w:numId w:val="9"/>
        </w:numPr>
        <w:spacing w:line="240" w:lineRule="auto"/>
        <w:rPr>
          <w:b/>
          <w:bCs/>
        </w:rPr>
      </w:pPr>
      <w:r w:rsidRPr="006366B9">
        <w:rPr>
          <w:b/>
          <w:bCs/>
        </w:rPr>
        <w:t>Scope</w:t>
      </w:r>
    </w:p>
    <w:p w14:paraId="76A34E4E" w14:textId="77777777" w:rsidR="00FC4B9E" w:rsidRDefault="00FC4B9E" w:rsidP="00FC4B9E">
      <w:pPr>
        <w:spacing w:line="240" w:lineRule="auto"/>
        <w:ind w:left="360"/>
        <w:rPr>
          <w:b/>
          <w:bCs/>
        </w:rPr>
      </w:pPr>
    </w:p>
    <w:p w14:paraId="79488C4A" w14:textId="7F0DF4DA" w:rsidR="00FC4B9E" w:rsidRPr="00FC4B9E" w:rsidRDefault="00FC4B9E" w:rsidP="001D0741">
      <w:pPr>
        <w:spacing w:line="240" w:lineRule="auto"/>
      </w:pPr>
      <w:r w:rsidRPr="00FC4B9E">
        <w:t>This system focuses on handling volunteer registration, tracking service hours, monitoring project involvement, and sending timely reminders or notifications. The CSVTS is not intended to manage unrelated organizational tasks outside community service tracking. Its primary goal is to streamline volunteer management, ensuring transparency, accountability, and efficiency in community service programs.</w:t>
      </w:r>
      <w:r w:rsidRPr="00FC4B9E">
        <w:br/>
      </w:r>
    </w:p>
    <w:p w14:paraId="45FE4765" w14:textId="481218A7" w:rsidR="001D0741" w:rsidRPr="006366B9" w:rsidRDefault="001D0741" w:rsidP="001D0741">
      <w:pPr>
        <w:spacing w:line="240" w:lineRule="auto"/>
        <w:rPr>
          <w:b/>
          <w:bCs/>
        </w:rPr>
      </w:pPr>
      <w:r w:rsidRPr="006366B9">
        <w:rPr>
          <w:b/>
          <w:bCs/>
        </w:rPr>
        <w:t xml:space="preserve">1.3 Definitions and Acronyms </w:t>
      </w:r>
    </w:p>
    <w:p w14:paraId="4705B699" w14:textId="77777777" w:rsidR="001D0741" w:rsidRDefault="001D0741" w:rsidP="001D0741">
      <w:pPr>
        <w:spacing w:line="240" w:lineRule="auto"/>
        <w:rPr>
          <w:color w:val="C00000"/>
        </w:rPr>
      </w:pPr>
    </w:p>
    <w:p w14:paraId="7C57FEA2" w14:textId="77777777" w:rsidR="00F8710D" w:rsidRDefault="001D0741" w:rsidP="001D0741">
      <w:pPr>
        <w:spacing w:line="240" w:lineRule="auto"/>
      </w:pPr>
      <w:r w:rsidRPr="00F8710D">
        <w:t xml:space="preserve">Concept                                  </w:t>
      </w:r>
      <w:r w:rsidRPr="00F8710D">
        <w:tab/>
        <w:t>Definition</w:t>
      </w:r>
    </w:p>
    <w:p w14:paraId="3E2C7B0B" w14:textId="77777777" w:rsidR="00F8710D" w:rsidRDefault="00F8710D" w:rsidP="001D0741">
      <w:pPr>
        <w:spacing w:line="240" w:lineRule="auto"/>
        <w:rPr>
          <w:color w:val="C00000"/>
        </w:rPr>
      </w:pPr>
      <w:r>
        <w:t>CSVTS</w:t>
      </w:r>
      <w:r w:rsidR="001D0741" w:rsidRPr="006366B9">
        <w:rPr>
          <w:color w:val="C00000"/>
        </w:rPr>
        <w:tab/>
      </w:r>
      <w:r w:rsidR="001D0741" w:rsidRPr="006366B9">
        <w:rPr>
          <w:color w:val="C00000"/>
        </w:rPr>
        <w:tab/>
      </w:r>
      <w:r w:rsidR="001D0741" w:rsidRPr="006366B9">
        <w:rPr>
          <w:color w:val="C00000"/>
        </w:rPr>
        <w:tab/>
      </w:r>
      <w:r w:rsidR="001D0741" w:rsidRPr="006366B9">
        <w:rPr>
          <w:color w:val="C00000"/>
        </w:rPr>
        <w:tab/>
      </w:r>
      <w:r w:rsidRPr="00F8710D">
        <w:t>Community Service Volunteer Tracking System</w:t>
      </w:r>
      <w:r w:rsidR="001D0741" w:rsidRPr="006366B9">
        <w:rPr>
          <w:color w:val="C00000"/>
        </w:rPr>
        <w:tab/>
      </w:r>
    </w:p>
    <w:p w14:paraId="09FC235E" w14:textId="455C7C32" w:rsidR="001D0741" w:rsidRPr="00F8710D" w:rsidRDefault="00F8710D" w:rsidP="00F8710D">
      <w:pPr>
        <w:tabs>
          <w:tab w:val="left" w:pos="720"/>
          <w:tab w:val="left" w:pos="2952"/>
        </w:tabs>
        <w:spacing w:line="240" w:lineRule="auto"/>
      </w:pPr>
      <w:r w:rsidRPr="00F8710D">
        <w:t>UI</w:t>
      </w:r>
      <w:r w:rsidR="001D0741" w:rsidRPr="00F8710D">
        <w:tab/>
      </w:r>
      <w:r w:rsidRPr="00F8710D">
        <w:t xml:space="preserve">                                           User Interface</w:t>
      </w:r>
    </w:p>
    <w:p w14:paraId="0A55CB57" w14:textId="77777777" w:rsidR="001D0741" w:rsidRPr="00597E1B" w:rsidRDefault="001D0741" w:rsidP="001D0741">
      <w:pPr>
        <w:spacing w:line="240" w:lineRule="auto"/>
      </w:pPr>
    </w:p>
    <w:p w14:paraId="18667D0F" w14:textId="77777777" w:rsidR="001D0741" w:rsidRPr="006366B9" w:rsidRDefault="001D0741" w:rsidP="001D0741">
      <w:pPr>
        <w:spacing w:line="240" w:lineRule="auto"/>
        <w:rPr>
          <w:b/>
          <w:bCs/>
        </w:rPr>
      </w:pPr>
      <w:r w:rsidRPr="006366B9">
        <w:rPr>
          <w:b/>
          <w:bCs/>
        </w:rPr>
        <w:t xml:space="preserve">1.4 References </w:t>
      </w:r>
    </w:p>
    <w:p w14:paraId="2ED8619F" w14:textId="77777777" w:rsidR="001D0741" w:rsidRDefault="001D0741" w:rsidP="001D0741"/>
    <w:p w14:paraId="666AD99E" w14:textId="35502320" w:rsidR="0044355B" w:rsidRPr="0044355B" w:rsidRDefault="0044355B" w:rsidP="0044355B">
      <w:pPr>
        <w:pStyle w:val="BodyText"/>
        <w:ind w:left="0"/>
        <w:rPr>
          <w:color w:val="C00000"/>
          <w:lang w:val="en-ZA"/>
        </w:rPr>
      </w:pPr>
      <w:r w:rsidRPr="0044355B">
        <w:rPr>
          <w:lang w:val="en-ZA"/>
        </w:rPr>
        <w:t>Volunteer Matters – Volunteer Management Software</w:t>
      </w:r>
      <w:r w:rsidRPr="0044355B">
        <w:rPr>
          <w:color w:val="C00000"/>
          <w:lang w:val="en-ZA"/>
        </w:rPr>
        <w:br/>
        <w:t xml:space="preserve"> </w:t>
      </w:r>
      <w:hyperlink r:id="rId9" w:history="1">
        <w:r w:rsidRPr="0044355B">
          <w:rPr>
            <w:rStyle w:val="Hyperlink"/>
            <w:lang w:val="en-ZA"/>
          </w:rPr>
          <w:t>https://www.volunteermatters.com</w:t>
        </w:r>
      </w:hyperlink>
    </w:p>
    <w:p w14:paraId="18C027D7" w14:textId="5E6062AE" w:rsidR="0044355B" w:rsidRPr="0044355B" w:rsidRDefault="0044355B" w:rsidP="0044355B">
      <w:pPr>
        <w:pStyle w:val="BodyText"/>
        <w:ind w:left="0"/>
        <w:rPr>
          <w:color w:val="C00000"/>
          <w:lang w:val="en-ZA"/>
        </w:rPr>
      </w:pPr>
      <w:r w:rsidRPr="0044355B">
        <w:rPr>
          <w:lang w:val="en-ZA"/>
        </w:rPr>
        <w:t>Galaxy Digital – How to Choose Volunteer Management Software</w:t>
      </w:r>
      <w:r w:rsidRPr="0044355B">
        <w:rPr>
          <w:color w:val="C00000"/>
          <w:lang w:val="en-ZA"/>
        </w:rPr>
        <w:t xml:space="preserve"> </w:t>
      </w:r>
      <w:hyperlink r:id="rId10" w:history="1">
        <w:r w:rsidRPr="0044355B">
          <w:rPr>
            <w:rStyle w:val="Hyperlink"/>
            <w:lang w:val="en-ZA"/>
          </w:rPr>
          <w:t>https://www.galaxydigital.com/blog/how-to-choose-a-volunteer-management-software</w:t>
        </w:r>
      </w:hyperlink>
    </w:p>
    <w:p w14:paraId="55717EA2" w14:textId="77777777" w:rsidR="0044355B" w:rsidRPr="0044355B" w:rsidRDefault="0044355B" w:rsidP="0044355B">
      <w:pPr>
        <w:pStyle w:val="BodyText"/>
        <w:ind w:left="0"/>
        <w:rPr>
          <w:lang w:val="en-ZA"/>
        </w:rPr>
      </w:pPr>
      <w:r w:rsidRPr="0044355B">
        <w:rPr>
          <w:lang w:val="en-ZA"/>
        </w:rPr>
        <w:t xml:space="preserve">Track It Forward – Volunteer Time Tracking </w:t>
      </w:r>
    </w:p>
    <w:p w14:paraId="344040AB" w14:textId="32B6A82B" w:rsidR="0044355B" w:rsidRPr="0044355B" w:rsidRDefault="0044355B" w:rsidP="0044355B">
      <w:pPr>
        <w:pStyle w:val="BodyText"/>
        <w:ind w:left="0"/>
        <w:rPr>
          <w:color w:val="C00000"/>
          <w:lang w:val="en-ZA"/>
        </w:rPr>
      </w:pPr>
      <w:hyperlink r:id="rId11" w:history="1">
        <w:r w:rsidRPr="001C5A62">
          <w:rPr>
            <w:rStyle w:val="Hyperlink"/>
            <w:lang w:val="en-ZA"/>
          </w:rPr>
          <w:t>https://www.trackitforward.com</w:t>
        </w:r>
      </w:hyperlink>
    </w:p>
    <w:p w14:paraId="1FFDADAD" w14:textId="77777777" w:rsidR="0044355B" w:rsidRPr="0044355B" w:rsidRDefault="0044355B" w:rsidP="0044355B">
      <w:pPr>
        <w:pStyle w:val="BodyText"/>
        <w:ind w:left="0"/>
        <w:rPr>
          <w:lang w:val="en-ZA"/>
        </w:rPr>
      </w:pPr>
      <w:r w:rsidRPr="0044355B">
        <w:rPr>
          <w:lang w:val="en-ZA"/>
        </w:rPr>
        <w:t>Forecast – What is Volunteer Time Tracking?</w:t>
      </w:r>
    </w:p>
    <w:p w14:paraId="61FC793F" w14:textId="409AC761" w:rsidR="0044355B" w:rsidRPr="0044355B" w:rsidRDefault="0044355B" w:rsidP="0044355B">
      <w:pPr>
        <w:pStyle w:val="BodyText"/>
        <w:ind w:left="0"/>
        <w:rPr>
          <w:color w:val="C00000"/>
          <w:lang w:val="en-ZA"/>
        </w:rPr>
      </w:pPr>
      <w:hyperlink r:id="rId12" w:history="1">
        <w:r w:rsidRPr="001C5A62">
          <w:rPr>
            <w:rStyle w:val="Hyperlink"/>
            <w:lang w:val="en-ZA"/>
          </w:rPr>
          <w:t>https://www.forecast.app/learn/what-is-volunteer-time-tracking</w:t>
        </w:r>
      </w:hyperlink>
    </w:p>
    <w:p w14:paraId="6048AC26" w14:textId="77777777" w:rsidR="0044355B" w:rsidRPr="0044355B" w:rsidRDefault="0044355B" w:rsidP="0044355B">
      <w:pPr>
        <w:pStyle w:val="BodyText"/>
        <w:ind w:left="0"/>
        <w:rPr>
          <w:lang w:val="en-ZA"/>
        </w:rPr>
      </w:pPr>
      <w:r w:rsidRPr="0044355B">
        <w:rPr>
          <w:lang w:val="en-ZA"/>
        </w:rPr>
        <w:t>Kindful – Volunteer Management Software for Nonprofits</w:t>
      </w:r>
    </w:p>
    <w:p w14:paraId="4982E917" w14:textId="245E563C" w:rsidR="0044355B" w:rsidRPr="0044355B" w:rsidRDefault="0044355B" w:rsidP="0044355B">
      <w:pPr>
        <w:pStyle w:val="BodyText"/>
        <w:ind w:left="0"/>
        <w:rPr>
          <w:color w:val="C00000"/>
          <w:lang w:val="en-ZA"/>
        </w:rPr>
      </w:pPr>
      <w:hyperlink r:id="rId13" w:history="1">
        <w:r w:rsidRPr="001C5A62">
          <w:rPr>
            <w:rStyle w:val="Hyperlink"/>
            <w:lang w:val="en-ZA"/>
          </w:rPr>
          <w:t>https://kindful.com/nonprofit-glossary/volunteer-management-software-for-nonprofits</w:t>
        </w:r>
      </w:hyperlink>
    </w:p>
    <w:p w14:paraId="3E34F7F0" w14:textId="77777777" w:rsidR="0044355B" w:rsidRDefault="0044355B" w:rsidP="0044355B">
      <w:pPr>
        <w:pStyle w:val="BodyText"/>
        <w:ind w:left="0"/>
        <w:rPr>
          <w:color w:val="C00000"/>
        </w:rPr>
      </w:pPr>
      <w:r w:rsidRPr="0044355B">
        <w:rPr>
          <w:lang w:val="en-ZA"/>
        </w:rPr>
        <w:t>Wikipedia – Non-profit Technology</w:t>
      </w:r>
      <w:r w:rsidRPr="0044355B">
        <w:rPr>
          <w:color w:val="C00000"/>
          <w:lang w:val="en-ZA"/>
        </w:rPr>
        <w:br/>
        <w:t xml:space="preserve"> </w:t>
      </w:r>
      <w:hyperlink r:id="rId14" w:history="1">
        <w:r w:rsidRPr="0044355B">
          <w:rPr>
            <w:rStyle w:val="Hyperlink"/>
            <w:lang w:val="en-ZA"/>
          </w:rPr>
          <w:t>https://en.wikipedia.org/wiki/Non-profit_technology</w:t>
        </w:r>
      </w:hyperlink>
    </w:p>
    <w:p w14:paraId="11189133" w14:textId="77777777" w:rsidR="0044355B" w:rsidRPr="0044355B" w:rsidRDefault="0044355B" w:rsidP="0044355B">
      <w:pPr>
        <w:pStyle w:val="BodyText"/>
        <w:rPr>
          <w:color w:val="C00000"/>
          <w:lang w:val="en-ZA"/>
        </w:rPr>
      </w:pPr>
    </w:p>
    <w:p w14:paraId="0FD3A63C" w14:textId="77777777" w:rsidR="00330DDB" w:rsidRDefault="00330DDB" w:rsidP="00FB6BEF">
      <w:pPr>
        <w:pStyle w:val="BodyText"/>
        <w:rPr>
          <w:szCs w:val="24"/>
        </w:rPr>
      </w:pPr>
    </w:p>
    <w:p w14:paraId="459CF84E" w14:textId="77777777" w:rsidR="00330DDB" w:rsidRDefault="00330DDB" w:rsidP="00FB6BEF">
      <w:pPr>
        <w:pStyle w:val="BodyText"/>
        <w:rPr>
          <w:szCs w:val="24"/>
        </w:rPr>
      </w:pPr>
    </w:p>
    <w:p w14:paraId="31EE9E21" w14:textId="77777777" w:rsidR="00330DDB" w:rsidRDefault="00330DDB" w:rsidP="00FB6BEF">
      <w:pPr>
        <w:pStyle w:val="BodyText"/>
        <w:rPr>
          <w:szCs w:val="24"/>
        </w:rPr>
      </w:pPr>
    </w:p>
    <w:p w14:paraId="2A353101" w14:textId="77777777" w:rsidR="00330DDB" w:rsidRDefault="00330DDB" w:rsidP="00FB6BEF">
      <w:pPr>
        <w:pStyle w:val="BodyText"/>
        <w:rPr>
          <w:szCs w:val="24"/>
        </w:rPr>
      </w:pPr>
    </w:p>
    <w:p w14:paraId="55A5C51C" w14:textId="77777777" w:rsidR="0011742F" w:rsidRDefault="0011742F" w:rsidP="00330DDB"/>
    <w:p w14:paraId="5387A387" w14:textId="77777777" w:rsidR="0011742F" w:rsidRDefault="0011742F" w:rsidP="00330DDB"/>
    <w:p w14:paraId="7308C5B3" w14:textId="77777777" w:rsidR="00B818BE" w:rsidRDefault="00B818BE" w:rsidP="00330DDB"/>
    <w:p w14:paraId="28A03845" w14:textId="77777777" w:rsidR="00B818BE" w:rsidRDefault="00B818BE" w:rsidP="00330DDB"/>
    <w:p w14:paraId="6FD14118" w14:textId="77777777" w:rsidR="0011742F" w:rsidRDefault="0011742F" w:rsidP="00330DDB"/>
    <w:p w14:paraId="7D4218B0" w14:textId="77CB54AD" w:rsidR="001D0741" w:rsidRPr="0044355B" w:rsidRDefault="001D0741" w:rsidP="0044355B">
      <w:pPr>
        <w:jc w:val="center"/>
        <w:rPr>
          <w:b/>
          <w:bCs/>
          <w:sz w:val="28"/>
          <w:szCs w:val="28"/>
        </w:rPr>
      </w:pPr>
      <w:r>
        <w:rPr>
          <w:b/>
          <w:bCs/>
          <w:webHidden/>
          <w:sz w:val="28"/>
          <w:szCs w:val="28"/>
        </w:rPr>
        <w:lastRenderedPageBreak/>
        <w:t>System Overview</w:t>
      </w:r>
      <w:r w:rsidRPr="002E495C">
        <w:rPr>
          <w:color w:val="C00000"/>
          <w:sz w:val="22"/>
          <w:szCs w:val="22"/>
        </w:rPr>
        <w:t xml:space="preserve"> </w:t>
      </w:r>
    </w:p>
    <w:p w14:paraId="6BBA0AF3" w14:textId="77777777" w:rsidR="001D0741" w:rsidRPr="002E495C" w:rsidRDefault="001D0741" w:rsidP="001D0741">
      <w:pPr>
        <w:rPr>
          <w:color w:val="C00000"/>
          <w:sz w:val="24"/>
          <w:szCs w:val="24"/>
        </w:rPr>
      </w:pPr>
    </w:p>
    <w:p w14:paraId="5B430596" w14:textId="77777777" w:rsidR="001D0741" w:rsidRPr="0044355B" w:rsidRDefault="001D0741" w:rsidP="001D0741">
      <w:pPr>
        <w:spacing w:line="240" w:lineRule="auto"/>
        <w:rPr>
          <w:b/>
          <w:bCs/>
          <w:sz w:val="24"/>
          <w:szCs w:val="24"/>
        </w:rPr>
      </w:pPr>
      <w:r w:rsidRPr="0044355B">
        <w:rPr>
          <w:b/>
          <w:bCs/>
          <w:sz w:val="24"/>
          <w:szCs w:val="24"/>
        </w:rPr>
        <w:t>2.1 Product description</w:t>
      </w:r>
    </w:p>
    <w:p w14:paraId="353A2854" w14:textId="77777777" w:rsidR="001D0741" w:rsidRPr="0044355B" w:rsidRDefault="001D0741" w:rsidP="001D0741">
      <w:pPr>
        <w:spacing w:line="240" w:lineRule="auto"/>
        <w:rPr>
          <w:color w:val="C00000"/>
          <w:sz w:val="24"/>
          <w:szCs w:val="24"/>
        </w:rPr>
      </w:pPr>
    </w:p>
    <w:p w14:paraId="3106FE6B" w14:textId="058EDA5A" w:rsidR="0044355B" w:rsidRPr="0044355B" w:rsidRDefault="0044355B" w:rsidP="0044355B">
      <w:pPr>
        <w:spacing w:line="240" w:lineRule="auto"/>
        <w:rPr>
          <w:sz w:val="24"/>
          <w:szCs w:val="24"/>
          <w:lang w:val="en-ZA"/>
        </w:rPr>
      </w:pPr>
      <w:r w:rsidRPr="0044355B">
        <w:rPr>
          <w:sz w:val="24"/>
          <w:szCs w:val="24"/>
          <w:lang w:val="en-ZA"/>
        </w:rPr>
        <w:t>The Community Service Volunteer Tracking System (CSVTS) is a centralized, web-based platform designed for NGOs and government agencies to manage volunteer information and participation. The system reduces the need for manual record-keeping by providing a digital hub where volunteer profiles, tasks, service hours, and achievements can be stored and retrieved directly and efficiently. Instead of using papers or spreadsheets, everything is stored in the system. It simplifies the coordination between organizations and volunteers by allowing users to register, log hours, track performance, and generate reports. On the other side, administrators can assign tasks, monitor engagement, and analyse contributions, and thus improving decision-making and accountability in community service programs. The goal is to make volunteer management easier, faster, and more reliable for both volunteers and organizations.</w:t>
      </w:r>
    </w:p>
    <w:p w14:paraId="4C77293D" w14:textId="77777777" w:rsidR="001D0741" w:rsidRPr="0044355B" w:rsidRDefault="001D0741" w:rsidP="001D0741">
      <w:pPr>
        <w:spacing w:line="240" w:lineRule="auto"/>
      </w:pPr>
    </w:p>
    <w:p w14:paraId="1275E660" w14:textId="77777777" w:rsidR="001D0741" w:rsidRPr="00597E1B" w:rsidRDefault="001D0741" w:rsidP="001D0741">
      <w:pPr>
        <w:spacing w:line="240" w:lineRule="auto"/>
      </w:pPr>
    </w:p>
    <w:p w14:paraId="5013A2DA" w14:textId="77777777" w:rsidR="000F498E" w:rsidRPr="0044355B" w:rsidRDefault="000F498E" w:rsidP="000F498E">
      <w:pPr>
        <w:spacing w:line="240" w:lineRule="auto"/>
        <w:rPr>
          <w:b/>
          <w:bCs/>
          <w:sz w:val="24"/>
          <w:szCs w:val="24"/>
        </w:rPr>
      </w:pPr>
      <w:r w:rsidRPr="0044355B">
        <w:rPr>
          <w:b/>
          <w:bCs/>
          <w:sz w:val="24"/>
          <w:szCs w:val="24"/>
        </w:rPr>
        <w:t>2.</w:t>
      </w:r>
      <w:r w:rsidR="00F46F95" w:rsidRPr="0044355B">
        <w:rPr>
          <w:b/>
          <w:bCs/>
          <w:sz w:val="24"/>
          <w:szCs w:val="24"/>
        </w:rPr>
        <w:t>2</w:t>
      </w:r>
      <w:r w:rsidRPr="0044355B">
        <w:rPr>
          <w:b/>
          <w:bCs/>
          <w:sz w:val="24"/>
          <w:szCs w:val="24"/>
        </w:rPr>
        <w:t xml:space="preserve"> System features </w:t>
      </w:r>
    </w:p>
    <w:p w14:paraId="604ABE3A" w14:textId="77777777" w:rsidR="0044355B" w:rsidRPr="002E495C" w:rsidRDefault="0044355B" w:rsidP="000F498E">
      <w:pPr>
        <w:spacing w:line="240" w:lineRule="auto"/>
        <w:rPr>
          <w:b/>
          <w:bCs/>
        </w:rPr>
      </w:pPr>
    </w:p>
    <w:p w14:paraId="2AA9B73D" w14:textId="77777777" w:rsidR="0044355B" w:rsidRPr="0044355B" w:rsidRDefault="0044355B" w:rsidP="00DF2C1B">
      <w:pPr>
        <w:pStyle w:val="BodyText"/>
        <w:numPr>
          <w:ilvl w:val="0"/>
          <w:numId w:val="10"/>
        </w:numPr>
        <w:spacing w:after="0" w:line="240" w:lineRule="auto"/>
        <w:rPr>
          <w:sz w:val="24"/>
          <w:szCs w:val="24"/>
          <w:lang w:val="en-ZA"/>
        </w:rPr>
      </w:pPr>
      <w:r w:rsidRPr="0044355B">
        <w:rPr>
          <w:b/>
          <w:bCs/>
          <w:sz w:val="24"/>
          <w:szCs w:val="24"/>
          <w:lang w:val="en-ZA"/>
        </w:rPr>
        <w:t>Volunteer Registration and Profiles</w:t>
      </w:r>
      <w:r w:rsidRPr="0044355B">
        <w:rPr>
          <w:sz w:val="24"/>
          <w:szCs w:val="24"/>
          <w:lang w:val="en-ZA"/>
        </w:rPr>
        <w:t xml:space="preserve"> – Volunteers can sign up and create accounts with personal details, skills, and their areas of interest. </w:t>
      </w:r>
    </w:p>
    <w:p w14:paraId="4BE75A0E" w14:textId="77777777" w:rsidR="0044355B" w:rsidRPr="0044355B" w:rsidRDefault="0044355B" w:rsidP="00DF2C1B">
      <w:pPr>
        <w:pStyle w:val="BodyText"/>
        <w:numPr>
          <w:ilvl w:val="0"/>
          <w:numId w:val="11"/>
        </w:numPr>
        <w:spacing w:after="0" w:line="240" w:lineRule="auto"/>
        <w:rPr>
          <w:sz w:val="24"/>
          <w:szCs w:val="24"/>
          <w:lang w:val="en-ZA"/>
        </w:rPr>
      </w:pPr>
      <w:r w:rsidRPr="0044355B">
        <w:rPr>
          <w:b/>
          <w:bCs/>
          <w:sz w:val="24"/>
          <w:szCs w:val="24"/>
          <w:lang w:val="en-ZA"/>
        </w:rPr>
        <w:t>Task Assignment and Tracking</w:t>
      </w:r>
      <w:r w:rsidRPr="0044355B">
        <w:rPr>
          <w:sz w:val="24"/>
          <w:szCs w:val="24"/>
          <w:lang w:val="en-ZA"/>
        </w:rPr>
        <w:t xml:space="preserve"> – Administrators can assign tasks to volunteers and be able to track their progress up to the completion. </w:t>
      </w:r>
    </w:p>
    <w:p w14:paraId="05769C16" w14:textId="77777777" w:rsidR="0044355B" w:rsidRPr="0044355B" w:rsidRDefault="0044355B" w:rsidP="00DF2C1B">
      <w:pPr>
        <w:pStyle w:val="BodyText"/>
        <w:numPr>
          <w:ilvl w:val="0"/>
          <w:numId w:val="11"/>
        </w:numPr>
        <w:spacing w:after="0" w:line="240" w:lineRule="auto"/>
        <w:rPr>
          <w:sz w:val="24"/>
          <w:szCs w:val="24"/>
          <w:lang w:val="en-ZA"/>
        </w:rPr>
      </w:pPr>
      <w:r w:rsidRPr="0044355B">
        <w:rPr>
          <w:b/>
          <w:bCs/>
          <w:sz w:val="24"/>
          <w:szCs w:val="24"/>
          <w:lang w:val="en-ZA"/>
        </w:rPr>
        <w:t>Automated Volunteer Hour Logging</w:t>
      </w:r>
      <w:r w:rsidRPr="0044355B">
        <w:rPr>
          <w:sz w:val="24"/>
          <w:szCs w:val="24"/>
          <w:lang w:val="en-ZA"/>
        </w:rPr>
        <w:t xml:space="preserve"> – Service hours are automatically recorded and stored for accurate reporting. </w:t>
      </w:r>
    </w:p>
    <w:p w14:paraId="324EB908" w14:textId="77777777" w:rsidR="0044355B" w:rsidRPr="0044355B" w:rsidRDefault="0044355B" w:rsidP="00DF2C1B">
      <w:pPr>
        <w:pStyle w:val="BodyText"/>
        <w:numPr>
          <w:ilvl w:val="0"/>
          <w:numId w:val="10"/>
        </w:numPr>
        <w:spacing w:after="0" w:line="240" w:lineRule="auto"/>
        <w:rPr>
          <w:sz w:val="24"/>
          <w:szCs w:val="24"/>
          <w:lang w:val="en-ZA"/>
        </w:rPr>
      </w:pPr>
      <w:r w:rsidRPr="0044355B">
        <w:rPr>
          <w:b/>
          <w:bCs/>
          <w:sz w:val="24"/>
          <w:szCs w:val="24"/>
          <w:lang w:val="en-ZA"/>
        </w:rPr>
        <w:t>Performance Monitoring</w:t>
      </w:r>
      <w:r w:rsidRPr="0044355B">
        <w:rPr>
          <w:sz w:val="24"/>
          <w:szCs w:val="24"/>
          <w:lang w:val="en-ZA"/>
        </w:rPr>
        <w:t xml:space="preserve"> – Track the overall volunteer participation, contributions, and achievements over time, how active each volunteer has been.</w:t>
      </w:r>
    </w:p>
    <w:p w14:paraId="111D34DC" w14:textId="77777777" w:rsidR="0044355B" w:rsidRPr="0044355B" w:rsidRDefault="0044355B" w:rsidP="00DF2C1B">
      <w:pPr>
        <w:pStyle w:val="BodyText"/>
        <w:numPr>
          <w:ilvl w:val="0"/>
          <w:numId w:val="11"/>
        </w:numPr>
        <w:spacing w:after="0" w:line="240" w:lineRule="auto"/>
        <w:rPr>
          <w:sz w:val="24"/>
          <w:szCs w:val="24"/>
          <w:lang w:val="en-ZA"/>
        </w:rPr>
      </w:pPr>
      <w:r w:rsidRPr="0044355B">
        <w:rPr>
          <w:b/>
          <w:bCs/>
          <w:sz w:val="24"/>
          <w:szCs w:val="24"/>
          <w:lang w:val="en-ZA"/>
        </w:rPr>
        <w:t>Volunteer List Display</w:t>
      </w:r>
      <w:r w:rsidRPr="0044355B">
        <w:rPr>
          <w:sz w:val="24"/>
          <w:szCs w:val="24"/>
          <w:lang w:val="en-ZA"/>
        </w:rPr>
        <w:t xml:space="preserve"> – Provide an overview of all registered volunteers for easy access and management. </w:t>
      </w:r>
    </w:p>
    <w:p w14:paraId="2881A44E" w14:textId="77777777" w:rsidR="0044355B" w:rsidRPr="0044355B" w:rsidRDefault="0044355B" w:rsidP="00DF2C1B">
      <w:pPr>
        <w:pStyle w:val="BodyText"/>
        <w:numPr>
          <w:ilvl w:val="0"/>
          <w:numId w:val="11"/>
        </w:numPr>
        <w:spacing w:after="0" w:line="240" w:lineRule="auto"/>
        <w:rPr>
          <w:sz w:val="24"/>
          <w:szCs w:val="24"/>
          <w:lang w:val="en-ZA"/>
        </w:rPr>
      </w:pPr>
      <w:r w:rsidRPr="0044355B">
        <w:rPr>
          <w:b/>
          <w:bCs/>
          <w:sz w:val="24"/>
          <w:szCs w:val="24"/>
          <w:lang w:val="en-ZA"/>
        </w:rPr>
        <w:t>Secure Access Control</w:t>
      </w:r>
      <w:r w:rsidRPr="0044355B">
        <w:rPr>
          <w:sz w:val="24"/>
          <w:szCs w:val="24"/>
          <w:lang w:val="en-ZA"/>
        </w:rPr>
        <w:t xml:space="preserve"> – Different levels of access for volunteers, administrators, and managers to ensure data protection and integrity. </w:t>
      </w:r>
    </w:p>
    <w:p w14:paraId="108909A6" w14:textId="77777777" w:rsidR="0044355B" w:rsidRPr="0044355B" w:rsidRDefault="0044355B" w:rsidP="00DF2C1B">
      <w:pPr>
        <w:pStyle w:val="BodyText"/>
        <w:numPr>
          <w:ilvl w:val="0"/>
          <w:numId w:val="11"/>
        </w:numPr>
        <w:spacing w:after="0" w:line="240" w:lineRule="auto"/>
        <w:rPr>
          <w:sz w:val="24"/>
          <w:szCs w:val="24"/>
          <w:lang w:val="en-ZA"/>
        </w:rPr>
      </w:pPr>
      <w:r w:rsidRPr="0044355B">
        <w:rPr>
          <w:b/>
          <w:bCs/>
          <w:sz w:val="24"/>
          <w:szCs w:val="24"/>
          <w:lang w:val="en-ZA"/>
        </w:rPr>
        <w:t>Reporting and Insights</w:t>
      </w:r>
      <w:r w:rsidRPr="0044355B">
        <w:rPr>
          <w:sz w:val="24"/>
          <w:szCs w:val="24"/>
          <w:lang w:val="en-ZA"/>
        </w:rPr>
        <w:t xml:space="preserve"> – Generate detailed reports on volunteer activity and program effectiveness</w:t>
      </w:r>
    </w:p>
    <w:p w14:paraId="7443D974" w14:textId="77777777" w:rsidR="0044355B" w:rsidRPr="0044355B" w:rsidRDefault="0044355B" w:rsidP="0044355B">
      <w:pPr>
        <w:pStyle w:val="BodyText"/>
        <w:spacing w:after="0" w:line="240" w:lineRule="auto"/>
        <w:rPr>
          <w:sz w:val="24"/>
          <w:szCs w:val="24"/>
          <w:lang w:val="en-ZA"/>
        </w:rPr>
      </w:pPr>
    </w:p>
    <w:p w14:paraId="69FA2129" w14:textId="77777777" w:rsidR="0044355B" w:rsidRPr="0044355B" w:rsidRDefault="0044355B" w:rsidP="0044355B">
      <w:pPr>
        <w:pStyle w:val="BodyText"/>
        <w:spacing w:after="0" w:line="240" w:lineRule="auto"/>
        <w:rPr>
          <w:sz w:val="24"/>
          <w:szCs w:val="24"/>
          <w:lang w:val="en-ZA"/>
        </w:rPr>
      </w:pPr>
    </w:p>
    <w:p w14:paraId="706A31F1" w14:textId="77777777" w:rsidR="000F498E" w:rsidRPr="0044355B" w:rsidRDefault="000F498E" w:rsidP="000F498E">
      <w:pPr>
        <w:pStyle w:val="BodyText"/>
        <w:spacing w:after="0" w:line="240" w:lineRule="auto"/>
        <w:ind w:left="0"/>
        <w:rPr>
          <w:sz w:val="24"/>
          <w:szCs w:val="24"/>
        </w:rPr>
      </w:pPr>
    </w:p>
    <w:p w14:paraId="350AEC54" w14:textId="77777777" w:rsidR="000F498E" w:rsidRPr="0044355B" w:rsidRDefault="000F498E" w:rsidP="000F498E">
      <w:pPr>
        <w:pStyle w:val="BodyText"/>
        <w:spacing w:after="0" w:line="240" w:lineRule="auto"/>
        <w:ind w:left="0"/>
        <w:rPr>
          <w:sz w:val="24"/>
          <w:szCs w:val="24"/>
        </w:rPr>
      </w:pPr>
    </w:p>
    <w:p w14:paraId="7F191D11" w14:textId="77777777" w:rsidR="000F498E" w:rsidRPr="0044355B" w:rsidRDefault="000F498E" w:rsidP="001D0741">
      <w:pPr>
        <w:pStyle w:val="BodyText"/>
        <w:spacing w:after="0" w:line="240" w:lineRule="auto"/>
        <w:ind w:left="0"/>
        <w:rPr>
          <w:sz w:val="24"/>
          <w:szCs w:val="24"/>
        </w:rPr>
      </w:pPr>
    </w:p>
    <w:p w14:paraId="017D0B1E" w14:textId="77777777" w:rsidR="001D0741" w:rsidRPr="0044355B" w:rsidRDefault="001D0741" w:rsidP="001D0741">
      <w:pPr>
        <w:pStyle w:val="BodyText"/>
        <w:spacing w:after="0" w:line="240" w:lineRule="auto"/>
        <w:ind w:left="0"/>
        <w:rPr>
          <w:sz w:val="24"/>
          <w:szCs w:val="24"/>
        </w:rPr>
      </w:pPr>
    </w:p>
    <w:p w14:paraId="35202DC7" w14:textId="77777777" w:rsidR="001D0741" w:rsidRDefault="001D0741" w:rsidP="001D0741">
      <w:pPr>
        <w:pStyle w:val="BodyText"/>
        <w:spacing w:after="0" w:line="240" w:lineRule="auto"/>
        <w:rPr>
          <w:szCs w:val="24"/>
        </w:rPr>
      </w:pPr>
    </w:p>
    <w:p w14:paraId="2E8907C2" w14:textId="77777777" w:rsidR="0011742F" w:rsidRPr="00BC5183" w:rsidRDefault="0011742F" w:rsidP="0011742F">
      <w:pPr>
        <w:pStyle w:val="BodyText"/>
        <w:spacing w:after="0" w:line="240" w:lineRule="auto"/>
        <w:rPr>
          <w:sz w:val="24"/>
          <w:szCs w:val="24"/>
        </w:rPr>
      </w:pPr>
    </w:p>
    <w:p w14:paraId="59FB61FF" w14:textId="77777777" w:rsidR="0011742F" w:rsidRDefault="0011742F" w:rsidP="0011742F">
      <w:pPr>
        <w:pStyle w:val="BodyText"/>
        <w:spacing w:after="0" w:line="240" w:lineRule="auto"/>
        <w:rPr>
          <w:szCs w:val="24"/>
        </w:rPr>
      </w:pPr>
    </w:p>
    <w:p w14:paraId="1BEB64E5" w14:textId="77777777" w:rsidR="0011742F" w:rsidRDefault="0011742F" w:rsidP="0011742F">
      <w:pPr>
        <w:pStyle w:val="BodyText"/>
        <w:spacing w:after="0" w:line="240" w:lineRule="auto"/>
        <w:rPr>
          <w:szCs w:val="24"/>
        </w:rPr>
      </w:pPr>
    </w:p>
    <w:p w14:paraId="308A5A8B" w14:textId="77777777" w:rsidR="0011742F" w:rsidRDefault="0011742F" w:rsidP="0011742F">
      <w:pPr>
        <w:pStyle w:val="BodyText"/>
        <w:spacing w:after="0" w:line="240" w:lineRule="auto"/>
        <w:rPr>
          <w:szCs w:val="24"/>
        </w:rPr>
      </w:pPr>
    </w:p>
    <w:p w14:paraId="73168FA3" w14:textId="77777777" w:rsidR="0044355B" w:rsidRDefault="0044355B" w:rsidP="0011742F">
      <w:pPr>
        <w:pStyle w:val="BodyText"/>
        <w:spacing w:after="0" w:line="240" w:lineRule="auto"/>
        <w:rPr>
          <w:szCs w:val="24"/>
        </w:rPr>
      </w:pPr>
    </w:p>
    <w:p w14:paraId="38557B6A" w14:textId="77777777" w:rsidR="0044355B" w:rsidRDefault="0044355B" w:rsidP="0011742F">
      <w:pPr>
        <w:pStyle w:val="BodyText"/>
        <w:spacing w:after="0" w:line="240" w:lineRule="auto"/>
        <w:rPr>
          <w:szCs w:val="24"/>
        </w:rPr>
      </w:pPr>
    </w:p>
    <w:p w14:paraId="46C0468F" w14:textId="77777777" w:rsidR="0011742F" w:rsidRDefault="0011742F" w:rsidP="0011742F">
      <w:pPr>
        <w:pStyle w:val="BodyText"/>
        <w:spacing w:after="0" w:line="240" w:lineRule="auto"/>
        <w:rPr>
          <w:szCs w:val="24"/>
        </w:rPr>
      </w:pPr>
    </w:p>
    <w:p w14:paraId="595FC167" w14:textId="77777777" w:rsidR="0011742F" w:rsidRDefault="0011742F" w:rsidP="0011742F">
      <w:pPr>
        <w:pStyle w:val="BodyText"/>
        <w:spacing w:after="0" w:line="240" w:lineRule="auto"/>
        <w:rPr>
          <w:szCs w:val="24"/>
        </w:rPr>
      </w:pPr>
    </w:p>
    <w:p w14:paraId="78A57206" w14:textId="77777777" w:rsidR="00524863" w:rsidRDefault="00524863" w:rsidP="0044355B">
      <w:pPr>
        <w:pStyle w:val="BodyText"/>
        <w:spacing w:after="0" w:line="240" w:lineRule="auto"/>
        <w:ind w:left="0"/>
        <w:rPr>
          <w:szCs w:val="24"/>
        </w:rPr>
      </w:pPr>
    </w:p>
    <w:p w14:paraId="7E145792" w14:textId="77777777" w:rsidR="00524863" w:rsidRPr="00524863" w:rsidRDefault="00524863" w:rsidP="00524863">
      <w:pPr>
        <w:pStyle w:val="BodyText"/>
        <w:spacing w:after="0" w:line="240" w:lineRule="auto"/>
        <w:jc w:val="center"/>
        <w:rPr>
          <w:b/>
          <w:bCs/>
          <w:sz w:val="28"/>
          <w:szCs w:val="28"/>
        </w:rPr>
      </w:pPr>
      <w:r w:rsidRPr="00524863">
        <w:rPr>
          <w:b/>
          <w:bCs/>
          <w:sz w:val="28"/>
          <w:szCs w:val="28"/>
        </w:rPr>
        <w:lastRenderedPageBreak/>
        <w:t>System Actors and Roles</w:t>
      </w:r>
    </w:p>
    <w:p w14:paraId="2F0CBAD1" w14:textId="7C8BD760" w:rsidR="00524863" w:rsidRPr="0044355B" w:rsidRDefault="00524863" w:rsidP="0044355B">
      <w:pPr>
        <w:spacing w:line="240" w:lineRule="auto"/>
        <w:rPr>
          <w:b/>
          <w:bCs/>
          <w:color w:val="FF0000"/>
          <w:szCs w:val="24"/>
        </w:rPr>
      </w:pPr>
      <w:r w:rsidRPr="00524863">
        <w:rPr>
          <w:b/>
          <w:bCs/>
          <w:szCs w:val="24"/>
        </w:rPr>
        <w:t>3.1. Actors</w:t>
      </w:r>
    </w:p>
    <w:p w14:paraId="1667BA19" w14:textId="77777777" w:rsidR="00D57842" w:rsidRDefault="00D57842" w:rsidP="000F498E">
      <w:pPr>
        <w:spacing w:line="240" w:lineRule="auto"/>
        <w:jc w:val="center"/>
        <w:rPr>
          <w:b/>
          <w:bCs/>
          <w:color w:val="C0000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D57842" w14:paraId="5E16DEA2" w14:textId="77777777" w:rsidTr="000B7ACA">
        <w:tc>
          <w:tcPr>
            <w:tcW w:w="3192" w:type="dxa"/>
            <w:vAlign w:val="center"/>
          </w:tcPr>
          <w:p w14:paraId="245B0037" w14:textId="77777777" w:rsidR="00D57842" w:rsidRDefault="00D57842">
            <w:pPr>
              <w:spacing w:line="240" w:lineRule="auto"/>
              <w:rPr>
                <w:b/>
                <w:bCs/>
                <w:color w:val="C00000"/>
                <w:szCs w:val="24"/>
              </w:rPr>
            </w:pPr>
            <w:r>
              <w:rPr>
                <w:b/>
                <w:bCs/>
              </w:rPr>
              <w:t>Actor</w:t>
            </w:r>
          </w:p>
        </w:tc>
        <w:tc>
          <w:tcPr>
            <w:tcW w:w="3192" w:type="dxa"/>
            <w:vAlign w:val="center"/>
          </w:tcPr>
          <w:p w14:paraId="5223FB1F" w14:textId="77777777" w:rsidR="00D57842" w:rsidRDefault="00D57842">
            <w:pPr>
              <w:spacing w:line="240" w:lineRule="auto"/>
              <w:rPr>
                <w:b/>
                <w:bCs/>
                <w:color w:val="C00000"/>
                <w:szCs w:val="24"/>
              </w:rPr>
            </w:pPr>
            <w:r>
              <w:rPr>
                <w:b/>
                <w:bCs/>
              </w:rPr>
              <w:t>Role/Description</w:t>
            </w:r>
          </w:p>
        </w:tc>
        <w:tc>
          <w:tcPr>
            <w:tcW w:w="3192" w:type="dxa"/>
            <w:vAlign w:val="center"/>
          </w:tcPr>
          <w:p w14:paraId="4965B67E" w14:textId="77777777" w:rsidR="00D57842" w:rsidRDefault="00D57842">
            <w:pPr>
              <w:spacing w:line="240" w:lineRule="auto"/>
              <w:rPr>
                <w:b/>
                <w:bCs/>
                <w:color w:val="C00000"/>
                <w:szCs w:val="24"/>
              </w:rPr>
            </w:pPr>
            <w:r>
              <w:rPr>
                <w:b/>
                <w:bCs/>
              </w:rPr>
              <w:t>Interaction with System</w:t>
            </w:r>
          </w:p>
        </w:tc>
      </w:tr>
      <w:tr w:rsidR="00D57842" w14:paraId="18C28099" w14:textId="77777777" w:rsidTr="000B7ACA">
        <w:tc>
          <w:tcPr>
            <w:tcW w:w="3192" w:type="dxa"/>
          </w:tcPr>
          <w:p w14:paraId="2E67C50B" w14:textId="4421C12C" w:rsidR="00D57842" w:rsidRPr="000B7ACA" w:rsidRDefault="000B7ACA">
            <w:pPr>
              <w:spacing w:line="240" w:lineRule="auto"/>
              <w:rPr>
                <w:szCs w:val="24"/>
              </w:rPr>
            </w:pPr>
            <w:r w:rsidRPr="000B7ACA">
              <w:rPr>
                <w:szCs w:val="24"/>
              </w:rPr>
              <w:t>Administrator</w:t>
            </w:r>
          </w:p>
        </w:tc>
        <w:tc>
          <w:tcPr>
            <w:tcW w:w="3192" w:type="dxa"/>
          </w:tcPr>
          <w:p w14:paraId="5DFF08D1" w14:textId="077910A4" w:rsidR="00D57842" w:rsidRPr="000B7ACA" w:rsidRDefault="00852E92">
            <w:pPr>
              <w:spacing w:line="240" w:lineRule="auto"/>
              <w:rPr>
                <w:szCs w:val="24"/>
              </w:rPr>
            </w:pPr>
            <w:r w:rsidRPr="00852E92">
              <w:rPr>
                <w:szCs w:val="24"/>
              </w:rPr>
              <w:t>Manages the entire volunteer and task database.</w:t>
            </w:r>
          </w:p>
        </w:tc>
        <w:tc>
          <w:tcPr>
            <w:tcW w:w="3192" w:type="dxa"/>
          </w:tcPr>
          <w:p w14:paraId="4B271D5F" w14:textId="2F559A9A" w:rsidR="000B7ACA" w:rsidRPr="000B7ACA" w:rsidRDefault="00852E92" w:rsidP="00852E92">
            <w:pPr>
              <w:spacing w:line="240" w:lineRule="auto"/>
              <w:rPr>
                <w:szCs w:val="24"/>
                <w:lang w:val="en-ZA"/>
              </w:rPr>
            </w:pPr>
            <w:r w:rsidRPr="00852E92">
              <w:rPr>
                <w:szCs w:val="24"/>
              </w:rPr>
              <w:t>Logs in, adds/edits/deletes volunteers and tasks, views all system data</w:t>
            </w:r>
            <w:r w:rsidR="000B7ACA" w:rsidRPr="000B7ACA">
              <w:rPr>
                <w:szCs w:val="24"/>
                <w:lang w:val="en-ZA"/>
              </w:rPr>
              <w:t>.</w:t>
            </w:r>
          </w:p>
          <w:p w14:paraId="1C022141" w14:textId="77777777" w:rsidR="00D57842" w:rsidRDefault="00D57842">
            <w:pPr>
              <w:spacing w:line="240" w:lineRule="auto"/>
              <w:rPr>
                <w:b/>
                <w:bCs/>
                <w:color w:val="C00000"/>
                <w:szCs w:val="24"/>
              </w:rPr>
            </w:pPr>
          </w:p>
        </w:tc>
      </w:tr>
      <w:tr w:rsidR="000B7ACA" w14:paraId="7D320BD3" w14:textId="77777777" w:rsidTr="000B7ACA">
        <w:tc>
          <w:tcPr>
            <w:tcW w:w="3192" w:type="dxa"/>
          </w:tcPr>
          <w:p w14:paraId="44CEF39F" w14:textId="225C283D" w:rsidR="000B7ACA" w:rsidRPr="000B7ACA" w:rsidRDefault="000B7ACA">
            <w:pPr>
              <w:spacing w:line="240" w:lineRule="auto"/>
              <w:rPr>
                <w:szCs w:val="24"/>
              </w:rPr>
            </w:pPr>
            <w:r w:rsidRPr="000B7ACA">
              <w:rPr>
                <w:szCs w:val="24"/>
              </w:rPr>
              <w:t>Volunteer</w:t>
            </w:r>
          </w:p>
        </w:tc>
        <w:tc>
          <w:tcPr>
            <w:tcW w:w="3192" w:type="dxa"/>
          </w:tcPr>
          <w:p w14:paraId="5264E83D" w14:textId="55E88932" w:rsidR="000B7ACA" w:rsidRPr="000B7ACA" w:rsidRDefault="00852E92">
            <w:pPr>
              <w:spacing w:line="240" w:lineRule="auto"/>
              <w:rPr>
                <w:szCs w:val="24"/>
              </w:rPr>
            </w:pPr>
            <w:r w:rsidRPr="00852E92">
              <w:rPr>
                <w:szCs w:val="24"/>
              </w:rPr>
              <w:t xml:space="preserve">A person who signs up to </w:t>
            </w:r>
            <w:r>
              <w:rPr>
                <w:szCs w:val="24"/>
              </w:rPr>
              <w:t>be a volunteer for Non – profit organization</w:t>
            </w:r>
          </w:p>
        </w:tc>
        <w:tc>
          <w:tcPr>
            <w:tcW w:w="3192" w:type="dxa"/>
          </w:tcPr>
          <w:p w14:paraId="5DC0C545" w14:textId="77777777" w:rsidR="00852E92" w:rsidRDefault="00852E92" w:rsidP="00852E92">
            <w:pPr>
              <w:widowControl/>
              <w:spacing w:line="240" w:lineRule="auto"/>
              <w:rPr>
                <w:lang w:val="en-ZA" w:eastAsia="en-ZA"/>
              </w:rPr>
            </w:pPr>
            <w:r>
              <w:t>Logs in, views and updates their personal profile, and views their assigned tasks.</w:t>
            </w:r>
          </w:p>
          <w:p w14:paraId="065F254F" w14:textId="718B4DAB" w:rsidR="000B7ACA" w:rsidRPr="000B7ACA" w:rsidRDefault="000B7ACA" w:rsidP="00852E92">
            <w:pPr>
              <w:spacing w:line="240" w:lineRule="auto"/>
              <w:rPr>
                <w:szCs w:val="24"/>
                <w:lang w:val="en-ZA"/>
              </w:rPr>
            </w:pPr>
          </w:p>
          <w:p w14:paraId="042E3EF6" w14:textId="77777777" w:rsidR="000B7ACA" w:rsidRPr="000B7ACA" w:rsidRDefault="000B7ACA" w:rsidP="000B7ACA">
            <w:pPr>
              <w:spacing w:line="240" w:lineRule="auto"/>
              <w:ind w:left="720"/>
              <w:rPr>
                <w:szCs w:val="24"/>
                <w:lang w:val="en-ZA"/>
              </w:rPr>
            </w:pPr>
          </w:p>
        </w:tc>
      </w:tr>
    </w:tbl>
    <w:p w14:paraId="4DDD22ED" w14:textId="77777777" w:rsidR="00524863" w:rsidRPr="00524863" w:rsidRDefault="00524863" w:rsidP="00524863">
      <w:pPr>
        <w:spacing w:line="240" w:lineRule="auto"/>
        <w:rPr>
          <w:b/>
          <w:bCs/>
          <w:szCs w:val="24"/>
        </w:rPr>
      </w:pPr>
    </w:p>
    <w:p w14:paraId="17815231" w14:textId="3EBCE600" w:rsidR="00524863" w:rsidRPr="00D620B7" w:rsidRDefault="00524863" w:rsidP="005E732A">
      <w:pPr>
        <w:pStyle w:val="BodyText"/>
        <w:rPr>
          <w:szCs w:val="24"/>
        </w:rPr>
      </w:pPr>
    </w:p>
    <w:p w14:paraId="28D358CA" w14:textId="77777777" w:rsidR="007453CA" w:rsidRDefault="007453CA" w:rsidP="00524863">
      <w:pPr>
        <w:pStyle w:val="BodyText"/>
        <w:rPr>
          <w:szCs w:val="24"/>
        </w:rPr>
      </w:pPr>
    </w:p>
    <w:p w14:paraId="1A596463" w14:textId="77777777" w:rsidR="007453CA" w:rsidRDefault="007453CA" w:rsidP="00524863">
      <w:pPr>
        <w:pStyle w:val="BodyText"/>
        <w:rPr>
          <w:szCs w:val="24"/>
        </w:rPr>
      </w:pPr>
    </w:p>
    <w:p w14:paraId="579A3126" w14:textId="77777777" w:rsidR="007453CA" w:rsidRDefault="007453CA" w:rsidP="00524863">
      <w:pPr>
        <w:pStyle w:val="BodyText"/>
        <w:rPr>
          <w:szCs w:val="24"/>
        </w:rPr>
      </w:pPr>
    </w:p>
    <w:p w14:paraId="62145D55" w14:textId="0505870C" w:rsidR="007453CA" w:rsidRDefault="00385758" w:rsidP="00524863">
      <w:pPr>
        <w:pStyle w:val="BodyText"/>
        <w:rPr>
          <w:szCs w:val="24"/>
        </w:rPr>
      </w:pPr>
      <w:r>
        <w:rPr>
          <w:noProof/>
        </w:rPr>
        <w:pict w14:anchorId="53EB4D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4" type="#_x0000_t75" style="position:absolute;left:0;text-align:left;margin-left:36pt;margin-top:.3pt;width:466.8pt;height:330.6pt;z-index:-251652608;mso-position-horizontal:absolute;mso-position-horizontal-relative:text;mso-position-vertical:absolute;mso-position-vertical-relative:text;mso-width-relative:page;mso-height-relative:page" wrapcoords="-35 0 -35 21551 21600 21551 21600 0 -35 0">
            <v:imagedata r:id="rId15" o:title="Screenshot 2025-08-22 202051"/>
            <w10:wrap type="through"/>
          </v:shape>
        </w:pict>
      </w:r>
    </w:p>
    <w:p w14:paraId="48E9435D" w14:textId="2070338C" w:rsidR="005E732A" w:rsidRDefault="005E732A" w:rsidP="00524863">
      <w:pPr>
        <w:pStyle w:val="BodyText"/>
        <w:rPr>
          <w:szCs w:val="24"/>
        </w:rPr>
      </w:pPr>
    </w:p>
    <w:p w14:paraId="628B9230" w14:textId="77777777" w:rsidR="005E732A" w:rsidRDefault="005E732A" w:rsidP="00524863">
      <w:pPr>
        <w:pStyle w:val="BodyText"/>
        <w:rPr>
          <w:szCs w:val="24"/>
        </w:rPr>
      </w:pPr>
    </w:p>
    <w:p w14:paraId="4782E6DF" w14:textId="77777777" w:rsidR="005E732A" w:rsidRDefault="005E732A" w:rsidP="00524863">
      <w:pPr>
        <w:pStyle w:val="BodyText"/>
        <w:rPr>
          <w:szCs w:val="24"/>
        </w:rPr>
      </w:pPr>
    </w:p>
    <w:p w14:paraId="1318B108" w14:textId="77777777" w:rsidR="007453CA" w:rsidRDefault="007453CA" w:rsidP="00524863">
      <w:pPr>
        <w:pStyle w:val="BodyText"/>
        <w:rPr>
          <w:szCs w:val="24"/>
        </w:rPr>
      </w:pPr>
    </w:p>
    <w:p w14:paraId="4972B038" w14:textId="77777777" w:rsidR="007453CA" w:rsidRDefault="007453CA" w:rsidP="00524863">
      <w:pPr>
        <w:pStyle w:val="BodyText"/>
        <w:rPr>
          <w:szCs w:val="24"/>
        </w:rPr>
      </w:pPr>
    </w:p>
    <w:p w14:paraId="4007123B" w14:textId="77777777" w:rsidR="007453CA" w:rsidRDefault="007453CA" w:rsidP="00524863">
      <w:pPr>
        <w:pStyle w:val="BodyText"/>
        <w:rPr>
          <w:szCs w:val="24"/>
        </w:rPr>
      </w:pPr>
    </w:p>
    <w:p w14:paraId="138C1B55" w14:textId="77777777" w:rsidR="007453CA" w:rsidRDefault="007453CA" w:rsidP="00524863">
      <w:pPr>
        <w:pStyle w:val="BodyText"/>
        <w:rPr>
          <w:szCs w:val="24"/>
        </w:rPr>
      </w:pPr>
    </w:p>
    <w:p w14:paraId="296F4625" w14:textId="77777777" w:rsidR="007453CA" w:rsidRDefault="007453CA" w:rsidP="00524863">
      <w:pPr>
        <w:pStyle w:val="BodyText"/>
        <w:rPr>
          <w:szCs w:val="24"/>
        </w:rPr>
      </w:pPr>
    </w:p>
    <w:p w14:paraId="113E3775" w14:textId="77777777" w:rsidR="007453CA" w:rsidRDefault="007453CA" w:rsidP="00524863">
      <w:pPr>
        <w:pStyle w:val="BodyText"/>
        <w:rPr>
          <w:szCs w:val="24"/>
        </w:rPr>
      </w:pPr>
    </w:p>
    <w:p w14:paraId="767079BE" w14:textId="77777777" w:rsidR="007453CA" w:rsidRDefault="007453CA" w:rsidP="00524863">
      <w:pPr>
        <w:pStyle w:val="BodyText"/>
        <w:rPr>
          <w:szCs w:val="24"/>
        </w:rPr>
      </w:pPr>
    </w:p>
    <w:p w14:paraId="6BDC75AA" w14:textId="77777777" w:rsidR="007453CA" w:rsidRDefault="007453CA" w:rsidP="00524863">
      <w:pPr>
        <w:pStyle w:val="BodyText"/>
        <w:rPr>
          <w:szCs w:val="24"/>
        </w:rPr>
      </w:pPr>
    </w:p>
    <w:p w14:paraId="68A0C375" w14:textId="77777777" w:rsidR="007453CA" w:rsidRDefault="007453CA" w:rsidP="00524863">
      <w:pPr>
        <w:pStyle w:val="BodyText"/>
        <w:rPr>
          <w:szCs w:val="24"/>
        </w:rPr>
      </w:pPr>
    </w:p>
    <w:p w14:paraId="4F942074" w14:textId="77777777" w:rsidR="007453CA" w:rsidRDefault="007453CA" w:rsidP="00524863">
      <w:pPr>
        <w:pStyle w:val="BodyText"/>
        <w:rPr>
          <w:szCs w:val="24"/>
        </w:rPr>
      </w:pPr>
    </w:p>
    <w:p w14:paraId="28C03F27" w14:textId="77777777" w:rsidR="007453CA" w:rsidRDefault="007453CA" w:rsidP="00524863">
      <w:pPr>
        <w:pStyle w:val="BodyText"/>
        <w:rPr>
          <w:szCs w:val="24"/>
        </w:rPr>
      </w:pPr>
    </w:p>
    <w:p w14:paraId="205488FB" w14:textId="77777777" w:rsidR="007453CA" w:rsidRDefault="007453CA" w:rsidP="00524863">
      <w:pPr>
        <w:pStyle w:val="BodyText"/>
        <w:rPr>
          <w:szCs w:val="24"/>
        </w:rPr>
      </w:pPr>
    </w:p>
    <w:p w14:paraId="36B24177" w14:textId="77777777" w:rsidR="007453CA" w:rsidRDefault="007453CA" w:rsidP="00524863">
      <w:pPr>
        <w:pStyle w:val="BodyText"/>
        <w:rPr>
          <w:szCs w:val="24"/>
        </w:rPr>
      </w:pPr>
    </w:p>
    <w:p w14:paraId="0C103803" w14:textId="77777777" w:rsidR="007453CA" w:rsidRDefault="007453CA" w:rsidP="00524863">
      <w:pPr>
        <w:pStyle w:val="BodyText"/>
        <w:rPr>
          <w:szCs w:val="24"/>
        </w:rPr>
      </w:pPr>
    </w:p>
    <w:p w14:paraId="1B3CE263" w14:textId="77777777" w:rsidR="007453CA" w:rsidRDefault="007453CA" w:rsidP="00524863">
      <w:pPr>
        <w:pStyle w:val="BodyText"/>
        <w:rPr>
          <w:szCs w:val="24"/>
        </w:rPr>
      </w:pPr>
    </w:p>
    <w:p w14:paraId="7FE22349" w14:textId="77777777" w:rsidR="007453CA" w:rsidRDefault="007453CA" w:rsidP="00524863">
      <w:pPr>
        <w:pStyle w:val="BodyText"/>
        <w:rPr>
          <w:szCs w:val="24"/>
        </w:rPr>
      </w:pPr>
    </w:p>
    <w:p w14:paraId="79F634EA" w14:textId="77777777" w:rsidR="007453CA" w:rsidRDefault="007453CA" w:rsidP="00524863">
      <w:pPr>
        <w:pStyle w:val="BodyText"/>
        <w:rPr>
          <w:szCs w:val="24"/>
        </w:rPr>
      </w:pPr>
    </w:p>
    <w:p w14:paraId="2CF3B9A0" w14:textId="77777777" w:rsidR="007453CA" w:rsidRDefault="007453CA" w:rsidP="00524863">
      <w:pPr>
        <w:pStyle w:val="BodyText"/>
        <w:rPr>
          <w:szCs w:val="24"/>
        </w:rPr>
      </w:pPr>
    </w:p>
    <w:p w14:paraId="0C1C8AD9" w14:textId="77777777" w:rsidR="00524863" w:rsidRPr="00524863" w:rsidRDefault="00524863" w:rsidP="00524863">
      <w:pPr>
        <w:pStyle w:val="BodyText"/>
        <w:ind w:left="0"/>
        <w:rPr>
          <w:b/>
          <w:bCs/>
          <w:szCs w:val="24"/>
        </w:rPr>
      </w:pPr>
      <w:r w:rsidRPr="00524863">
        <w:rPr>
          <w:b/>
          <w:bCs/>
          <w:szCs w:val="24"/>
        </w:rPr>
        <w:lastRenderedPageBreak/>
        <w:t>3.2 Roles</w:t>
      </w:r>
    </w:p>
    <w:p w14:paraId="73F51FA3" w14:textId="3222A7AF" w:rsidR="00524863" w:rsidRPr="00E11C8E" w:rsidRDefault="00524863" w:rsidP="00524863">
      <w:pPr>
        <w:jc w:val="center"/>
        <w:rPr>
          <w:color w:val="C00000"/>
          <w:sz w:val="24"/>
          <w:szCs w:val="24"/>
        </w:rPr>
      </w:pPr>
    </w:p>
    <w:tbl>
      <w:tblPr>
        <w:tblW w:w="9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7"/>
        <w:gridCol w:w="4807"/>
      </w:tblGrid>
      <w:tr w:rsidR="00DB5A97" w:rsidRPr="00E11C8E" w14:paraId="293BE1F0" w14:textId="77777777" w:rsidTr="00DB5A97">
        <w:trPr>
          <w:trHeight w:val="242"/>
        </w:trPr>
        <w:tc>
          <w:tcPr>
            <w:tcW w:w="4807" w:type="dxa"/>
            <w:shd w:val="clear" w:color="auto" w:fill="AEAAAA"/>
          </w:tcPr>
          <w:p w14:paraId="1DCBB19E" w14:textId="4FCBC69A" w:rsidR="00DB5A97" w:rsidRPr="00DB5A97" w:rsidRDefault="00DB5A97">
            <w:pPr>
              <w:jc w:val="center"/>
              <w:rPr>
                <w:b/>
              </w:rPr>
            </w:pPr>
            <w:r w:rsidRPr="00DB5A97">
              <w:rPr>
                <w:b/>
              </w:rPr>
              <w:t>Volunteer</w:t>
            </w:r>
          </w:p>
        </w:tc>
        <w:tc>
          <w:tcPr>
            <w:tcW w:w="4807" w:type="dxa"/>
            <w:shd w:val="clear" w:color="auto" w:fill="AEAAAA"/>
          </w:tcPr>
          <w:p w14:paraId="2A69C88D" w14:textId="3A0ED8BC" w:rsidR="00DB5A97" w:rsidRPr="00DB5A97" w:rsidRDefault="00DB5A97">
            <w:pPr>
              <w:jc w:val="center"/>
              <w:rPr>
                <w:b/>
              </w:rPr>
            </w:pPr>
            <w:r w:rsidRPr="00DB5A97">
              <w:rPr>
                <w:b/>
              </w:rPr>
              <w:t>Admin</w:t>
            </w:r>
          </w:p>
        </w:tc>
      </w:tr>
      <w:tr w:rsidR="00DB5A97" w:rsidRPr="00E11C8E" w14:paraId="4784E59D" w14:textId="77777777" w:rsidTr="00DB5A97">
        <w:trPr>
          <w:trHeight w:val="1422"/>
        </w:trPr>
        <w:tc>
          <w:tcPr>
            <w:tcW w:w="4807" w:type="dxa"/>
          </w:tcPr>
          <w:p w14:paraId="2DB7F9C7" w14:textId="77777777" w:rsidR="00DB5A97" w:rsidRPr="00DB5A97" w:rsidRDefault="00DB5A97" w:rsidP="00DF2C1B">
            <w:pPr>
              <w:numPr>
                <w:ilvl w:val="0"/>
                <w:numId w:val="12"/>
              </w:numPr>
            </w:pPr>
            <w:r w:rsidRPr="00DB5A97">
              <w:t>Login to the system</w:t>
            </w:r>
          </w:p>
          <w:p w14:paraId="44F59608" w14:textId="77777777" w:rsidR="00DB5A97" w:rsidRPr="00DB5A97" w:rsidRDefault="00DB5A97" w:rsidP="00DF2C1B">
            <w:pPr>
              <w:numPr>
                <w:ilvl w:val="0"/>
                <w:numId w:val="12"/>
              </w:numPr>
            </w:pPr>
            <w:r w:rsidRPr="00DB5A97">
              <w:t>Create and update personal profile</w:t>
            </w:r>
          </w:p>
          <w:p w14:paraId="2F6B008E" w14:textId="77777777" w:rsidR="00DB5A97" w:rsidRPr="00DB5A97" w:rsidRDefault="00DB5A97" w:rsidP="00DF2C1B">
            <w:pPr>
              <w:numPr>
                <w:ilvl w:val="0"/>
                <w:numId w:val="12"/>
              </w:numPr>
            </w:pPr>
            <w:r w:rsidRPr="00DB5A97">
              <w:t>View assigned tasks</w:t>
            </w:r>
          </w:p>
          <w:p w14:paraId="44FBE8ED" w14:textId="77777777" w:rsidR="00DB5A97" w:rsidRPr="00DB5A97" w:rsidRDefault="00DB5A97" w:rsidP="00DF2C1B">
            <w:pPr>
              <w:numPr>
                <w:ilvl w:val="0"/>
                <w:numId w:val="12"/>
              </w:numPr>
            </w:pPr>
            <w:r w:rsidRPr="00DB5A97">
              <w:t>Update task status (e.g., mark as complete)</w:t>
            </w:r>
          </w:p>
          <w:p w14:paraId="2BA63A1C" w14:textId="29316022" w:rsidR="00DB5A97" w:rsidRPr="00DB5A97" w:rsidRDefault="00DB5A97" w:rsidP="00DF2C1B">
            <w:pPr>
              <w:numPr>
                <w:ilvl w:val="0"/>
                <w:numId w:val="12"/>
              </w:numPr>
            </w:pPr>
            <w:r w:rsidRPr="00DB5A97">
              <w:t>Search for available tasks</w:t>
            </w:r>
          </w:p>
        </w:tc>
        <w:tc>
          <w:tcPr>
            <w:tcW w:w="4807" w:type="dxa"/>
          </w:tcPr>
          <w:p w14:paraId="6BF87E6B" w14:textId="77777777" w:rsidR="00DB5A97" w:rsidRPr="00DB5A97" w:rsidRDefault="00DB5A97" w:rsidP="00DF2C1B">
            <w:pPr>
              <w:numPr>
                <w:ilvl w:val="0"/>
                <w:numId w:val="12"/>
              </w:numPr>
            </w:pPr>
            <w:r w:rsidRPr="00DB5A97">
              <w:t>Login to the system</w:t>
            </w:r>
          </w:p>
          <w:p w14:paraId="6EA14669" w14:textId="77777777" w:rsidR="00DB5A97" w:rsidRPr="00DB5A97" w:rsidRDefault="00DB5A97" w:rsidP="00DF2C1B">
            <w:pPr>
              <w:numPr>
                <w:ilvl w:val="0"/>
                <w:numId w:val="12"/>
              </w:numPr>
            </w:pPr>
            <w:r w:rsidRPr="00DB5A97">
              <w:t>Add, edit, and delete volunteer accounts</w:t>
            </w:r>
          </w:p>
          <w:p w14:paraId="2B8CFD6E" w14:textId="77777777" w:rsidR="00DB5A97" w:rsidRPr="00DB5A97" w:rsidRDefault="00DB5A97" w:rsidP="00DF2C1B">
            <w:pPr>
              <w:numPr>
                <w:ilvl w:val="0"/>
                <w:numId w:val="12"/>
              </w:numPr>
            </w:pPr>
            <w:r w:rsidRPr="00DB5A97">
              <w:t>Create, update, and delete tasks</w:t>
            </w:r>
          </w:p>
          <w:p w14:paraId="012E5519" w14:textId="77777777" w:rsidR="00DB5A97" w:rsidRPr="00DB5A97" w:rsidRDefault="00DB5A97" w:rsidP="00DF2C1B">
            <w:pPr>
              <w:numPr>
                <w:ilvl w:val="0"/>
                <w:numId w:val="12"/>
              </w:numPr>
            </w:pPr>
            <w:r w:rsidRPr="00DB5A97">
              <w:t>Assign tasks to volunteers</w:t>
            </w:r>
          </w:p>
          <w:p w14:paraId="39488E33" w14:textId="162A709D" w:rsidR="00DB5A97" w:rsidRPr="00DB5A97" w:rsidRDefault="00DB5A97" w:rsidP="00DF2C1B">
            <w:pPr>
              <w:numPr>
                <w:ilvl w:val="0"/>
                <w:numId w:val="12"/>
              </w:numPr>
            </w:pPr>
            <w:r w:rsidRPr="00DB5A97">
              <w:t>View all system data and reports</w:t>
            </w:r>
          </w:p>
        </w:tc>
      </w:tr>
    </w:tbl>
    <w:p w14:paraId="506987FC" w14:textId="77777777" w:rsidR="00524863" w:rsidRPr="00D620B7" w:rsidRDefault="00524863" w:rsidP="00524863">
      <w:pPr>
        <w:jc w:val="center"/>
        <w:rPr>
          <w:sz w:val="24"/>
          <w:szCs w:val="24"/>
        </w:rPr>
      </w:pPr>
    </w:p>
    <w:p w14:paraId="7B92A11D" w14:textId="77777777" w:rsidR="00524863" w:rsidRDefault="00524863" w:rsidP="00524863">
      <w:pPr>
        <w:rPr>
          <w:webHidden/>
          <w:sz w:val="24"/>
          <w:szCs w:val="24"/>
        </w:rPr>
      </w:pPr>
    </w:p>
    <w:p w14:paraId="433BDC2E" w14:textId="33DE231D" w:rsidR="00753C6C" w:rsidRPr="00524863" w:rsidRDefault="00DB5A97" w:rsidP="00753C6C">
      <w:pPr>
        <w:pStyle w:val="BodyText"/>
        <w:ind w:left="0"/>
        <w:rPr>
          <w:b/>
          <w:bCs/>
          <w:szCs w:val="24"/>
        </w:rPr>
      </w:pPr>
      <w:r w:rsidRPr="00524863">
        <w:rPr>
          <w:b/>
          <w:bCs/>
          <w:szCs w:val="24"/>
        </w:rPr>
        <w:t>3.</w:t>
      </w:r>
      <w:r>
        <w:rPr>
          <w:b/>
          <w:bCs/>
          <w:szCs w:val="24"/>
        </w:rPr>
        <w:t>3</w:t>
      </w:r>
      <w:r w:rsidRPr="00524863">
        <w:rPr>
          <w:b/>
          <w:bCs/>
          <w:szCs w:val="24"/>
        </w:rPr>
        <w:t xml:space="preserve"> </w:t>
      </w:r>
      <w:r>
        <w:rPr>
          <w:b/>
          <w:bCs/>
          <w:szCs w:val="24"/>
        </w:rPr>
        <w:t>Use</w:t>
      </w:r>
      <w:r w:rsidR="00753C6C">
        <w:rPr>
          <w:b/>
          <w:bCs/>
          <w:szCs w:val="24"/>
        </w:rPr>
        <w:t xml:space="preserve"> Case Diagram</w:t>
      </w:r>
    </w:p>
    <w:p w14:paraId="014959BD" w14:textId="77777777" w:rsidR="00753C6C" w:rsidRDefault="00753C6C" w:rsidP="00524863">
      <w:pPr>
        <w:rPr>
          <w:b/>
          <w:bCs/>
          <w:color w:val="C00000"/>
          <w:szCs w:val="24"/>
        </w:rPr>
      </w:pPr>
    </w:p>
    <w:p w14:paraId="1D95889F" w14:textId="77777777" w:rsidR="00DC7C86" w:rsidRDefault="00DC7C86" w:rsidP="00524863">
      <w:pPr>
        <w:rPr>
          <w:webHidden/>
          <w:sz w:val="24"/>
          <w:szCs w:val="24"/>
        </w:rPr>
      </w:pPr>
    </w:p>
    <w:p w14:paraId="76046B9E" w14:textId="04E84ADD" w:rsidR="00524863" w:rsidRDefault="00385758" w:rsidP="009E1148">
      <w:pPr>
        <w:jc w:val="center"/>
        <w:rPr>
          <w:webHidden/>
          <w:sz w:val="24"/>
          <w:szCs w:val="24"/>
        </w:rPr>
      </w:pPr>
      <w:r>
        <w:rPr>
          <w:noProof/>
        </w:rPr>
        <w:pict w14:anchorId="47CC9A26">
          <v:roundrect id="_x0000_s2066" style="position:absolute;left:0;text-align:left;margin-left:118.4pt;margin-top:6.35pt;width:225.8pt;height:354pt;z-index:251649536" arcsize="10923f" strokecolor="#e97132" strokeweight="2.5pt">
            <v:shadow color="#868686"/>
            <v:textbox>
              <w:txbxContent>
                <w:p w14:paraId="33AF236B" w14:textId="450A8DD6" w:rsidR="00FB6171" w:rsidRPr="00B64D93" w:rsidRDefault="00FB6171">
                  <w:pPr>
                    <w:rPr>
                      <w:b/>
                      <w:bCs/>
                      <w:sz w:val="28"/>
                      <w:szCs w:val="28"/>
                      <w:lang w:val="en-ZA"/>
                    </w:rPr>
                  </w:pPr>
                  <w:r w:rsidRPr="00B64D93">
                    <w:rPr>
                      <w:b/>
                      <w:bCs/>
                      <w:sz w:val="28"/>
                      <w:szCs w:val="28"/>
                      <w:lang w:val="en-ZA"/>
                    </w:rPr>
                    <w:t>Volunteer Management System</w:t>
                  </w:r>
                </w:p>
              </w:txbxContent>
            </v:textbox>
          </v:roundrect>
        </w:pict>
      </w:r>
    </w:p>
    <w:p w14:paraId="2928FDD7" w14:textId="05CE1C27" w:rsidR="000F498E" w:rsidRDefault="000F498E" w:rsidP="00BC5183">
      <w:pPr>
        <w:jc w:val="center"/>
        <w:rPr>
          <w:b/>
          <w:bCs/>
          <w:webHidden/>
          <w:sz w:val="28"/>
          <w:szCs w:val="28"/>
        </w:rPr>
      </w:pPr>
    </w:p>
    <w:p w14:paraId="4FF3687E" w14:textId="77777777" w:rsidR="00DB5A97" w:rsidRDefault="00DB5A97" w:rsidP="00BC5183">
      <w:pPr>
        <w:jc w:val="center"/>
        <w:rPr>
          <w:b/>
          <w:bCs/>
          <w:webHidden/>
          <w:sz w:val="28"/>
          <w:szCs w:val="28"/>
        </w:rPr>
      </w:pPr>
    </w:p>
    <w:p w14:paraId="3D3AF0BE" w14:textId="3207FA8B" w:rsidR="00DB5A97" w:rsidRDefault="00385758" w:rsidP="00BC5183">
      <w:pPr>
        <w:jc w:val="center"/>
        <w:rPr>
          <w:b/>
          <w:bCs/>
          <w:webHidden/>
          <w:sz w:val="28"/>
          <w:szCs w:val="28"/>
        </w:rPr>
      </w:pPr>
      <w:r>
        <w:rPr>
          <w:noProof/>
        </w:rPr>
        <w:pict w14:anchorId="7483D6CA">
          <v:shape id="Picture 1" o:spid="_x0000_s2065" type="#_x0000_t75" style="position:absolute;left:0;text-align:left;margin-left:-46.95pt;margin-top:16.6pt;width:112.35pt;height:104.75pt;z-index:-251651584;visibility:visible;mso-wrap-style:square;mso-position-horizontal-relative:text;mso-position-vertical-relative:text;mso-width-relative:page;mso-height-relative:page" wrapcoords="-144 0 -144 21446 21600 21446 21600 0 -144 0">
            <v:imagedata r:id="rId16" o:title=""/>
            <w10:wrap type="through"/>
          </v:shape>
        </w:pict>
      </w:r>
      <w:r>
        <w:rPr>
          <w:b/>
          <w:bCs/>
          <w:noProof/>
          <w:sz w:val="28"/>
          <w:szCs w:val="28"/>
        </w:rPr>
        <w:pict w14:anchorId="79A107C4">
          <v:oval id="_x0000_s2067" style="position:absolute;left:0;text-align:left;margin-left:150.05pt;margin-top:12.15pt;width:160.9pt;height:27.25pt;z-index:251650560" strokecolor="#e97132" strokeweight="2.5pt">
            <v:shadow color="#868686"/>
            <v:textbox>
              <w:txbxContent>
                <w:p w14:paraId="4D8E1B48" w14:textId="50706BAF" w:rsidR="00DC6C31" w:rsidRPr="006C3DDD" w:rsidRDefault="006C3DDD" w:rsidP="006C3DDD">
                  <w:pPr>
                    <w:jc w:val="center"/>
                    <w:rPr>
                      <w:lang w:val="en-ZA"/>
                    </w:rPr>
                  </w:pPr>
                  <w:r>
                    <w:rPr>
                      <w:lang w:val="en-ZA"/>
                    </w:rPr>
                    <w:t>LOGIN</w:t>
                  </w:r>
                </w:p>
              </w:txbxContent>
            </v:textbox>
          </v:oval>
        </w:pict>
      </w:r>
    </w:p>
    <w:p w14:paraId="40F2F40B" w14:textId="7ACAA189" w:rsidR="00DB5A97" w:rsidRDefault="00385758" w:rsidP="00BC5183">
      <w:pPr>
        <w:jc w:val="center"/>
        <w:rPr>
          <w:b/>
          <w:bCs/>
          <w:webHidden/>
          <w:sz w:val="28"/>
          <w:szCs w:val="28"/>
        </w:rPr>
      </w:pPr>
      <w:r>
        <w:rPr>
          <w:b/>
          <w:bCs/>
          <w:noProof/>
          <w:sz w:val="28"/>
          <w:szCs w:val="28"/>
        </w:rPr>
        <w:pict w14:anchorId="4AA3FE87">
          <v:shapetype id="_x0000_t32" coordsize="21600,21600" o:spt="32" o:oned="t" path="m,l21600,21600e" filled="f">
            <v:path arrowok="t" fillok="f" o:connecttype="none"/>
            <o:lock v:ext="edit" shapetype="t"/>
          </v:shapetype>
          <v:shape id="_x0000_s2080" type="#_x0000_t32" style="position:absolute;left:0;text-align:left;margin-left:245.25pt;margin-top:13pt;width:106.9pt;height:142.9pt;flip:x y;z-index:251658752" o:connectortype="straight" strokecolor="#e97132" strokeweight="2.5pt">
            <v:stroke endarrow="block"/>
            <v:shadow color="#868686"/>
          </v:shape>
        </w:pict>
      </w:r>
      <w:r>
        <w:rPr>
          <w:b/>
          <w:bCs/>
          <w:noProof/>
          <w:sz w:val="28"/>
          <w:szCs w:val="28"/>
        </w:rPr>
        <w:pict w14:anchorId="3740DA34">
          <v:shape id="_x0000_s2074" type="#_x0000_t32" style="position:absolute;left:0;text-align:left;margin-left:-35.15pt;margin-top:11.35pt;width:106.4pt;height:36pt;flip:y;z-index:251655680" o:connectortype="straight" strokecolor="#e97132" strokeweight="2.5pt">
            <v:stroke endarrow="block"/>
            <v:shadow color="#868686"/>
          </v:shape>
        </w:pict>
      </w:r>
    </w:p>
    <w:p w14:paraId="014D021B" w14:textId="2E1997C2" w:rsidR="00DB5A97" w:rsidRDefault="00DB5A97" w:rsidP="00BC5183">
      <w:pPr>
        <w:jc w:val="center"/>
        <w:rPr>
          <w:b/>
          <w:bCs/>
          <w:webHidden/>
          <w:sz w:val="28"/>
          <w:szCs w:val="28"/>
        </w:rPr>
      </w:pPr>
    </w:p>
    <w:p w14:paraId="494704E7" w14:textId="0BAC07B2" w:rsidR="00DB5A97" w:rsidRDefault="00DB5A97" w:rsidP="00BC5183">
      <w:pPr>
        <w:jc w:val="center"/>
        <w:rPr>
          <w:b/>
          <w:bCs/>
          <w:webHidden/>
          <w:sz w:val="28"/>
          <w:szCs w:val="28"/>
        </w:rPr>
      </w:pPr>
    </w:p>
    <w:p w14:paraId="77E991B6" w14:textId="4A60C6CD" w:rsidR="00DB5A97" w:rsidRDefault="00385758" w:rsidP="00BC5183">
      <w:pPr>
        <w:jc w:val="center"/>
        <w:rPr>
          <w:b/>
          <w:bCs/>
          <w:webHidden/>
          <w:sz w:val="28"/>
          <w:szCs w:val="28"/>
        </w:rPr>
      </w:pPr>
      <w:r>
        <w:rPr>
          <w:b/>
          <w:bCs/>
          <w:noProof/>
          <w:sz w:val="28"/>
          <w:szCs w:val="28"/>
        </w:rPr>
        <w:pict w14:anchorId="56BA492B">
          <v:oval id="_x0000_s2068" style="position:absolute;left:0;text-align:left;margin-left:55.9pt;margin-top:9.95pt;width:183.3pt;height:33.8pt;z-index:251651584" strokecolor="#e97132" strokeweight="2.5pt">
            <v:shadow color="#868686"/>
            <v:textbox>
              <w:txbxContent>
                <w:p w14:paraId="0027BFDF" w14:textId="522B5B95" w:rsidR="00E66257" w:rsidRPr="00E66257" w:rsidRDefault="00E66257">
                  <w:pPr>
                    <w:rPr>
                      <w:lang w:val="en-ZA"/>
                    </w:rPr>
                  </w:pPr>
                  <w:r>
                    <w:rPr>
                      <w:lang w:val="en-ZA"/>
                    </w:rPr>
                    <w:t>MANAGE VOLUNTEERS</w:t>
                  </w:r>
                </w:p>
              </w:txbxContent>
            </v:textbox>
          </v:oval>
        </w:pict>
      </w:r>
    </w:p>
    <w:p w14:paraId="39B6754A" w14:textId="3174C068" w:rsidR="00DB5A97" w:rsidRDefault="00385758" w:rsidP="00BC5183">
      <w:pPr>
        <w:jc w:val="center"/>
        <w:rPr>
          <w:b/>
          <w:bCs/>
          <w:webHidden/>
          <w:sz w:val="28"/>
          <w:szCs w:val="28"/>
        </w:rPr>
      </w:pPr>
      <w:r>
        <w:rPr>
          <w:b/>
          <w:bCs/>
          <w:noProof/>
          <w:sz w:val="28"/>
          <w:szCs w:val="28"/>
        </w:rPr>
        <w:pict w14:anchorId="67061FA9">
          <v:shape id="_x0000_s2075" type="#_x0000_t32" style="position:absolute;left:0;text-align:left;margin-left:-37.85pt;margin-top:11.85pt;width:87.25pt;height:0;z-index:251656704" o:connectortype="straight" strokecolor="#e97132" strokeweight="2.5pt">
            <v:stroke endarrow="block"/>
            <v:shadow color="#868686"/>
          </v:shape>
        </w:pict>
      </w:r>
    </w:p>
    <w:p w14:paraId="51C424DE" w14:textId="03C794E2" w:rsidR="00DB5A97" w:rsidRDefault="00DB5A97" w:rsidP="00BC5183">
      <w:pPr>
        <w:jc w:val="center"/>
        <w:rPr>
          <w:b/>
          <w:bCs/>
          <w:webHidden/>
          <w:sz w:val="28"/>
          <w:szCs w:val="28"/>
        </w:rPr>
      </w:pPr>
    </w:p>
    <w:p w14:paraId="320B0A05" w14:textId="7D0F3C15" w:rsidR="00DB5A97" w:rsidRDefault="00385758" w:rsidP="00BC5183">
      <w:pPr>
        <w:jc w:val="center"/>
        <w:rPr>
          <w:b/>
          <w:bCs/>
          <w:webHidden/>
          <w:sz w:val="28"/>
          <w:szCs w:val="28"/>
        </w:rPr>
      </w:pPr>
      <w:r>
        <w:rPr>
          <w:b/>
          <w:bCs/>
          <w:noProof/>
          <w:sz w:val="28"/>
          <w:szCs w:val="28"/>
        </w:rPr>
        <w:pict w14:anchorId="4CA80EDC">
          <v:shapetype id="_x0000_t202" coordsize="21600,21600" o:spt="202" path="m,l,21600r21600,l21600,xe">
            <v:stroke joinstyle="miter"/>
            <v:path gradientshapeok="t" o:connecttype="rect"/>
          </v:shapetype>
          <v:shape id="_x0000_s2083" type="#_x0000_t202" style="position:absolute;left:0;text-align:left;margin-left:-92.4pt;margin-top:4.75pt;width:62.2pt;height:24.45pt;z-index:251661824" strokecolor="white">
            <v:textbox>
              <w:txbxContent>
                <w:p w14:paraId="7E70FABD" w14:textId="3C1FDE36" w:rsidR="00C83619" w:rsidRPr="00C83619" w:rsidRDefault="00C83619">
                  <w:pPr>
                    <w:rPr>
                      <w:lang w:val="en-ZA"/>
                    </w:rPr>
                  </w:pPr>
                  <w:r>
                    <w:rPr>
                      <w:lang w:val="en-ZA"/>
                    </w:rPr>
                    <w:t>ADMIN</w:t>
                  </w:r>
                </w:p>
              </w:txbxContent>
            </v:textbox>
          </v:shape>
        </w:pict>
      </w:r>
      <w:r>
        <w:rPr>
          <w:b/>
          <w:bCs/>
          <w:noProof/>
          <w:sz w:val="28"/>
          <w:szCs w:val="28"/>
        </w:rPr>
        <w:pict w14:anchorId="2D631601">
          <v:shape id="_x0000_s2078" type="#_x0000_t32" style="position:absolute;left:0;text-align:left;margin-left:-37.3pt;margin-top:4.75pt;width:105.8pt;height:45.8pt;z-index:251657728" o:connectortype="straight" strokecolor="#e97132" strokeweight="2.5pt">
            <v:stroke endarrow="block"/>
            <v:shadow color="#868686"/>
          </v:shape>
        </w:pict>
      </w:r>
    </w:p>
    <w:p w14:paraId="5BA86464" w14:textId="77777777" w:rsidR="00DB5A97" w:rsidRDefault="00DB5A97" w:rsidP="00BC5183">
      <w:pPr>
        <w:jc w:val="center"/>
        <w:rPr>
          <w:b/>
          <w:bCs/>
          <w:webHidden/>
          <w:sz w:val="28"/>
          <w:szCs w:val="28"/>
        </w:rPr>
      </w:pPr>
    </w:p>
    <w:p w14:paraId="7C79F438" w14:textId="72500B1F" w:rsidR="00DB5A97" w:rsidRDefault="00385758" w:rsidP="00BC5183">
      <w:pPr>
        <w:jc w:val="center"/>
        <w:rPr>
          <w:b/>
          <w:bCs/>
          <w:webHidden/>
          <w:sz w:val="28"/>
          <w:szCs w:val="28"/>
        </w:rPr>
      </w:pPr>
      <w:r>
        <w:rPr>
          <w:noProof/>
        </w:rPr>
        <w:pict w14:anchorId="79A107C4">
          <v:oval id="_x0000_s2069" style="position:absolute;left:0;text-align:left;margin-left:152.2pt;margin-top:3.65pt;width:160.9pt;height:36.55pt;z-index:251652608" strokecolor="#e97132" strokeweight="2.5pt">
            <v:shadow color="#868686"/>
            <v:textbox>
              <w:txbxContent>
                <w:p w14:paraId="6E90D1FC" w14:textId="733505CD" w:rsidR="00F710FD" w:rsidRPr="006C3DDD" w:rsidRDefault="00F710FD" w:rsidP="00F710FD">
                  <w:pPr>
                    <w:jc w:val="center"/>
                    <w:rPr>
                      <w:lang w:val="en-ZA"/>
                    </w:rPr>
                  </w:pPr>
                  <w:r>
                    <w:rPr>
                      <w:lang w:val="en-ZA"/>
                    </w:rPr>
                    <w:t>MANAGE TASKS</w:t>
                  </w:r>
                </w:p>
              </w:txbxContent>
            </v:textbox>
          </v:oval>
        </w:pict>
      </w:r>
    </w:p>
    <w:p w14:paraId="6E8A0147" w14:textId="62B16893" w:rsidR="00DB5A97" w:rsidRDefault="00385758" w:rsidP="00BC5183">
      <w:pPr>
        <w:jc w:val="center"/>
        <w:rPr>
          <w:b/>
          <w:bCs/>
          <w:webHidden/>
          <w:sz w:val="28"/>
          <w:szCs w:val="28"/>
        </w:rPr>
      </w:pPr>
      <w:r>
        <w:rPr>
          <w:noProof/>
        </w:rPr>
        <w:pict w14:anchorId="7483D6CA">
          <v:shape id="_x0000_s2072" type="#_x0000_t75" style="position:absolute;left:0;text-align:left;margin-left:395.55pt;margin-top:7.75pt;width:112.35pt;height:104.75pt;z-index:-251650560;visibility:visible;mso-wrap-style:square;mso-position-horizontal-relative:text;mso-position-vertical-relative:text;mso-width-relative:page;mso-height-relative:page" wrapcoords="-144 0 -144 21446 21600 21446 21600 0 -144 0">
            <v:imagedata r:id="rId16" o:title=""/>
            <w10:wrap type="through"/>
          </v:shape>
        </w:pict>
      </w:r>
    </w:p>
    <w:p w14:paraId="5F585C4C" w14:textId="5CB20144" w:rsidR="00DB5A97" w:rsidRDefault="00DB5A97" w:rsidP="00BC5183">
      <w:pPr>
        <w:jc w:val="center"/>
        <w:rPr>
          <w:b/>
          <w:bCs/>
          <w:webHidden/>
          <w:sz w:val="28"/>
          <w:szCs w:val="28"/>
        </w:rPr>
      </w:pPr>
    </w:p>
    <w:p w14:paraId="4C5FA33F" w14:textId="246807B0" w:rsidR="00DB5A97" w:rsidRDefault="00DB5A97" w:rsidP="00BC5183">
      <w:pPr>
        <w:jc w:val="center"/>
        <w:rPr>
          <w:b/>
          <w:bCs/>
          <w:webHidden/>
          <w:sz w:val="28"/>
          <w:szCs w:val="28"/>
        </w:rPr>
      </w:pPr>
    </w:p>
    <w:p w14:paraId="6F66BCDA" w14:textId="46AC6C80" w:rsidR="00DB5A97" w:rsidRDefault="00DB5A97" w:rsidP="00BC5183">
      <w:pPr>
        <w:jc w:val="center"/>
        <w:rPr>
          <w:b/>
          <w:bCs/>
          <w:webHidden/>
          <w:sz w:val="28"/>
          <w:szCs w:val="28"/>
        </w:rPr>
      </w:pPr>
    </w:p>
    <w:p w14:paraId="5745AD52" w14:textId="4B208374" w:rsidR="00DB5A97" w:rsidRDefault="00385758" w:rsidP="00BC5183">
      <w:pPr>
        <w:jc w:val="center"/>
        <w:rPr>
          <w:b/>
          <w:bCs/>
          <w:webHidden/>
          <w:sz w:val="28"/>
          <w:szCs w:val="28"/>
        </w:rPr>
      </w:pPr>
      <w:r>
        <w:rPr>
          <w:noProof/>
        </w:rPr>
        <w:pict w14:anchorId="395FC8F1">
          <v:shape id="_x0000_s2081" type="#_x0000_t32" style="position:absolute;left:0;text-align:left;margin-left:330pt;margin-top:6.65pt;width:90.55pt;height:14.15pt;flip:x;z-index:251659776" o:connectortype="straight" strokecolor="#e97132" strokeweight="2.5pt">
            <v:stroke endarrow="block"/>
            <v:shadow color="#868686"/>
          </v:shape>
        </w:pict>
      </w:r>
      <w:r>
        <w:rPr>
          <w:noProof/>
        </w:rPr>
        <w:pict w14:anchorId="79A107C4">
          <v:oval id="_x0000_s2070" style="position:absolute;left:0;text-align:left;margin-left:142.9pt;margin-top:5pt;width:178.3pt;height:36.55pt;z-index:251653632" strokecolor="#e97132" strokeweight="2.5pt">
            <v:shadow color="#868686"/>
            <v:textbox>
              <w:txbxContent>
                <w:p w14:paraId="31327826" w14:textId="218884DD" w:rsidR="005961F9" w:rsidRPr="006C3DDD" w:rsidRDefault="005961F9" w:rsidP="005961F9">
                  <w:pPr>
                    <w:jc w:val="center"/>
                    <w:rPr>
                      <w:lang w:val="en-ZA"/>
                    </w:rPr>
                  </w:pPr>
                  <w:r>
                    <w:rPr>
                      <w:lang w:val="en-ZA"/>
                    </w:rPr>
                    <w:t>VIEW ASSIGNED TASKS</w:t>
                  </w:r>
                </w:p>
              </w:txbxContent>
            </v:textbox>
          </v:oval>
        </w:pict>
      </w:r>
    </w:p>
    <w:p w14:paraId="37EF1DC6" w14:textId="77777777" w:rsidR="00DB5A97" w:rsidRDefault="00DB5A97" w:rsidP="00BC5183">
      <w:pPr>
        <w:jc w:val="center"/>
        <w:rPr>
          <w:b/>
          <w:bCs/>
          <w:webHidden/>
          <w:sz w:val="28"/>
          <w:szCs w:val="28"/>
        </w:rPr>
      </w:pPr>
    </w:p>
    <w:p w14:paraId="5D95E35A" w14:textId="2BC068F3" w:rsidR="00DB5A97" w:rsidRDefault="00385758" w:rsidP="00BC5183">
      <w:pPr>
        <w:jc w:val="center"/>
        <w:rPr>
          <w:b/>
          <w:bCs/>
          <w:webHidden/>
          <w:sz w:val="28"/>
          <w:szCs w:val="28"/>
        </w:rPr>
      </w:pPr>
      <w:r>
        <w:rPr>
          <w:noProof/>
        </w:rPr>
        <w:pict w14:anchorId="4CA80EDC">
          <v:shape id="_x0000_s2084" type="#_x0000_t202" style="position:absolute;left:0;text-align:left;margin-left:414pt;margin-top:14.25pt;width:78.55pt;height:24.45pt;z-index:251662848" strokecolor="white">
            <v:textbox>
              <w:txbxContent>
                <w:p w14:paraId="261A6DE7" w14:textId="3BC11B9B" w:rsidR="00C83619" w:rsidRPr="00C83619" w:rsidRDefault="00C83619" w:rsidP="00C83619">
                  <w:pPr>
                    <w:rPr>
                      <w:lang w:val="en-ZA"/>
                    </w:rPr>
                  </w:pPr>
                  <w:r>
                    <w:rPr>
                      <w:lang w:val="en-ZA"/>
                    </w:rPr>
                    <w:t>VOLUNTEER</w:t>
                  </w:r>
                </w:p>
              </w:txbxContent>
            </v:textbox>
          </v:shape>
        </w:pict>
      </w:r>
      <w:r>
        <w:rPr>
          <w:b/>
          <w:bCs/>
          <w:noProof/>
          <w:sz w:val="28"/>
          <w:szCs w:val="28"/>
        </w:rPr>
        <w:pict w14:anchorId="161595EA">
          <v:shape id="_x0000_s2082" type="#_x0000_t32" style="position:absolute;left:0;text-align:left;margin-left:318.5pt;margin-top:3.9pt;width:112.95pt;height:40.9pt;flip:x;z-index:251660800" o:connectortype="straight" strokecolor="#e97132" strokeweight="2.5pt">
            <v:stroke endarrow="block"/>
            <v:shadow color="#868686"/>
          </v:shape>
        </w:pict>
      </w:r>
    </w:p>
    <w:p w14:paraId="5ECDBAA5" w14:textId="21F4146D" w:rsidR="00DB5A97" w:rsidRDefault="00DB5A97" w:rsidP="00BC5183">
      <w:pPr>
        <w:jc w:val="center"/>
        <w:rPr>
          <w:b/>
          <w:bCs/>
          <w:webHidden/>
          <w:sz w:val="28"/>
          <w:szCs w:val="28"/>
        </w:rPr>
      </w:pPr>
    </w:p>
    <w:p w14:paraId="24C3EC96" w14:textId="5FCB3428" w:rsidR="00DB5A97" w:rsidRDefault="00385758" w:rsidP="00BC5183">
      <w:pPr>
        <w:jc w:val="center"/>
        <w:rPr>
          <w:b/>
          <w:bCs/>
          <w:webHidden/>
          <w:sz w:val="28"/>
          <w:szCs w:val="28"/>
        </w:rPr>
      </w:pPr>
      <w:r>
        <w:rPr>
          <w:noProof/>
        </w:rPr>
        <w:pict w14:anchorId="79A107C4">
          <v:oval id="_x0000_s2071" style="position:absolute;left:0;text-align:left;margin-left:153.65pt;margin-top:5.55pt;width:160.9pt;height:36.55pt;z-index:251654656" strokecolor="#e97132" strokeweight="2.5pt">
            <v:shadow color="#868686"/>
            <v:textbox>
              <w:txbxContent>
                <w:p w14:paraId="0CB677CE" w14:textId="43A4A76B" w:rsidR="005961F9" w:rsidRPr="006C3DDD" w:rsidRDefault="005961F9" w:rsidP="005961F9">
                  <w:pPr>
                    <w:jc w:val="center"/>
                    <w:rPr>
                      <w:lang w:val="en-ZA"/>
                    </w:rPr>
                  </w:pPr>
                  <w:r>
                    <w:rPr>
                      <w:lang w:val="en-ZA"/>
                    </w:rPr>
                    <w:t>MANAGE PROFILE</w:t>
                  </w:r>
                </w:p>
              </w:txbxContent>
            </v:textbox>
          </v:oval>
        </w:pict>
      </w:r>
    </w:p>
    <w:p w14:paraId="63ED000B" w14:textId="77777777" w:rsidR="00DB5A97" w:rsidRDefault="00DB5A97" w:rsidP="00BC5183">
      <w:pPr>
        <w:jc w:val="center"/>
        <w:rPr>
          <w:b/>
          <w:bCs/>
          <w:webHidden/>
          <w:sz w:val="28"/>
          <w:szCs w:val="28"/>
        </w:rPr>
      </w:pPr>
    </w:p>
    <w:p w14:paraId="4488FEF8" w14:textId="77777777" w:rsidR="005961F9" w:rsidRDefault="005961F9" w:rsidP="00D57842">
      <w:pPr>
        <w:jc w:val="center"/>
        <w:rPr>
          <w:b/>
          <w:bCs/>
          <w:webHidden/>
          <w:sz w:val="28"/>
          <w:szCs w:val="28"/>
        </w:rPr>
      </w:pPr>
    </w:p>
    <w:p w14:paraId="5DAC89F4" w14:textId="77777777" w:rsidR="005961F9" w:rsidRDefault="005961F9" w:rsidP="00D57842">
      <w:pPr>
        <w:jc w:val="center"/>
        <w:rPr>
          <w:b/>
          <w:bCs/>
          <w:webHidden/>
          <w:sz w:val="28"/>
          <w:szCs w:val="28"/>
        </w:rPr>
      </w:pPr>
    </w:p>
    <w:p w14:paraId="7696716A" w14:textId="77777777" w:rsidR="005961F9" w:rsidRDefault="005961F9" w:rsidP="00D57842">
      <w:pPr>
        <w:jc w:val="center"/>
        <w:rPr>
          <w:b/>
          <w:bCs/>
          <w:webHidden/>
          <w:sz w:val="28"/>
          <w:szCs w:val="28"/>
        </w:rPr>
      </w:pPr>
    </w:p>
    <w:p w14:paraId="3728F40B" w14:textId="77777777" w:rsidR="005961F9" w:rsidRDefault="005961F9" w:rsidP="00D57842">
      <w:pPr>
        <w:jc w:val="center"/>
        <w:rPr>
          <w:b/>
          <w:bCs/>
          <w:webHidden/>
          <w:sz w:val="28"/>
          <w:szCs w:val="28"/>
        </w:rPr>
      </w:pPr>
    </w:p>
    <w:p w14:paraId="2F0F2979" w14:textId="77777777" w:rsidR="005961F9" w:rsidRDefault="005961F9" w:rsidP="00D57842">
      <w:pPr>
        <w:jc w:val="center"/>
        <w:rPr>
          <w:b/>
          <w:bCs/>
          <w:webHidden/>
          <w:sz w:val="28"/>
          <w:szCs w:val="28"/>
        </w:rPr>
      </w:pPr>
    </w:p>
    <w:p w14:paraId="495F2958" w14:textId="77777777" w:rsidR="005961F9" w:rsidRDefault="005961F9" w:rsidP="00D57842">
      <w:pPr>
        <w:jc w:val="center"/>
        <w:rPr>
          <w:b/>
          <w:bCs/>
          <w:webHidden/>
          <w:sz w:val="28"/>
          <w:szCs w:val="28"/>
        </w:rPr>
      </w:pPr>
    </w:p>
    <w:p w14:paraId="249EF3FA" w14:textId="73B6DD92" w:rsidR="00D57842" w:rsidRDefault="00D57842" w:rsidP="00D57842">
      <w:pPr>
        <w:jc w:val="center"/>
        <w:rPr>
          <w:b/>
          <w:bCs/>
          <w:webHidden/>
          <w:sz w:val="28"/>
          <w:szCs w:val="28"/>
        </w:rPr>
      </w:pPr>
      <w:r>
        <w:rPr>
          <w:b/>
          <w:bCs/>
          <w:webHidden/>
          <w:sz w:val="28"/>
          <w:szCs w:val="28"/>
        </w:rPr>
        <w:t xml:space="preserve">Functional </w:t>
      </w:r>
      <w:r w:rsidRPr="00BC5183">
        <w:rPr>
          <w:b/>
          <w:bCs/>
          <w:webHidden/>
          <w:sz w:val="28"/>
          <w:szCs w:val="28"/>
        </w:rPr>
        <w:t xml:space="preserve">Requirements </w:t>
      </w:r>
    </w:p>
    <w:p w14:paraId="1BE85A6B" w14:textId="77777777" w:rsidR="00D57842" w:rsidRPr="002E495C" w:rsidRDefault="00D57842" w:rsidP="00D57842">
      <w:pPr>
        <w:spacing w:line="240" w:lineRule="auto"/>
        <w:jc w:val="both"/>
        <w:rPr>
          <w:color w:val="C00000"/>
        </w:rPr>
      </w:pPr>
    </w:p>
    <w:p w14:paraId="3BE17CF5" w14:textId="77777777" w:rsidR="00D57842" w:rsidRPr="005F7C64" w:rsidRDefault="00D57842" w:rsidP="00D57842">
      <w:pPr>
        <w:pStyle w:val="BodyText"/>
        <w:spacing w:after="0" w:line="240" w:lineRule="auto"/>
        <w:ind w:left="0"/>
        <w:rPr>
          <w:b/>
          <w:bCs/>
          <w:szCs w:val="24"/>
        </w:rPr>
      </w:pPr>
      <w:r w:rsidRPr="005F7C64">
        <w:rPr>
          <w:b/>
          <w:bCs/>
          <w:szCs w:val="24"/>
        </w:rPr>
        <w:t>3.1 Feature 1#</w:t>
      </w:r>
    </w:p>
    <w:p w14:paraId="71BF68A1" w14:textId="77777777" w:rsidR="0054267B" w:rsidRDefault="00D57842" w:rsidP="00D57842">
      <w:pPr>
        <w:pStyle w:val="BodyText"/>
        <w:spacing w:after="0" w:line="240" w:lineRule="auto"/>
        <w:ind w:left="0"/>
        <w:rPr>
          <w:b/>
          <w:bCs/>
          <w:szCs w:val="24"/>
        </w:rPr>
      </w:pPr>
      <w:r w:rsidRPr="005F7C64">
        <w:rPr>
          <w:b/>
          <w:bCs/>
          <w:szCs w:val="24"/>
        </w:rPr>
        <w:t xml:space="preserve">Description: </w:t>
      </w:r>
      <w:r w:rsidR="0054267B" w:rsidRPr="0054267B">
        <w:rPr>
          <w:b/>
          <w:bCs/>
          <w:szCs w:val="24"/>
        </w:rPr>
        <w:t>Volunteer Profile Management</w:t>
      </w:r>
    </w:p>
    <w:p w14:paraId="59558E6E" w14:textId="3CC5223E" w:rsidR="00D57842" w:rsidRPr="005F7C64" w:rsidRDefault="00D57842" w:rsidP="00D57842">
      <w:pPr>
        <w:pStyle w:val="BodyText"/>
        <w:spacing w:after="0" w:line="240" w:lineRule="auto"/>
        <w:ind w:left="0"/>
        <w:rPr>
          <w:b/>
          <w:bCs/>
          <w:szCs w:val="24"/>
        </w:rPr>
      </w:pPr>
      <w:r w:rsidRPr="005F7C64">
        <w:rPr>
          <w:b/>
          <w:bCs/>
          <w:szCs w:val="24"/>
        </w:rPr>
        <w:t>FR:</w:t>
      </w:r>
    </w:p>
    <w:p w14:paraId="017617FB" w14:textId="37F2D141" w:rsidR="0054267B" w:rsidRPr="0054267B" w:rsidRDefault="0054267B" w:rsidP="00DF2C1B">
      <w:pPr>
        <w:widowControl/>
        <w:numPr>
          <w:ilvl w:val="0"/>
          <w:numId w:val="7"/>
        </w:numPr>
        <w:spacing w:before="100" w:beforeAutospacing="1" w:after="100" w:afterAutospacing="1" w:line="240" w:lineRule="auto"/>
        <w:rPr>
          <w:lang w:val="en-ZA" w:eastAsia="en-ZA"/>
        </w:rPr>
      </w:pPr>
      <w:r w:rsidRPr="0054267B">
        <w:rPr>
          <w:lang w:val="en-ZA" w:eastAsia="en-ZA"/>
        </w:rPr>
        <w:t>The system shall allow a volunteer to create a new profile with a unique username and a password.</w:t>
      </w:r>
    </w:p>
    <w:p w14:paraId="2A82AD16" w14:textId="6C128091" w:rsidR="0054267B" w:rsidRPr="0054267B" w:rsidRDefault="0054267B" w:rsidP="00DF2C1B">
      <w:pPr>
        <w:widowControl/>
        <w:numPr>
          <w:ilvl w:val="0"/>
          <w:numId w:val="7"/>
        </w:numPr>
        <w:spacing w:before="100" w:beforeAutospacing="1" w:after="100" w:afterAutospacing="1" w:line="240" w:lineRule="auto"/>
        <w:rPr>
          <w:lang w:val="en-ZA" w:eastAsia="en-ZA"/>
        </w:rPr>
      </w:pPr>
      <w:r w:rsidRPr="0054267B">
        <w:rPr>
          <w:lang w:val="en-ZA" w:eastAsia="en-ZA"/>
        </w:rPr>
        <w:t>The system shall allow a volunteer to update their contact information, such as their phone number and email address.</w:t>
      </w:r>
    </w:p>
    <w:p w14:paraId="7236E19C" w14:textId="24E47969" w:rsidR="0054267B" w:rsidRPr="0054267B" w:rsidRDefault="0054267B" w:rsidP="00DF2C1B">
      <w:pPr>
        <w:widowControl/>
        <w:numPr>
          <w:ilvl w:val="0"/>
          <w:numId w:val="7"/>
        </w:numPr>
        <w:spacing w:before="100" w:beforeAutospacing="1" w:after="100" w:afterAutospacing="1" w:line="240" w:lineRule="auto"/>
        <w:rPr>
          <w:lang w:val="en-ZA" w:eastAsia="en-ZA"/>
        </w:rPr>
      </w:pPr>
      <w:r w:rsidRPr="0054267B">
        <w:rPr>
          <w:lang w:val="en-ZA" w:eastAsia="en-ZA"/>
        </w:rPr>
        <w:t>The system shall allow a volunteer to specify their skills and availability.</w:t>
      </w:r>
    </w:p>
    <w:p w14:paraId="3E7A00FD" w14:textId="6DC403FA" w:rsidR="0054267B" w:rsidRPr="0054267B" w:rsidRDefault="0054267B" w:rsidP="00DF2C1B">
      <w:pPr>
        <w:widowControl/>
        <w:numPr>
          <w:ilvl w:val="0"/>
          <w:numId w:val="7"/>
        </w:numPr>
        <w:spacing w:before="100" w:beforeAutospacing="1" w:after="100" w:afterAutospacing="1" w:line="240" w:lineRule="auto"/>
        <w:rPr>
          <w:lang w:val="en-ZA" w:eastAsia="en-ZA"/>
        </w:rPr>
      </w:pPr>
      <w:r w:rsidRPr="0054267B">
        <w:rPr>
          <w:lang w:val="en-ZA" w:eastAsia="en-ZA"/>
        </w:rPr>
        <w:t>The system shall display a volunteer's profile to them upon successful login.</w:t>
      </w:r>
    </w:p>
    <w:p w14:paraId="0C4A3847" w14:textId="48CE724F" w:rsidR="000B0ACD" w:rsidRDefault="000B0ACD" w:rsidP="0054267B">
      <w:pPr>
        <w:pStyle w:val="BodyText"/>
        <w:spacing w:after="0" w:line="240" w:lineRule="auto"/>
        <w:rPr>
          <w:szCs w:val="24"/>
        </w:rPr>
      </w:pPr>
    </w:p>
    <w:p w14:paraId="21B26BE8" w14:textId="77777777" w:rsidR="000B0ACD" w:rsidRPr="000B0ACD" w:rsidRDefault="000B0ACD" w:rsidP="000B0ACD">
      <w:pPr>
        <w:pStyle w:val="BodyText"/>
        <w:spacing w:after="0" w:line="240" w:lineRule="auto"/>
        <w:rPr>
          <w:webHidden/>
          <w:szCs w:val="24"/>
        </w:rPr>
      </w:pPr>
    </w:p>
    <w:p w14:paraId="66B5CEFC" w14:textId="77777777" w:rsidR="00D57842" w:rsidRPr="005F7C64" w:rsidRDefault="00D57842" w:rsidP="00D57842">
      <w:pPr>
        <w:pStyle w:val="BodyText"/>
        <w:spacing w:after="0" w:line="240" w:lineRule="auto"/>
        <w:ind w:left="0"/>
        <w:rPr>
          <w:b/>
          <w:bCs/>
          <w:szCs w:val="24"/>
        </w:rPr>
      </w:pPr>
      <w:r w:rsidRPr="005F7C64">
        <w:rPr>
          <w:b/>
          <w:bCs/>
          <w:szCs w:val="24"/>
        </w:rPr>
        <w:t>3.2 Feature 2#</w:t>
      </w:r>
    </w:p>
    <w:p w14:paraId="67D2945A" w14:textId="2BCF817C" w:rsidR="00D57842" w:rsidRPr="005F7C64" w:rsidRDefault="00D57842" w:rsidP="00D57842">
      <w:pPr>
        <w:pStyle w:val="BodyText"/>
        <w:spacing w:after="0" w:line="240" w:lineRule="auto"/>
        <w:ind w:left="0"/>
        <w:rPr>
          <w:b/>
          <w:bCs/>
          <w:szCs w:val="24"/>
        </w:rPr>
      </w:pPr>
      <w:r w:rsidRPr="005F7C64">
        <w:rPr>
          <w:b/>
          <w:bCs/>
          <w:szCs w:val="24"/>
        </w:rPr>
        <w:t xml:space="preserve">Description: </w:t>
      </w:r>
      <w:r w:rsidR="0054267B" w:rsidRPr="0054267B">
        <w:rPr>
          <w:b/>
          <w:bCs/>
          <w:szCs w:val="24"/>
        </w:rPr>
        <w:t>Task Management</w:t>
      </w:r>
    </w:p>
    <w:p w14:paraId="149235BC" w14:textId="77777777" w:rsidR="00D57842" w:rsidRPr="005F7C64" w:rsidRDefault="00D57842" w:rsidP="00D57842">
      <w:pPr>
        <w:pStyle w:val="BodyText"/>
        <w:spacing w:after="0" w:line="240" w:lineRule="auto"/>
        <w:ind w:left="0"/>
        <w:rPr>
          <w:b/>
          <w:bCs/>
          <w:szCs w:val="24"/>
        </w:rPr>
      </w:pPr>
      <w:r w:rsidRPr="005F7C64">
        <w:rPr>
          <w:b/>
          <w:bCs/>
          <w:szCs w:val="24"/>
        </w:rPr>
        <w:t>FR:</w:t>
      </w:r>
    </w:p>
    <w:p w14:paraId="4E840649" w14:textId="731D52C6" w:rsidR="0054267B" w:rsidRPr="0054267B" w:rsidRDefault="0054267B" w:rsidP="00DF2C1B">
      <w:pPr>
        <w:numPr>
          <w:ilvl w:val="0"/>
          <w:numId w:val="7"/>
        </w:numPr>
        <w:rPr>
          <w:lang w:val="en-ZA" w:eastAsia="en-ZA"/>
        </w:rPr>
      </w:pPr>
      <w:r w:rsidRPr="0054267B">
        <w:rPr>
          <w:lang w:val="en-ZA" w:eastAsia="en-ZA"/>
        </w:rPr>
        <w:t>The system shall allow an administrator to create a new task with a title, description, and deadline.</w:t>
      </w:r>
    </w:p>
    <w:p w14:paraId="39F1F7C3" w14:textId="46FD7442" w:rsidR="0054267B" w:rsidRPr="0054267B" w:rsidRDefault="0054267B" w:rsidP="00DF2C1B">
      <w:pPr>
        <w:widowControl/>
        <w:numPr>
          <w:ilvl w:val="0"/>
          <w:numId w:val="7"/>
        </w:numPr>
        <w:spacing w:before="100" w:beforeAutospacing="1" w:after="100" w:afterAutospacing="1" w:line="240" w:lineRule="auto"/>
        <w:rPr>
          <w:lang w:val="en-ZA" w:eastAsia="en-ZA"/>
        </w:rPr>
      </w:pPr>
      <w:r w:rsidRPr="0054267B">
        <w:rPr>
          <w:lang w:val="en-ZA" w:eastAsia="en-ZA"/>
        </w:rPr>
        <w:t>The system shall allow an administrator to assign a task to one or more volunteers.</w:t>
      </w:r>
    </w:p>
    <w:p w14:paraId="12BAB422" w14:textId="5F9B494C" w:rsidR="0054267B" w:rsidRPr="0054267B" w:rsidRDefault="0054267B" w:rsidP="00DF2C1B">
      <w:pPr>
        <w:widowControl/>
        <w:numPr>
          <w:ilvl w:val="0"/>
          <w:numId w:val="7"/>
        </w:numPr>
        <w:spacing w:before="100" w:beforeAutospacing="1" w:after="100" w:afterAutospacing="1" w:line="240" w:lineRule="auto"/>
        <w:rPr>
          <w:lang w:val="en-ZA" w:eastAsia="en-ZA"/>
        </w:rPr>
      </w:pPr>
      <w:r w:rsidRPr="0054267B">
        <w:rPr>
          <w:lang w:val="en-ZA" w:eastAsia="en-ZA"/>
        </w:rPr>
        <w:t xml:space="preserve">The system shall allow an administrator to update the status of an assigned task </w:t>
      </w:r>
      <w:r>
        <w:rPr>
          <w:lang w:val="en-ZA" w:eastAsia="en-ZA"/>
        </w:rPr>
        <w:t xml:space="preserve">for </w:t>
      </w:r>
      <w:r w:rsidR="0058198B">
        <w:rPr>
          <w:lang w:val="en-ZA" w:eastAsia="en-ZA"/>
        </w:rPr>
        <w:t xml:space="preserve">example </w:t>
      </w:r>
      <w:r w:rsidR="0058198B" w:rsidRPr="0054267B">
        <w:rPr>
          <w:lang w:val="en-ZA" w:eastAsia="en-ZA"/>
        </w:rPr>
        <w:t>“</w:t>
      </w:r>
      <w:r w:rsidRPr="0054267B">
        <w:rPr>
          <w:lang w:val="en-ZA" w:eastAsia="en-ZA"/>
        </w:rPr>
        <w:t>In Progress," "Completed"</w:t>
      </w:r>
      <w:r>
        <w:rPr>
          <w:lang w:val="en-ZA" w:eastAsia="en-ZA"/>
        </w:rPr>
        <w:t xml:space="preserve"> or “Not Completed”</w:t>
      </w:r>
      <w:r w:rsidRPr="0054267B">
        <w:rPr>
          <w:lang w:val="en-ZA" w:eastAsia="en-ZA"/>
        </w:rPr>
        <w:t>.</w:t>
      </w:r>
    </w:p>
    <w:p w14:paraId="1F9D29FC" w14:textId="3B90D00B" w:rsidR="0054267B" w:rsidRPr="0054267B" w:rsidRDefault="0054267B" w:rsidP="00DF2C1B">
      <w:pPr>
        <w:widowControl/>
        <w:numPr>
          <w:ilvl w:val="0"/>
          <w:numId w:val="7"/>
        </w:numPr>
        <w:spacing w:before="100" w:beforeAutospacing="1" w:after="100" w:afterAutospacing="1" w:line="240" w:lineRule="auto"/>
        <w:rPr>
          <w:lang w:val="en-ZA" w:eastAsia="en-ZA"/>
        </w:rPr>
      </w:pPr>
      <w:r w:rsidRPr="0054267B">
        <w:rPr>
          <w:lang w:val="en-ZA" w:eastAsia="en-ZA"/>
        </w:rPr>
        <w:t>The system shall allow an administrator to delete a task.</w:t>
      </w:r>
    </w:p>
    <w:p w14:paraId="6B6073C6" w14:textId="3D8A18FA" w:rsidR="0054267B" w:rsidRPr="0054267B" w:rsidRDefault="0054267B" w:rsidP="00DF2C1B">
      <w:pPr>
        <w:widowControl/>
        <w:numPr>
          <w:ilvl w:val="0"/>
          <w:numId w:val="7"/>
        </w:numPr>
        <w:spacing w:before="100" w:beforeAutospacing="1" w:after="100" w:afterAutospacing="1" w:line="240" w:lineRule="auto"/>
        <w:rPr>
          <w:lang w:val="en-ZA" w:eastAsia="en-ZA"/>
        </w:rPr>
      </w:pPr>
      <w:r w:rsidRPr="0054267B">
        <w:rPr>
          <w:lang w:val="en-ZA" w:eastAsia="en-ZA"/>
        </w:rPr>
        <w:t>The system shall provide a search and filter function for administrators to view tasks.</w:t>
      </w:r>
    </w:p>
    <w:p w14:paraId="1E5D1F84" w14:textId="35F394DF" w:rsidR="000B0ACD" w:rsidRDefault="000B0ACD" w:rsidP="0054267B">
      <w:pPr>
        <w:pStyle w:val="BodyText"/>
        <w:spacing w:after="0" w:line="240" w:lineRule="auto"/>
        <w:ind w:left="0"/>
        <w:rPr>
          <w:webHidden/>
          <w:szCs w:val="24"/>
        </w:rPr>
      </w:pPr>
    </w:p>
    <w:p w14:paraId="0C8B669B" w14:textId="77777777" w:rsidR="000B0ACD" w:rsidRPr="000B0ACD" w:rsidRDefault="000B0ACD" w:rsidP="000B0ACD">
      <w:pPr>
        <w:pStyle w:val="BodyText"/>
        <w:spacing w:after="0" w:line="240" w:lineRule="auto"/>
        <w:rPr>
          <w:webHidden/>
          <w:szCs w:val="24"/>
        </w:rPr>
      </w:pPr>
    </w:p>
    <w:p w14:paraId="5F4067B1" w14:textId="77777777" w:rsidR="00D57842" w:rsidRPr="005F7C64" w:rsidRDefault="00D57842" w:rsidP="00D57842">
      <w:pPr>
        <w:pStyle w:val="BodyText"/>
        <w:spacing w:after="0" w:line="240" w:lineRule="auto"/>
        <w:ind w:left="0"/>
        <w:rPr>
          <w:b/>
          <w:bCs/>
          <w:szCs w:val="24"/>
        </w:rPr>
      </w:pPr>
      <w:r w:rsidRPr="005F7C64">
        <w:rPr>
          <w:b/>
          <w:bCs/>
          <w:szCs w:val="24"/>
        </w:rPr>
        <w:t>3.3 Feature 3#</w:t>
      </w:r>
    </w:p>
    <w:p w14:paraId="44D6D4BB" w14:textId="5BBE66DE" w:rsidR="00D57842" w:rsidRPr="005F7C64" w:rsidRDefault="00D57842" w:rsidP="00D57842">
      <w:pPr>
        <w:pStyle w:val="BodyText"/>
        <w:spacing w:after="0" w:line="240" w:lineRule="auto"/>
        <w:ind w:left="0"/>
        <w:rPr>
          <w:b/>
          <w:bCs/>
          <w:szCs w:val="24"/>
        </w:rPr>
      </w:pPr>
      <w:r w:rsidRPr="005F7C64">
        <w:rPr>
          <w:b/>
          <w:bCs/>
          <w:szCs w:val="24"/>
        </w:rPr>
        <w:t xml:space="preserve">Description: </w:t>
      </w:r>
      <w:r w:rsidR="0058198B" w:rsidRPr="0058198B">
        <w:rPr>
          <w:b/>
          <w:bCs/>
          <w:szCs w:val="24"/>
        </w:rPr>
        <w:t>Smart Search and Filtering</w:t>
      </w:r>
    </w:p>
    <w:p w14:paraId="00ABE533" w14:textId="77777777" w:rsidR="00D57842" w:rsidRPr="005F7C64" w:rsidRDefault="00D57842" w:rsidP="00D57842">
      <w:pPr>
        <w:pStyle w:val="BodyText"/>
        <w:spacing w:after="0" w:line="240" w:lineRule="auto"/>
        <w:ind w:left="0"/>
        <w:rPr>
          <w:b/>
          <w:bCs/>
          <w:szCs w:val="24"/>
        </w:rPr>
      </w:pPr>
      <w:r w:rsidRPr="005F7C64">
        <w:rPr>
          <w:b/>
          <w:bCs/>
          <w:szCs w:val="24"/>
        </w:rPr>
        <w:t>FR:</w:t>
      </w:r>
    </w:p>
    <w:p w14:paraId="403E2BDD" w14:textId="3365890F" w:rsidR="0058198B" w:rsidRPr="0058198B" w:rsidRDefault="0058198B" w:rsidP="00DF2C1B">
      <w:pPr>
        <w:widowControl/>
        <w:numPr>
          <w:ilvl w:val="0"/>
          <w:numId w:val="7"/>
        </w:numPr>
        <w:spacing w:before="100" w:beforeAutospacing="1" w:after="100" w:afterAutospacing="1" w:line="240" w:lineRule="auto"/>
        <w:rPr>
          <w:lang w:val="en-ZA" w:eastAsia="en-ZA"/>
        </w:rPr>
      </w:pPr>
      <w:r w:rsidRPr="0058198B">
        <w:rPr>
          <w:lang w:val="en-ZA" w:eastAsia="en-ZA"/>
        </w:rPr>
        <w:t xml:space="preserve">The system shall allow administrators to search for volunteers by specific skills </w:t>
      </w:r>
      <w:r>
        <w:rPr>
          <w:lang w:val="en-ZA" w:eastAsia="en-ZA"/>
        </w:rPr>
        <w:t>for e.g.</w:t>
      </w:r>
      <w:r w:rsidRPr="0058198B">
        <w:rPr>
          <w:lang w:val="en-ZA" w:eastAsia="en-ZA"/>
        </w:rPr>
        <w:t xml:space="preserve"> "First Aid," "Marketing," "Public Speaking".</w:t>
      </w:r>
    </w:p>
    <w:p w14:paraId="2C25A13E" w14:textId="356397F5" w:rsidR="0058198B" w:rsidRPr="0058198B" w:rsidRDefault="0058198B" w:rsidP="00DF2C1B">
      <w:pPr>
        <w:widowControl/>
        <w:numPr>
          <w:ilvl w:val="0"/>
          <w:numId w:val="7"/>
        </w:numPr>
        <w:spacing w:before="100" w:beforeAutospacing="1" w:after="100" w:afterAutospacing="1" w:line="240" w:lineRule="auto"/>
        <w:rPr>
          <w:lang w:val="en-ZA" w:eastAsia="en-ZA"/>
        </w:rPr>
      </w:pPr>
      <w:r w:rsidRPr="0058198B">
        <w:rPr>
          <w:lang w:val="en-ZA" w:eastAsia="en-ZA"/>
        </w:rPr>
        <w:t>The system shall allow administrators to filter the list of volunteers based on their stated availability e.g.</w:t>
      </w:r>
      <w:r>
        <w:rPr>
          <w:lang w:val="en-ZA" w:eastAsia="en-ZA"/>
        </w:rPr>
        <w:t xml:space="preserve"> </w:t>
      </w:r>
      <w:r w:rsidRPr="0058198B">
        <w:rPr>
          <w:lang w:val="en-ZA" w:eastAsia="en-ZA"/>
        </w:rPr>
        <w:t>"Weekends," "Evenings".</w:t>
      </w:r>
    </w:p>
    <w:p w14:paraId="3AA786D7" w14:textId="3CFA3147" w:rsidR="0058198B" w:rsidRPr="0058198B" w:rsidRDefault="0058198B" w:rsidP="00DF2C1B">
      <w:pPr>
        <w:widowControl/>
        <w:numPr>
          <w:ilvl w:val="0"/>
          <w:numId w:val="7"/>
        </w:numPr>
        <w:spacing w:before="100" w:beforeAutospacing="1" w:after="100" w:afterAutospacing="1" w:line="240" w:lineRule="auto"/>
        <w:rPr>
          <w:lang w:val="en-ZA" w:eastAsia="en-ZA"/>
        </w:rPr>
      </w:pPr>
      <w:r w:rsidRPr="0058198B">
        <w:rPr>
          <w:lang w:val="en-ZA" w:eastAsia="en-ZA"/>
        </w:rPr>
        <w:t>The system shall allow both administrators and volunteers to search for tasks by keywords present in the task title or description.</w:t>
      </w:r>
    </w:p>
    <w:p w14:paraId="47ECAC3D" w14:textId="1199B9BC" w:rsidR="0058198B" w:rsidRPr="0058198B" w:rsidRDefault="0058198B" w:rsidP="00DF2C1B">
      <w:pPr>
        <w:widowControl/>
        <w:numPr>
          <w:ilvl w:val="0"/>
          <w:numId w:val="7"/>
        </w:numPr>
        <w:spacing w:before="100" w:beforeAutospacing="1" w:after="100" w:afterAutospacing="1" w:line="240" w:lineRule="auto"/>
        <w:rPr>
          <w:lang w:val="en-ZA" w:eastAsia="en-ZA"/>
        </w:rPr>
      </w:pPr>
      <w:r w:rsidRPr="0058198B">
        <w:rPr>
          <w:lang w:val="en-ZA" w:eastAsia="en-ZA"/>
        </w:rPr>
        <w:t xml:space="preserve">The system shall allow administrators to filter tasks by their status </w:t>
      </w:r>
      <w:r>
        <w:rPr>
          <w:lang w:val="en-ZA" w:eastAsia="en-ZA"/>
        </w:rPr>
        <w:t>e</w:t>
      </w:r>
      <w:r w:rsidRPr="0058198B">
        <w:rPr>
          <w:lang w:val="en-ZA" w:eastAsia="en-ZA"/>
        </w:rPr>
        <w:t>.g., "Assigned," "Pending," "Completed," "In Progress".</w:t>
      </w:r>
    </w:p>
    <w:p w14:paraId="1EB1588B" w14:textId="6D4C9538" w:rsidR="00D57842" w:rsidRDefault="0058198B" w:rsidP="00DF2C1B">
      <w:pPr>
        <w:widowControl/>
        <w:numPr>
          <w:ilvl w:val="0"/>
          <w:numId w:val="7"/>
        </w:numPr>
        <w:spacing w:before="100" w:beforeAutospacing="1" w:after="100" w:afterAutospacing="1" w:line="240" w:lineRule="auto"/>
        <w:rPr>
          <w:lang w:val="en-ZA" w:eastAsia="en-ZA"/>
        </w:rPr>
      </w:pPr>
      <w:r w:rsidRPr="0058198B">
        <w:rPr>
          <w:lang w:val="en-ZA" w:eastAsia="en-ZA"/>
        </w:rPr>
        <w:t>The search functionality shall return results within 3 seconds, regardless of the number of records.</w:t>
      </w:r>
    </w:p>
    <w:p w14:paraId="224BFB5A" w14:textId="77777777" w:rsidR="0058198B" w:rsidRDefault="0058198B" w:rsidP="0058198B">
      <w:pPr>
        <w:widowControl/>
        <w:spacing w:before="100" w:beforeAutospacing="1" w:after="100" w:afterAutospacing="1" w:line="240" w:lineRule="auto"/>
        <w:rPr>
          <w:webHidden/>
          <w:lang w:val="en-ZA" w:eastAsia="en-ZA"/>
        </w:rPr>
      </w:pPr>
    </w:p>
    <w:p w14:paraId="2EF009DC" w14:textId="77777777" w:rsidR="00EE7481" w:rsidRDefault="00EE7481" w:rsidP="0058198B">
      <w:pPr>
        <w:widowControl/>
        <w:spacing w:before="100" w:beforeAutospacing="1" w:after="100" w:afterAutospacing="1" w:line="240" w:lineRule="auto"/>
        <w:rPr>
          <w:webHidden/>
          <w:lang w:val="en-ZA" w:eastAsia="en-ZA"/>
        </w:rPr>
      </w:pPr>
    </w:p>
    <w:p w14:paraId="0C08B585" w14:textId="77777777" w:rsidR="00EE7481" w:rsidRDefault="00EE7481" w:rsidP="0058198B">
      <w:pPr>
        <w:widowControl/>
        <w:spacing w:before="100" w:beforeAutospacing="1" w:after="100" w:afterAutospacing="1" w:line="240" w:lineRule="auto"/>
        <w:rPr>
          <w:webHidden/>
          <w:lang w:val="en-ZA" w:eastAsia="en-ZA"/>
        </w:rPr>
      </w:pPr>
    </w:p>
    <w:p w14:paraId="3B84FED9" w14:textId="77777777" w:rsidR="00EE7481" w:rsidRPr="0058198B" w:rsidRDefault="00EE7481" w:rsidP="0058198B">
      <w:pPr>
        <w:widowControl/>
        <w:spacing w:before="100" w:beforeAutospacing="1" w:after="100" w:afterAutospacing="1" w:line="240" w:lineRule="auto"/>
        <w:rPr>
          <w:webHidden/>
          <w:lang w:val="en-ZA" w:eastAsia="en-ZA"/>
        </w:rPr>
      </w:pPr>
    </w:p>
    <w:p w14:paraId="149E83A5" w14:textId="77777777" w:rsidR="00D57842" w:rsidRPr="005F7C64" w:rsidRDefault="00D57842" w:rsidP="00D57842">
      <w:pPr>
        <w:pStyle w:val="BodyText"/>
        <w:spacing w:after="0" w:line="240" w:lineRule="auto"/>
        <w:ind w:left="0"/>
        <w:rPr>
          <w:b/>
          <w:bCs/>
          <w:szCs w:val="24"/>
        </w:rPr>
      </w:pPr>
      <w:r w:rsidRPr="005F7C64">
        <w:rPr>
          <w:b/>
          <w:bCs/>
          <w:szCs w:val="24"/>
        </w:rPr>
        <w:lastRenderedPageBreak/>
        <w:t>3.4 Feature 4#</w:t>
      </w:r>
    </w:p>
    <w:p w14:paraId="2CEF2975" w14:textId="77777777" w:rsidR="0054267B" w:rsidRDefault="00D57842" w:rsidP="00D57842">
      <w:pPr>
        <w:pStyle w:val="BodyText"/>
        <w:spacing w:after="0" w:line="240" w:lineRule="auto"/>
        <w:ind w:left="0"/>
        <w:rPr>
          <w:b/>
          <w:bCs/>
          <w:szCs w:val="24"/>
        </w:rPr>
      </w:pPr>
      <w:r w:rsidRPr="005F7C64">
        <w:rPr>
          <w:b/>
          <w:bCs/>
          <w:szCs w:val="24"/>
        </w:rPr>
        <w:t>Description</w:t>
      </w:r>
      <w:r w:rsidR="0054267B" w:rsidRPr="0054267B">
        <w:t xml:space="preserve"> </w:t>
      </w:r>
      <w:r w:rsidR="0054267B" w:rsidRPr="0054267B">
        <w:rPr>
          <w:b/>
          <w:bCs/>
          <w:szCs w:val="24"/>
        </w:rPr>
        <w:t>Time Logging and Reporting</w:t>
      </w:r>
    </w:p>
    <w:p w14:paraId="7E032104" w14:textId="4852D62C" w:rsidR="00D57842" w:rsidRPr="005F7C64" w:rsidRDefault="00D57842" w:rsidP="00D57842">
      <w:pPr>
        <w:pStyle w:val="BodyText"/>
        <w:spacing w:after="0" w:line="240" w:lineRule="auto"/>
        <w:ind w:left="0"/>
        <w:rPr>
          <w:b/>
          <w:bCs/>
          <w:szCs w:val="24"/>
        </w:rPr>
      </w:pPr>
      <w:r w:rsidRPr="005F7C64">
        <w:rPr>
          <w:b/>
          <w:bCs/>
          <w:szCs w:val="24"/>
        </w:rPr>
        <w:t>FR:</w:t>
      </w:r>
    </w:p>
    <w:p w14:paraId="6BFEE9E8" w14:textId="77B01552" w:rsidR="0054267B" w:rsidRPr="0054267B" w:rsidRDefault="0054267B" w:rsidP="00DF2C1B">
      <w:pPr>
        <w:widowControl/>
        <w:numPr>
          <w:ilvl w:val="0"/>
          <w:numId w:val="7"/>
        </w:numPr>
        <w:spacing w:before="100" w:beforeAutospacing="1" w:after="100" w:afterAutospacing="1" w:line="240" w:lineRule="auto"/>
        <w:rPr>
          <w:lang w:val="en-ZA" w:eastAsia="en-ZA"/>
        </w:rPr>
      </w:pPr>
      <w:r w:rsidRPr="0054267B">
        <w:rPr>
          <w:lang w:val="en-ZA" w:eastAsia="en-ZA"/>
        </w:rPr>
        <w:t>The system shall allow a volunteer to submit the number of hours they have spent on a specific task.</w:t>
      </w:r>
    </w:p>
    <w:p w14:paraId="2D60691C" w14:textId="67E56577" w:rsidR="0054267B" w:rsidRPr="0054267B" w:rsidRDefault="0054267B" w:rsidP="00DF2C1B">
      <w:pPr>
        <w:widowControl/>
        <w:numPr>
          <w:ilvl w:val="0"/>
          <w:numId w:val="7"/>
        </w:numPr>
        <w:spacing w:before="100" w:beforeAutospacing="1" w:after="100" w:afterAutospacing="1" w:line="240" w:lineRule="auto"/>
        <w:rPr>
          <w:lang w:val="en-ZA" w:eastAsia="en-ZA"/>
        </w:rPr>
      </w:pPr>
      <w:r w:rsidRPr="0054267B">
        <w:rPr>
          <w:lang w:val="en-ZA" w:eastAsia="en-ZA"/>
        </w:rPr>
        <w:t>The system shall allow an administrator to approve or reject submitted hours.</w:t>
      </w:r>
    </w:p>
    <w:p w14:paraId="66AD2C83" w14:textId="66728169" w:rsidR="0054267B" w:rsidRPr="0054267B" w:rsidRDefault="0054267B" w:rsidP="00DF2C1B">
      <w:pPr>
        <w:widowControl/>
        <w:numPr>
          <w:ilvl w:val="0"/>
          <w:numId w:val="7"/>
        </w:numPr>
        <w:spacing w:before="100" w:beforeAutospacing="1" w:after="100" w:afterAutospacing="1" w:line="240" w:lineRule="auto"/>
        <w:rPr>
          <w:lang w:val="en-ZA" w:eastAsia="en-ZA"/>
        </w:rPr>
      </w:pPr>
      <w:r w:rsidRPr="0054267B">
        <w:rPr>
          <w:lang w:val="en-ZA" w:eastAsia="en-ZA"/>
        </w:rPr>
        <w:t>The system shall generate a report that summarizes total hours worked by each volunteer.</w:t>
      </w:r>
    </w:p>
    <w:p w14:paraId="1C919986" w14:textId="51DB8AA9" w:rsidR="0054267B" w:rsidRPr="0054267B" w:rsidRDefault="0054267B" w:rsidP="00DF2C1B">
      <w:pPr>
        <w:widowControl/>
        <w:numPr>
          <w:ilvl w:val="0"/>
          <w:numId w:val="7"/>
        </w:numPr>
        <w:spacing w:before="100" w:beforeAutospacing="1" w:after="100" w:afterAutospacing="1" w:line="240" w:lineRule="auto"/>
        <w:rPr>
          <w:lang w:val="en-ZA" w:eastAsia="en-ZA"/>
        </w:rPr>
      </w:pPr>
      <w:r w:rsidRPr="0054267B">
        <w:rPr>
          <w:lang w:val="en-ZA" w:eastAsia="en-ZA"/>
        </w:rPr>
        <w:t>The system shall track and display the total number of hours a volunteer has completed.</w:t>
      </w:r>
    </w:p>
    <w:p w14:paraId="333AED44" w14:textId="285FF84C" w:rsidR="00D57842" w:rsidRDefault="00D57842" w:rsidP="0058198B">
      <w:pPr>
        <w:pStyle w:val="BodyText"/>
        <w:spacing w:after="0" w:line="240" w:lineRule="auto"/>
        <w:rPr>
          <w:color w:val="C00000"/>
          <w:szCs w:val="24"/>
        </w:rPr>
      </w:pPr>
    </w:p>
    <w:p w14:paraId="02E33A4A" w14:textId="77777777" w:rsidR="0058198B" w:rsidRPr="002E495C" w:rsidRDefault="0058198B" w:rsidP="0058198B">
      <w:pPr>
        <w:pStyle w:val="BodyText"/>
        <w:spacing w:after="0" w:line="240" w:lineRule="auto"/>
        <w:ind w:left="0"/>
        <w:rPr>
          <w:color w:val="C00000"/>
          <w:szCs w:val="24"/>
        </w:rPr>
      </w:pPr>
    </w:p>
    <w:p w14:paraId="76AD2B7B" w14:textId="77777777" w:rsidR="00D57842" w:rsidRPr="005F7C64" w:rsidRDefault="00D57842" w:rsidP="00D57842">
      <w:pPr>
        <w:pStyle w:val="BodyText"/>
        <w:spacing w:after="0" w:line="240" w:lineRule="auto"/>
        <w:ind w:left="0"/>
        <w:rPr>
          <w:b/>
          <w:bCs/>
          <w:szCs w:val="24"/>
        </w:rPr>
      </w:pPr>
      <w:r w:rsidRPr="005F7C64">
        <w:rPr>
          <w:b/>
          <w:bCs/>
          <w:szCs w:val="24"/>
        </w:rPr>
        <w:t>3.5 Feature 5#</w:t>
      </w:r>
    </w:p>
    <w:p w14:paraId="6C6A0F75" w14:textId="27A66E08" w:rsidR="00D57842" w:rsidRPr="005F7C64" w:rsidRDefault="00D57842" w:rsidP="00D57842">
      <w:pPr>
        <w:pStyle w:val="BodyText"/>
        <w:spacing w:after="0" w:line="240" w:lineRule="auto"/>
        <w:ind w:left="0"/>
        <w:rPr>
          <w:b/>
          <w:bCs/>
          <w:szCs w:val="24"/>
        </w:rPr>
      </w:pPr>
      <w:r w:rsidRPr="005F7C64">
        <w:rPr>
          <w:b/>
          <w:bCs/>
          <w:szCs w:val="24"/>
        </w:rPr>
        <w:t xml:space="preserve">Description: </w:t>
      </w:r>
      <w:r w:rsidR="0058198B" w:rsidRPr="0058198B">
        <w:rPr>
          <w:b/>
          <w:bCs/>
          <w:szCs w:val="24"/>
        </w:rPr>
        <w:t>Role-Based Access Control</w:t>
      </w:r>
    </w:p>
    <w:p w14:paraId="3BDFEC6C" w14:textId="77777777" w:rsidR="00D57842" w:rsidRPr="005F7C64" w:rsidRDefault="00D57842" w:rsidP="00D57842">
      <w:pPr>
        <w:pStyle w:val="BodyText"/>
        <w:spacing w:after="0" w:line="240" w:lineRule="auto"/>
        <w:ind w:left="0"/>
        <w:rPr>
          <w:b/>
          <w:bCs/>
          <w:szCs w:val="24"/>
        </w:rPr>
      </w:pPr>
      <w:r w:rsidRPr="005F7C64">
        <w:rPr>
          <w:b/>
          <w:bCs/>
          <w:szCs w:val="24"/>
        </w:rPr>
        <w:t>FR:</w:t>
      </w:r>
    </w:p>
    <w:p w14:paraId="5B823FE0" w14:textId="560C422E" w:rsidR="0058198B" w:rsidRPr="0058198B" w:rsidRDefault="0058198B" w:rsidP="00DF2C1B">
      <w:pPr>
        <w:widowControl/>
        <w:numPr>
          <w:ilvl w:val="0"/>
          <w:numId w:val="7"/>
        </w:numPr>
        <w:spacing w:before="100" w:beforeAutospacing="1" w:after="100" w:afterAutospacing="1" w:line="240" w:lineRule="auto"/>
        <w:rPr>
          <w:lang w:val="en-ZA" w:eastAsia="en-ZA"/>
        </w:rPr>
      </w:pPr>
      <w:r w:rsidRPr="0058198B">
        <w:rPr>
          <w:lang w:val="en-ZA" w:eastAsia="en-ZA"/>
        </w:rPr>
        <w:t>The system shall require user authentication (login) before granting access to any feature.</w:t>
      </w:r>
    </w:p>
    <w:p w14:paraId="2ED956FB" w14:textId="38169985" w:rsidR="0058198B" w:rsidRPr="0058198B" w:rsidRDefault="0058198B" w:rsidP="00DF2C1B">
      <w:pPr>
        <w:widowControl/>
        <w:numPr>
          <w:ilvl w:val="0"/>
          <w:numId w:val="7"/>
        </w:numPr>
        <w:spacing w:before="100" w:beforeAutospacing="1" w:after="100" w:afterAutospacing="1" w:line="240" w:lineRule="auto"/>
        <w:rPr>
          <w:lang w:val="en-ZA" w:eastAsia="en-ZA"/>
        </w:rPr>
      </w:pPr>
      <w:r w:rsidRPr="0058198B">
        <w:rPr>
          <w:lang w:val="en-ZA" w:eastAsia="en-ZA"/>
        </w:rPr>
        <w:t>The system shall restrict all administrative functions (e.g., managing volunteers, managing tasks) to the Administrator role only.</w:t>
      </w:r>
    </w:p>
    <w:p w14:paraId="62EAB685" w14:textId="623FD936" w:rsidR="0058198B" w:rsidRPr="0058198B" w:rsidRDefault="0058198B" w:rsidP="00DF2C1B">
      <w:pPr>
        <w:widowControl/>
        <w:numPr>
          <w:ilvl w:val="0"/>
          <w:numId w:val="7"/>
        </w:numPr>
        <w:spacing w:before="100" w:beforeAutospacing="1" w:after="100" w:afterAutospacing="1" w:line="240" w:lineRule="auto"/>
        <w:rPr>
          <w:lang w:val="en-ZA" w:eastAsia="en-ZA"/>
        </w:rPr>
      </w:pPr>
      <w:r w:rsidRPr="0058198B">
        <w:rPr>
          <w:lang w:val="en-ZA" w:eastAsia="en-ZA"/>
        </w:rPr>
        <w:t>The system shall ensure a Volunteer can only view and edit their own profile and view their own assigned tasks.</w:t>
      </w:r>
    </w:p>
    <w:p w14:paraId="27BA6E07" w14:textId="77777777" w:rsidR="00D57842" w:rsidRPr="002E495C" w:rsidRDefault="00D57842" w:rsidP="00D57842">
      <w:pPr>
        <w:pStyle w:val="BodyText"/>
        <w:spacing w:after="0" w:line="240" w:lineRule="auto"/>
        <w:ind w:left="0"/>
        <w:rPr>
          <w:color w:val="C00000"/>
          <w:szCs w:val="24"/>
        </w:rPr>
      </w:pPr>
    </w:p>
    <w:p w14:paraId="361BD052" w14:textId="77777777" w:rsidR="00D57842" w:rsidRDefault="00D57842" w:rsidP="00D57842">
      <w:pPr>
        <w:rPr>
          <w:b/>
          <w:bCs/>
          <w:webHidden/>
          <w:sz w:val="28"/>
          <w:szCs w:val="28"/>
        </w:rPr>
      </w:pPr>
    </w:p>
    <w:p w14:paraId="6413A218" w14:textId="77777777" w:rsidR="00D57842" w:rsidRDefault="00D57842" w:rsidP="00D57842">
      <w:pPr>
        <w:jc w:val="center"/>
        <w:rPr>
          <w:b/>
          <w:bCs/>
          <w:webHidden/>
          <w:sz w:val="28"/>
          <w:szCs w:val="28"/>
        </w:rPr>
      </w:pPr>
    </w:p>
    <w:p w14:paraId="467854F3" w14:textId="77777777" w:rsidR="00D57842" w:rsidRDefault="00D57842" w:rsidP="00C80120">
      <w:pPr>
        <w:rPr>
          <w:b/>
          <w:bCs/>
          <w:webHidden/>
          <w:sz w:val="28"/>
          <w:szCs w:val="28"/>
        </w:rPr>
      </w:pPr>
    </w:p>
    <w:p w14:paraId="6102DA7D" w14:textId="77777777" w:rsidR="0058198B" w:rsidRDefault="0058198B" w:rsidP="00C80120">
      <w:pPr>
        <w:rPr>
          <w:b/>
          <w:bCs/>
          <w:webHidden/>
          <w:sz w:val="28"/>
          <w:szCs w:val="28"/>
        </w:rPr>
      </w:pPr>
    </w:p>
    <w:p w14:paraId="12528E9F" w14:textId="77777777" w:rsidR="0058198B" w:rsidRDefault="0058198B" w:rsidP="00C80120">
      <w:pPr>
        <w:rPr>
          <w:b/>
          <w:bCs/>
          <w:webHidden/>
          <w:sz w:val="28"/>
          <w:szCs w:val="28"/>
        </w:rPr>
      </w:pPr>
    </w:p>
    <w:p w14:paraId="2E67F82A" w14:textId="77777777" w:rsidR="0058198B" w:rsidRDefault="0058198B" w:rsidP="00C80120">
      <w:pPr>
        <w:rPr>
          <w:b/>
          <w:bCs/>
          <w:webHidden/>
          <w:sz w:val="28"/>
          <w:szCs w:val="28"/>
        </w:rPr>
      </w:pPr>
    </w:p>
    <w:p w14:paraId="017C226C" w14:textId="77777777" w:rsidR="0058198B" w:rsidRDefault="0058198B" w:rsidP="00C80120">
      <w:pPr>
        <w:rPr>
          <w:b/>
          <w:bCs/>
          <w:webHidden/>
          <w:sz w:val="28"/>
          <w:szCs w:val="28"/>
        </w:rPr>
      </w:pPr>
    </w:p>
    <w:p w14:paraId="6CD3F780" w14:textId="77777777" w:rsidR="0058198B" w:rsidRDefault="0058198B" w:rsidP="00C80120">
      <w:pPr>
        <w:rPr>
          <w:b/>
          <w:bCs/>
          <w:webHidden/>
          <w:sz w:val="28"/>
          <w:szCs w:val="28"/>
        </w:rPr>
      </w:pPr>
    </w:p>
    <w:p w14:paraId="75EE9A9A" w14:textId="77777777" w:rsidR="0058198B" w:rsidRDefault="0058198B" w:rsidP="00C80120">
      <w:pPr>
        <w:rPr>
          <w:b/>
          <w:bCs/>
          <w:webHidden/>
          <w:sz w:val="28"/>
          <w:szCs w:val="28"/>
        </w:rPr>
      </w:pPr>
    </w:p>
    <w:p w14:paraId="7562F1D3" w14:textId="77777777" w:rsidR="0058198B" w:rsidRDefault="0058198B" w:rsidP="00C80120">
      <w:pPr>
        <w:rPr>
          <w:b/>
          <w:bCs/>
          <w:webHidden/>
          <w:sz w:val="28"/>
          <w:szCs w:val="28"/>
        </w:rPr>
      </w:pPr>
    </w:p>
    <w:p w14:paraId="2005DBC9" w14:textId="77777777" w:rsidR="0058198B" w:rsidRDefault="0058198B" w:rsidP="00C80120">
      <w:pPr>
        <w:rPr>
          <w:b/>
          <w:bCs/>
          <w:webHidden/>
          <w:sz w:val="28"/>
          <w:szCs w:val="28"/>
        </w:rPr>
      </w:pPr>
    </w:p>
    <w:p w14:paraId="3629DCDF" w14:textId="77777777" w:rsidR="0058198B" w:rsidRDefault="0058198B" w:rsidP="00C80120">
      <w:pPr>
        <w:rPr>
          <w:b/>
          <w:bCs/>
          <w:webHidden/>
          <w:sz w:val="28"/>
          <w:szCs w:val="28"/>
        </w:rPr>
      </w:pPr>
    </w:p>
    <w:p w14:paraId="115FBED4" w14:textId="77777777" w:rsidR="00E11C8E" w:rsidRDefault="00E11C8E" w:rsidP="00A76CFD">
      <w:pPr>
        <w:jc w:val="center"/>
        <w:rPr>
          <w:b/>
          <w:bCs/>
          <w:webHidden/>
          <w:sz w:val="28"/>
          <w:szCs w:val="28"/>
        </w:rPr>
      </w:pPr>
    </w:p>
    <w:p w14:paraId="6A94B5EB" w14:textId="77777777" w:rsidR="0058198B" w:rsidRDefault="0058198B" w:rsidP="00A76CFD">
      <w:pPr>
        <w:jc w:val="center"/>
        <w:rPr>
          <w:b/>
          <w:bCs/>
          <w:webHidden/>
          <w:sz w:val="28"/>
          <w:szCs w:val="28"/>
        </w:rPr>
      </w:pPr>
    </w:p>
    <w:p w14:paraId="245F91AB" w14:textId="77777777" w:rsidR="0058198B" w:rsidRDefault="0058198B" w:rsidP="00A76CFD">
      <w:pPr>
        <w:jc w:val="center"/>
        <w:rPr>
          <w:b/>
          <w:bCs/>
          <w:webHidden/>
          <w:sz w:val="28"/>
          <w:szCs w:val="28"/>
        </w:rPr>
      </w:pPr>
    </w:p>
    <w:p w14:paraId="74CDFB5F" w14:textId="77777777" w:rsidR="0058198B" w:rsidRDefault="0058198B" w:rsidP="00A76CFD">
      <w:pPr>
        <w:jc w:val="center"/>
        <w:rPr>
          <w:b/>
          <w:bCs/>
          <w:webHidden/>
          <w:sz w:val="28"/>
          <w:szCs w:val="28"/>
        </w:rPr>
      </w:pPr>
    </w:p>
    <w:p w14:paraId="0AA5384A" w14:textId="77777777" w:rsidR="0058198B" w:rsidRDefault="0058198B" w:rsidP="00A76CFD">
      <w:pPr>
        <w:jc w:val="center"/>
        <w:rPr>
          <w:b/>
          <w:bCs/>
          <w:webHidden/>
          <w:sz w:val="28"/>
          <w:szCs w:val="28"/>
        </w:rPr>
      </w:pPr>
    </w:p>
    <w:p w14:paraId="18FCD2E6" w14:textId="77777777" w:rsidR="0058198B" w:rsidRDefault="0058198B" w:rsidP="00A76CFD">
      <w:pPr>
        <w:jc w:val="center"/>
        <w:rPr>
          <w:b/>
          <w:bCs/>
          <w:webHidden/>
          <w:sz w:val="28"/>
          <w:szCs w:val="28"/>
        </w:rPr>
      </w:pPr>
    </w:p>
    <w:p w14:paraId="700EFAB6" w14:textId="77777777" w:rsidR="0058198B" w:rsidRDefault="0058198B" w:rsidP="00A76CFD">
      <w:pPr>
        <w:jc w:val="center"/>
        <w:rPr>
          <w:b/>
          <w:bCs/>
          <w:webHidden/>
          <w:sz w:val="28"/>
          <w:szCs w:val="28"/>
        </w:rPr>
      </w:pPr>
    </w:p>
    <w:p w14:paraId="033F15DE" w14:textId="77777777" w:rsidR="0058198B" w:rsidRDefault="0058198B" w:rsidP="00A76CFD">
      <w:pPr>
        <w:jc w:val="center"/>
        <w:rPr>
          <w:b/>
          <w:bCs/>
          <w:webHidden/>
          <w:sz w:val="28"/>
          <w:szCs w:val="28"/>
        </w:rPr>
      </w:pPr>
    </w:p>
    <w:p w14:paraId="18358B73" w14:textId="77777777" w:rsidR="0058198B" w:rsidRDefault="0058198B" w:rsidP="00A76CFD">
      <w:pPr>
        <w:jc w:val="center"/>
        <w:rPr>
          <w:b/>
          <w:bCs/>
          <w:webHidden/>
          <w:sz w:val="28"/>
          <w:szCs w:val="28"/>
        </w:rPr>
      </w:pPr>
    </w:p>
    <w:p w14:paraId="050334C7" w14:textId="77777777" w:rsidR="0058198B" w:rsidRDefault="0058198B" w:rsidP="00EE7481">
      <w:pPr>
        <w:rPr>
          <w:b/>
          <w:bCs/>
          <w:webHidden/>
          <w:sz w:val="28"/>
          <w:szCs w:val="28"/>
        </w:rPr>
      </w:pPr>
    </w:p>
    <w:p w14:paraId="2128889C" w14:textId="77777777" w:rsidR="00E11C8E" w:rsidRDefault="00E11C8E" w:rsidP="00E11C8E">
      <w:pPr>
        <w:jc w:val="center"/>
        <w:rPr>
          <w:b/>
          <w:bCs/>
          <w:webHidden/>
          <w:sz w:val="28"/>
          <w:szCs w:val="28"/>
        </w:rPr>
      </w:pPr>
      <w:r>
        <w:rPr>
          <w:b/>
          <w:bCs/>
          <w:webHidden/>
          <w:sz w:val="28"/>
          <w:szCs w:val="28"/>
        </w:rPr>
        <w:lastRenderedPageBreak/>
        <w:t xml:space="preserve">Non-Functional </w:t>
      </w:r>
      <w:r w:rsidRPr="00BC5183">
        <w:rPr>
          <w:b/>
          <w:bCs/>
          <w:webHidden/>
          <w:sz w:val="28"/>
          <w:szCs w:val="28"/>
        </w:rPr>
        <w:t xml:space="preserve">Requirements </w:t>
      </w:r>
    </w:p>
    <w:p w14:paraId="5AD9D861" w14:textId="77777777" w:rsidR="00E11C8E" w:rsidRPr="005F7C64" w:rsidRDefault="00E11C8E" w:rsidP="00E11C8E">
      <w:pPr>
        <w:pStyle w:val="BodyText"/>
        <w:spacing w:after="0" w:line="240" w:lineRule="auto"/>
        <w:ind w:left="0"/>
        <w:rPr>
          <w:color w:val="C00000"/>
          <w:sz w:val="22"/>
          <w:szCs w:val="22"/>
        </w:rPr>
      </w:pPr>
    </w:p>
    <w:p w14:paraId="724EE005" w14:textId="77777777" w:rsidR="00E11C8E" w:rsidRPr="005F7C64" w:rsidRDefault="00E11C8E" w:rsidP="00E11C8E">
      <w:pPr>
        <w:spacing w:line="240" w:lineRule="auto"/>
        <w:rPr>
          <w:b/>
          <w:bCs/>
          <w:sz w:val="22"/>
          <w:szCs w:val="22"/>
        </w:rPr>
      </w:pPr>
      <w:r w:rsidRPr="005F7C64">
        <w:rPr>
          <w:b/>
          <w:bCs/>
          <w:sz w:val="22"/>
          <w:szCs w:val="22"/>
        </w:rPr>
        <w:t>5.1 Usability</w:t>
      </w:r>
    </w:p>
    <w:p w14:paraId="56F51767" w14:textId="77777777" w:rsidR="00E11C8E" w:rsidRPr="005F7C64" w:rsidRDefault="00E11C8E" w:rsidP="00E11C8E">
      <w:pPr>
        <w:spacing w:line="240" w:lineRule="auto"/>
        <w:rPr>
          <w:color w:val="FF0000"/>
          <w:sz w:val="22"/>
          <w:szCs w:val="22"/>
        </w:rPr>
      </w:pPr>
    </w:p>
    <w:p w14:paraId="7A7CD23B" w14:textId="77777777" w:rsidR="00252115" w:rsidRPr="00252115" w:rsidRDefault="00252115" w:rsidP="00DF2C1B">
      <w:pPr>
        <w:numPr>
          <w:ilvl w:val="0"/>
          <w:numId w:val="13"/>
        </w:numPr>
        <w:spacing w:line="240" w:lineRule="auto"/>
        <w:rPr>
          <w:sz w:val="22"/>
          <w:szCs w:val="22"/>
        </w:rPr>
      </w:pPr>
      <w:r w:rsidRPr="00252115">
        <w:rPr>
          <w:sz w:val="22"/>
          <w:szCs w:val="22"/>
        </w:rPr>
        <w:t>Admin Usability - The system will have a simple and easy to use interface that allows administrators to manage volunteers and assign tasks.</w:t>
      </w:r>
    </w:p>
    <w:p w14:paraId="219A2576" w14:textId="77777777" w:rsidR="00252115" w:rsidRPr="00252115" w:rsidRDefault="00252115" w:rsidP="00DF2C1B">
      <w:pPr>
        <w:numPr>
          <w:ilvl w:val="0"/>
          <w:numId w:val="13"/>
        </w:numPr>
        <w:spacing w:line="240" w:lineRule="auto"/>
        <w:rPr>
          <w:sz w:val="22"/>
          <w:szCs w:val="22"/>
        </w:rPr>
      </w:pPr>
      <w:r w:rsidRPr="00252115">
        <w:rPr>
          <w:sz w:val="22"/>
          <w:szCs w:val="22"/>
        </w:rPr>
        <w:t xml:space="preserve">Volunteer Usability - </w:t>
      </w:r>
      <w:r w:rsidRPr="00252115">
        <w:rPr>
          <w:sz w:val="22"/>
          <w:szCs w:val="22"/>
          <w:lang w:val="en-ZA"/>
        </w:rPr>
        <w:t>The volunteer’s portal will have a clear and easy to use layout that allows volunteers to view their assigned tasks and update their profile details.</w:t>
      </w:r>
    </w:p>
    <w:p w14:paraId="0807D061" w14:textId="77777777" w:rsidR="00E11C8E" w:rsidRPr="005F7C64" w:rsidRDefault="00E11C8E" w:rsidP="00E11C8E">
      <w:pPr>
        <w:spacing w:line="240" w:lineRule="auto"/>
        <w:rPr>
          <w:color w:val="FF0000"/>
          <w:sz w:val="22"/>
          <w:szCs w:val="22"/>
        </w:rPr>
      </w:pPr>
    </w:p>
    <w:p w14:paraId="2ED1BC62" w14:textId="77777777" w:rsidR="00E11C8E" w:rsidRPr="005F7C64" w:rsidRDefault="00E11C8E" w:rsidP="00E11C8E">
      <w:pPr>
        <w:spacing w:line="240" w:lineRule="auto"/>
        <w:rPr>
          <w:b/>
          <w:bCs/>
          <w:sz w:val="22"/>
          <w:szCs w:val="22"/>
        </w:rPr>
      </w:pPr>
      <w:r w:rsidRPr="005F7C64">
        <w:rPr>
          <w:b/>
          <w:bCs/>
          <w:sz w:val="22"/>
          <w:szCs w:val="22"/>
        </w:rPr>
        <w:t>5.2 Performance</w:t>
      </w:r>
    </w:p>
    <w:p w14:paraId="3F34B659" w14:textId="77777777" w:rsidR="00E11C8E" w:rsidRPr="005F7C64" w:rsidRDefault="00E11C8E" w:rsidP="00E11C8E">
      <w:pPr>
        <w:spacing w:line="240" w:lineRule="auto"/>
        <w:rPr>
          <w:color w:val="FF0000"/>
          <w:sz w:val="22"/>
          <w:szCs w:val="22"/>
        </w:rPr>
      </w:pPr>
    </w:p>
    <w:p w14:paraId="192D221D" w14:textId="77777777" w:rsidR="00252115" w:rsidRPr="00252115" w:rsidRDefault="00252115" w:rsidP="00DF2C1B">
      <w:pPr>
        <w:numPr>
          <w:ilvl w:val="0"/>
          <w:numId w:val="14"/>
        </w:numPr>
        <w:spacing w:line="240" w:lineRule="auto"/>
        <w:rPr>
          <w:sz w:val="22"/>
          <w:szCs w:val="22"/>
          <w:lang w:val="en-ZA"/>
        </w:rPr>
      </w:pPr>
      <w:r w:rsidRPr="00252115">
        <w:rPr>
          <w:sz w:val="22"/>
          <w:szCs w:val="22"/>
          <w:lang w:val="en-ZA"/>
        </w:rPr>
        <w:t>The system will load pages and complete search queries within 3 seconds</w:t>
      </w:r>
    </w:p>
    <w:p w14:paraId="738283AE" w14:textId="77777777" w:rsidR="00252115" w:rsidRPr="00252115" w:rsidRDefault="00252115" w:rsidP="00DF2C1B">
      <w:pPr>
        <w:numPr>
          <w:ilvl w:val="0"/>
          <w:numId w:val="14"/>
        </w:numPr>
        <w:spacing w:line="240" w:lineRule="auto"/>
        <w:rPr>
          <w:sz w:val="22"/>
          <w:szCs w:val="22"/>
          <w:lang w:val="en-ZA"/>
        </w:rPr>
      </w:pPr>
      <w:r w:rsidRPr="00252115">
        <w:rPr>
          <w:sz w:val="22"/>
          <w:szCs w:val="22"/>
          <w:lang w:val="en-ZA"/>
        </w:rPr>
        <w:t>Database operations such as adding, updating, or deleting a record will be completed and confirmed within 1 second.</w:t>
      </w:r>
    </w:p>
    <w:p w14:paraId="280DE6F9" w14:textId="77777777" w:rsidR="00E11C8E" w:rsidRPr="005F7C64" w:rsidRDefault="00E11C8E" w:rsidP="00E11C8E">
      <w:pPr>
        <w:spacing w:line="240" w:lineRule="auto"/>
        <w:rPr>
          <w:color w:val="FF0000"/>
          <w:sz w:val="22"/>
          <w:szCs w:val="22"/>
        </w:rPr>
      </w:pPr>
    </w:p>
    <w:p w14:paraId="3862AAA9" w14:textId="77777777" w:rsidR="00E11C8E" w:rsidRPr="005F7C64" w:rsidRDefault="00E11C8E" w:rsidP="00E11C8E">
      <w:pPr>
        <w:spacing w:line="240" w:lineRule="auto"/>
        <w:rPr>
          <w:b/>
          <w:bCs/>
          <w:sz w:val="22"/>
          <w:szCs w:val="22"/>
        </w:rPr>
      </w:pPr>
      <w:r w:rsidRPr="005F7C64">
        <w:rPr>
          <w:b/>
          <w:bCs/>
          <w:sz w:val="22"/>
          <w:szCs w:val="22"/>
        </w:rPr>
        <w:t>5.3 Security</w:t>
      </w:r>
    </w:p>
    <w:p w14:paraId="3C39E4D2" w14:textId="77777777" w:rsidR="00E11C8E" w:rsidRPr="005F7C64" w:rsidRDefault="00E11C8E" w:rsidP="00E11C8E">
      <w:pPr>
        <w:spacing w:line="240" w:lineRule="auto"/>
        <w:rPr>
          <w:color w:val="FF0000"/>
          <w:sz w:val="22"/>
          <w:szCs w:val="22"/>
        </w:rPr>
      </w:pPr>
    </w:p>
    <w:p w14:paraId="79C9B67F" w14:textId="77777777" w:rsidR="00252115" w:rsidRPr="00252115" w:rsidRDefault="00252115" w:rsidP="00DF2C1B">
      <w:pPr>
        <w:numPr>
          <w:ilvl w:val="0"/>
          <w:numId w:val="15"/>
        </w:numPr>
        <w:spacing w:line="240" w:lineRule="auto"/>
        <w:rPr>
          <w:sz w:val="22"/>
          <w:szCs w:val="22"/>
          <w:lang w:val="en-ZA"/>
        </w:rPr>
      </w:pPr>
      <w:r w:rsidRPr="00252115">
        <w:rPr>
          <w:sz w:val="22"/>
          <w:szCs w:val="22"/>
          <w:lang w:val="en-ZA"/>
        </w:rPr>
        <w:t>The system will provide a secure sign-up process where each volunteer can create their own unique account with a username (or email) and a password.</w:t>
      </w:r>
    </w:p>
    <w:p w14:paraId="4A6B187A" w14:textId="77777777" w:rsidR="00252115" w:rsidRPr="00252115" w:rsidRDefault="00252115" w:rsidP="00DF2C1B">
      <w:pPr>
        <w:numPr>
          <w:ilvl w:val="0"/>
          <w:numId w:val="15"/>
        </w:numPr>
        <w:spacing w:line="240" w:lineRule="auto"/>
        <w:rPr>
          <w:sz w:val="22"/>
          <w:szCs w:val="22"/>
          <w:lang w:val="en-ZA"/>
        </w:rPr>
      </w:pPr>
      <w:r w:rsidRPr="00252115">
        <w:rPr>
          <w:sz w:val="22"/>
          <w:szCs w:val="22"/>
          <w:lang w:val="en-ZA"/>
        </w:rPr>
        <w:t>The system will require username and password authentication for all administrative functions.</w:t>
      </w:r>
    </w:p>
    <w:p w14:paraId="0996EF98" w14:textId="77777777" w:rsidR="00252115" w:rsidRPr="00252115" w:rsidRDefault="00252115" w:rsidP="00DF2C1B">
      <w:pPr>
        <w:numPr>
          <w:ilvl w:val="0"/>
          <w:numId w:val="15"/>
        </w:numPr>
        <w:spacing w:line="240" w:lineRule="auto"/>
        <w:rPr>
          <w:sz w:val="22"/>
          <w:szCs w:val="22"/>
          <w:lang w:val="en-ZA"/>
        </w:rPr>
      </w:pPr>
      <w:r w:rsidRPr="00252115">
        <w:rPr>
          <w:sz w:val="22"/>
          <w:szCs w:val="22"/>
          <w:lang w:val="en-ZA"/>
        </w:rPr>
        <w:t>It will protect sensitive volunteer data such as email addresses, personal details etc from unauthorized access.</w:t>
      </w:r>
    </w:p>
    <w:p w14:paraId="7E724393" w14:textId="77777777" w:rsidR="00252115" w:rsidRPr="00252115" w:rsidRDefault="00252115" w:rsidP="00DF2C1B">
      <w:pPr>
        <w:numPr>
          <w:ilvl w:val="0"/>
          <w:numId w:val="15"/>
        </w:numPr>
        <w:spacing w:line="240" w:lineRule="auto"/>
        <w:rPr>
          <w:sz w:val="22"/>
          <w:szCs w:val="22"/>
          <w:lang w:val="en-ZA"/>
        </w:rPr>
      </w:pPr>
      <w:r w:rsidRPr="00252115">
        <w:rPr>
          <w:sz w:val="22"/>
          <w:szCs w:val="22"/>
          <w:lang w:val="en-ZA"/>
        </w:rPr>
        <w:t>The system will validate all users</w:t>
      </w:r>
    </w:p>
    <w:p w14:paraId="009768CD" w14:textId="77777777" w:rsidR="00252115" w:rsidRPr="00252115" w:rsidRDefault="00252115" w:rsidP="00DF2C1B">
      <w:pPr>
        <w:numPr>
          <w:ilvl w:val="0"/>
          <w:numId w:val="15"/>
        </w:numPr>
        <w:spacing w:line="240" w:lineRule="auto"/>
        <w:rPr>
          <w:sz w:val="22"/>
          <w:szCs w:val="22"/>
          <w:lang w:val="en-ZA"/>
        </w:rPr>
      </w:pPr>
      <w:r w:rsidRPr="00252115">
        <w:rPr>
          <w:sz w:val="22"/>
          <w:szCs w:val="22"/>
          <w:lang w:val="en-ZA"/>
        </w:rPr>
        <w:t>The system will implement role-based access to ensure that a regular volunteer can only access their own profile and assigned tasks. Volunteers should not have access to administrative functions or other volunteers’ data.</w:t>
      </w:r>
    </w:p>
    <w:p w14:paraId="2E79302F" w14:textId="77777777" w:rsidR="00E11C8E" w:rsidRPr="00C24FB5" w:rsidRDefault="00E11C8E" w:rsidP="00E11C8E">
      <w:pPr>
        <w:spacing w:line="240" w:lineRule="auto"/>
        <w:rPr>
          <w:color w:val="C00000"/>
          <w:sz w:val="22"/>
          <w:szCs w:val="22"/>
        </w:rPr>
      </w:pPr>
    </w:p>
    <w:p w14:paraId="7A3A3B96" w14:textId="77777777" w:rsidR="00E11C8E" w:rsidRPr="005F7C64" w:rsidRDefault="00E11C8E" w:rsidP="00E11C8E">
      <w:pPr>
        <w:spacing w:line="240" w:lineRule="auto"/>
        <w:rPr>
          <w:color w:val="FF0000"/>
          <w:sz w:val="22"/>
          <w:szCs w:val="22"/>
        </w:rPr>
      </w:pPr>
    </w:p>
    <w:p w14:paraId="270CD265" w14:textId="77777777" w:rsidR="00E11C8E" w:rsidRPr="005F7C64" w:rsidRDefault="00E11C8E" w:rsidP="00E11C8E">
      <w:pPr>
        <w:spacing w:line="240" w:lineRule="auto"/>
        <w:rPr>
          <w:b/>
          <w:bCs/>
          <w:sz w:val="22"/>
          <w:szCs w:val="22"/>
        </w:rPr>
      </w:pPr>
      <w:r w:rsidRPr="005F7C64">
        <w:rPr>
          <w:b/>
          <w:bCs/>
          <w:sz w:val="22"/>
          <w:szCs w:val="22"/>
        </w:rPr>
        <w:t>5.4 Reliability</w:t>
      </w:r>
    </w:p>
    <w:p w14:paraId="31F02B8F" w14:textId="77777777" w:rsidR="00E11C8E" w:rsidRPr="005F7C64" w:rsidRDefault="00E11C8E" w:rsidP="00E11C8E">
      <w:pPr>
        <w:spacing w:line="240" w:lineRule="auto"/>
        <w:rPr>
          <w:b/>
          <w:bCs/>
          <w:sz w:val="22"/>
          <w:szCs w:val="22"/>
        </w:rPr>
      </w:pPr>
    </w:p>
    <w:p w14:paraId="21E827C8" w14:textId="77777777" w:rsidR="00252115" w:rsidRPr="00252115" w:rsidRDefault="00252115" w:rsidP="00DF2C1B">
      <w:pPr>
        <w:numPr>
          <w:ilvl w:val="0"/>
          <w:numId w:val="16"/>
        </w:numPr>
        <w:spacing w:line="240" w:lineRule="auto"/>
        <w:rPr>
          <w:sz w:val="22"/>
          <w:szCs w:val="22"/>
          <w:lang w:val="en-ZA"/>
        </w:rPr>
      </w:pPr>
      <w:r w:rsidRPr="00252115">
        <w:rPr>
          <w:sz w:val="22"/>
          <w:szCs w:val="22"/>
          <w:lang w:val="en-ZA"/>
        </w:rPr>
        <w:t>The system will be available and operational 99.9% of the time.</w:t>
      </w:r>
    </w:p>
    <w:p w14:paraId="624AF793" w14:textId="77777777" w:rsidR="00252115" w:rsidRPr="00252115" w:rsidRDefault="00252115" w:rsidP="00DF2C1B">
      <w:pPr>
        <w:numPr>
          <w:ilvl w:val="0"/>
          <w:numId w:val="16"/>
        </w:numPr>
        <w:spacing w:line="240" w:lineRule="auto"/>
        <w:rPr>
          <w:sz w:val="22"/>
          <w:szCs w:val="22"/>
          <w:lang w:val="en-ZA"/>
        </w:rPr>
      </w:pPr>
      <w:r w:rsidRPr="00252115">
        <w:rPr>
          <w:sz w:val="22"/>
          <w:szCs w:val="22"/>
          <w:lang w:val="en-ZA"/>
        </w:rPr>
        <w:t>The system will handle invalid requests and unexpected errors gracefully, without crashing or corrupting data.</w:t>
      </w:r>
    </w:p>
    <w:p w14:paraId="24016D05" w14:textId="77777777" w:rsidR="00E11C8E" w:rsidRPr="005F7C64" w:rsidRDefault="00E11C8E" w:rsidP="00E11C8E">
      <w:pPr>
        <w:spacing w:line="240" w:lineRule="auto"/>
        <w:rPr>
          <w:color w:val="FF0000"/>
          <w:sz w:val="22"/>
          <w:szCs w:val="22"/>
        </w:rPr>
      </w:pPr>
    </w:p>
    <w:p w14:paraId="63AE2668" w14:textId="77777777" w:rsidR="00E11C8E" w:rsidRDefault="00E11C8E" w:rsidP="00E11C8E">
      <w:pPr>
        <w:pStyle w:val="BodyText"/>
        <w:spacing w:after="0" w:line="240" w:lineRule="auto"/>
        <w:ind w:left="1080"/>
        <w:rPr>
          <w:color w:val="FF0000"/>
          <w:sz w:val="22"/>
          <w:szCs w:val="22"/>
        </w:rPr>
      </w:pPr>
    </w:p>
    <w:p w14:paraId="08499B40" w14:textId="77777777" w:rsidR="00252115" w:rsidRDefault="00252115" w:rsidP="00E11C8E">
      <w:pPr>
        <w:pStyle w:val="BodyText"/>
        <w:spacing w:after="0" w:line="240" w:lineRule="auto"/>
        <w:ind w:left="1080"/>
        <w:rPr>
          <w:color w:val="FF0000"/>
          <w:sz w:val="22"/>
          <w:szCs w:val="22"/>
        </w:rPr>
      </w:pPr>
    </w:p>
    <w:p w14:paraId="427F1C7C" w14:textId="77777777" w:rsidR="00252115" w:rsidRDefault="00252115" w:rsidP="00E11C8E">
      <w:pPr>
        <w:pStyle w:val="BodyText"/>
        <w:spacing w:after="0" w:line="240" w:lineRule="auto"/>
        <w:ind w:left="1080"/>
        <w:rPr>
          <w:color w:val="FF0000"/>
          <w:sz w:val="22"/>
          <w:szCs w:val="22"/>
        </w:rPr>
      </w:pPr>
    </w:p>
    <w:p w14:paraId="1172479F" w14:textId="77777777" w:rsidR="00252115" w:rsidRDefault="00252115" w:rsidP="00E11C8E">
      <w:pPr>
        <w:pStyle w:val="BodyText"/>
        <w:spacing w:after="0" w:line="240" w:lineRule="auto"/>
        <w:ind w:left="1080"/>
        <w:rPr>
          <w:color w:val="FF0000"/>
          <w:sz w:val="22"/>
          <w:szCs w:val="22"/>
        </w:rPr>
      </w:pPr>
    </w:p>
    <w:p w14:paraId="70BFDAD8" w14:textId="77777777" w:rsidR="00252115" w:rsidRDefault="00252115" w:rsidP="00E11C8E">
      <w:pPr>
        <w:pStyle w:val="BodyText"/>
        <w:spacing w:after="0" w:line="240" w:lineRule="auto"/>
        <w:ind w:left="1080"/>
        <w:rPr>
          <w:color w:val="FF0000"/>
          <w:sz w:val="22"/>
          <w:szCs w:val="22"/>
        </w:rPr>
      </w:pPr>
    </w:p>
    <w:p w14:paraId="02F118DD" w14:textId="77777777" w:rsidR="00252115" w:rsidRDefault="00252115" w:rsidP="00E11C8E">
      <w:pPr>
        <w:pStyle w:val="BodyText"/>
        <w:spacing w:after="0" w:line="240" w:lineRule="auto"/>
        <w:ind w:left="1080"/>
        <w:rPr>
          <w:color w:val="FF0000"/>
          <w:sz w:val="22"/>
          <w:szCs w:val="22"/>
        </w:rPr>
      </w:pPr>
    </w:p>
    <w:p w14:paraId="7B520C9C" w14:textId="77777777" w:rsidR="00252115" w:rsidRDefault="00252115" w:rsidP="00E11C8E">
      <w:pPr>
        <w:pStyle w:val="BodyText"/>
        <w:spacing w:after="0" w:line="240" w:lineRule="auto"/>
        <w:ind w:left="1080"/>
        <w:rPr>
          <w:color w:val="FF0000"/>
          <w:sz w:val="22"/>
          <w:szCs w:val="22"/>
        </w:rPr>
      </w:pPr>
    </w:p>
    <w:p w14:paraId="36883F29" w14:textId="77777777" w:rsidR="00252115" w:rsidRDefault="00252115" w:rsidP="00E11C8E">
      <w:pPr>
        <w:pStyle w:val="BodyText"/>
        <w:spacing w:after="0" w:line="240" w:lineRule="auto"/>
        <w:ind w:left="1080"/>
        <w:rPr>
          <w:color w:val="FF0000"/>
          <w:sz w:val="22"/>
          <w:szCs w:val="22"/>
        </w:rPr>
      </w:pPr>
    </w:p>
    <w:p w14:paraId="28517CB9" w14:textId="77777777" w:rsidR="00252115" w:rsidRPr="005F7C64" w:rsidRDefault="00252115" w:rsidP="00E11C8E">
      <w:pPr>
        <w:pStyle w:val="BodyText"/>
        <w:spacing w:after="0" w:line="240" w:lineRule="auto"/>
        <w:ind w:left="1080"/>
        <w:rPr>
          <w:sz w:val="22"/>
          <w:szCs w:val="22"/>
        </w:rPr>
      </w:pPr>
    </w:p>
    <w:p w14:paraId="2B0442CB" w14:textId="77777777" w:rsidR="00E11C8E" w:rsidRPr="005F7C64" w:rsidRDefault="00E11C8E" w:rsidP="00E11C8E">
      <w:pPr>
        <w:pStyle w:val="BodyText"/>
        <w:spacing w:after="0" w:line="240" w:lineRule="auto"/>
        <w:ind w:left="1080"/>
        <w:rPr>
          <w:sz w:val="22"/>
          <w:szCs w:val="22"/>
        </w:rPr>
      </w:pPr>
    </w:p>
    <w:p w14:paraId="5D833C83" w14:textId="77777777" w:rsidR="00E11C8E" w:rsidRDefault="00E11C8E" w:rsidP="00E11C8E">
      <w:pPr>
        <w:pStyle w:val="BodyText"/>
        <w:ind w:left="1080"/>
        <w:rPr>
          <w:szCs w:val="24"/>
        </w:rPr>
      </w:pPr>
    </w:p>
    <w:p w14:paraId="0EB55478" w14:textId="77777777" w:rsidR="00E11C8E" w:rsidRDefault="00E11C8E" w:rsidP="00E11C8E">
      <w:pPr>
        <w:pStyle w:val="BodyText"/>
        <w:ind w:left="1080"/>
        <w:rPr>
          <w:szCs w:val="24"/>
        </w:rPr>
      </w:pPr>
    </w:p>
    <w:p w14:paraId="5D764221" w14:textId="77777777" w:rsidR="00E11C8E" w:rsidRDefault="00E11C8E" w:rsidP="00E11C8E">
      <w:pPr>
        <w:pStyle w:val="BodyText"/>
        <w:ind w:left="1080"/>
        <w:rPr>
          <w:szCs w:val="24"/>
        </w:rPr>
      </w:pPr>
    </w:p>
    <w:p w14:paraId="1CD3D138" w14:textId="77777777" w:rsidR="00E11C8E" w:rsidRDefault="00E11C8E" w:rsidP="00E11C8E">
      <w:pPr>
        <w:pStyle w:val="BodyText"/>
        <w:ind w:left="1080"/>
        <w:rPr>
          <w:szCs w:val="24"/>
        </w:rPr>
      </w:pPr>
    </w:p>
    <w:p w14:paraId="50176B67" w14:textId="325912D8" w:rsidR="00C80120" w:rsidRPr="00923E4E" w:rsidRDefault="00D57842" w:rsidP="00923E4E">
      <w:pPr>
        <w:spacing w:line="240" w:lineRule="auto"/>
        <w:jc w:val="center"/>
        <w:rPr>
          <w:b/>
          <w:bCs/>
          <w:sz w:val="28"/>
          <w:szCs w:val="28"/>
        </w:rPr>
      </w:pPr>
      <w:r>
        <w:rPr>
          <w:b/>
          <w:bCs/>
          <w:sz w:val="28"/>
          <w:szCs w:val="28"/>
        </w:rPr>
        <w:lastRenderedPageBreak/>
        <w:t>Use cases/Scenarios</w:t>
      </w:r>
    </w:p>
    <w:p w14:paraId="2D802543" w14:textId="0CC5BA7A" w:rsidR="00D57842" w:rsidRPr="005F5D90" w:rsidRDefault="00D57842" w:rsidP="00D57842">
      <w:pPr>
        <w:pStyle w:val="BodyText"/>
        <w:jc w:val="center"/>
        <w:rPr>
          <w:sz w:val="24"/>
          <w:szCs w:val="24"/>
        </w:rPr>
      </w:pPr>
      <w:r w:rsidRPr="005F5D90">
        <w:rPr>
          <w:sz w:val="24"/>
          <w:szCs w:val="24"/>
        </w:rPr>
        <w:t xml:space="preserve">Table </w:t>
      </w:r>
      <w:r>
        <w:rPr>
          <w:sz w:val="24"/>
          <w:szCs w:val="24"/>
        </w:rPr>
        <w:t>x</w:t>
      </w:r>
      <w:r w:rsidRPr="005F5D90">
        <w:rPr>
          <w:sz w:val="24"/>
          <w:szCs w:val="24"/>
        </w:rPr>
        <w:t xml:space="preserve">: </w:t>
      </w:r>
      <w:r>
        <w:rPr>
          <w:sz w:val="24"/>
          <w:szCs w:val="24"/>
        </w:rPr>
        <w:t>(</w:t>
      </w:r>
      <w:r w:rsidR="00962EDA">
        <w:rPr>
          <w:sz w:val="24"/>
          <w:szCs w:val="24"/>
        </w:rPr>
        <w:t>Login</w:t>
      </w:r>
      <w:r>
        <w:rPr>
          <w:sz w:val="24"/>
          <w:szCs w:val="24"/>
        </w:rPr>
        <w:t xml:space="preserve">) </w:t>
      </w:r>
    </w:p>
    <w:p w14:paraId="282242D3" w14:textId="77777777" w:rsidR="00D57842" w:rsidRDefault="00D57842" w:rsidP="00D57842">
      <w:pPr>
        <w:pStyle w:val="BodyText"/>
        <w:jc w:val="center"/>
        <w:rPr>
          <w:szCs w:val="24"/>
        </w:rPr>
      </w:pPr>
    </w:p>
    <w:tbl>
      <w:tblPr>
        <w:tblW w:w="36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7"/>
        <w:gridCol w:w="4661"/>
      </w:tblGrid>
      <w:tr w:rsidR="00D57842" w:rsidRPr="008F187E" w14:paraId="264613D3" w14:textId="77777777" w:rsidTr="00D57842">
        <w:trPr>
          <w:trHeight w:val="17"/>
        </w:trPr>
        <w:tc>
          <w:tcPr>
            <w:tcW w:w="1689" w:type="pct"/>
            <w:tcBorders>
              <w:right w:val="single" w:sz="2" w:space="0" w:color="auto"/>
            </w:tcBorders>
          </w:tcPr>
          <w:p w14:paraId="456A5711" w14:textId="77777777" w:rsidR="00D57842" w:rsidRPr="008F187E" w:rsidRDefault="00D57842">
            <w:pPr>
              <w:spacing w:line="240" w:lineRule="auto"/>
              <w:rPr>
                <w:b/>
                <w:bCs/>
              </w:rPr>
            </w:pPr>
            <w:r>
              <w:rPr>
                <w:b/>
                <w:bCs/>
              </w:rPr>
              <w:t>Use case name</w:t>
            </w:r>
          </w:p>
        </w:tc>
        <w:tc>
          <w:tcPr>
            <w:tcW w:w="3311" w:type="pct"/>
            <w:tcBorders>
              <w:left w:val="single" w:sz="2" w:space="0" w:color="auto"/>
            </w:tcBorders>
          </w:tcPr>
          <w:p w14:paraId="1B9B0CC8" w14:textId="751232BB" w:rsidR="00D57842" w:rsidRPr="008F187E" w:rsidRDefault="00D57842">
            <w:pPr>
              <w:spacing w:line="240" w:lineRule="auto"/>
            </w:pPr>
            <w:r>
              <w:t>Login</w:t>
            </w:r>
          </w:p>
        </w:tc>
      </w:tr>
      <w:tr w:rsidR="00D57842" w:rsidRPr="008F187E" w14:paraId="1A6CD3E6" w14:textId="77777777" w:rsidTr="00D57842">
        <w:trPr>
          <w:trHeight w:val="17"/>
        </w:trPr>
        <w:tc>
          <w:tcPr>
            <w:tcW w:w="1689" w:type="pct"/>
            <w:tcBorders>
              <w:right w:val="single" w:sz="2" w:space="0" w:color="auto"/>
            </w:tcBorders>
          </w:tcPr>
          <w:p w14:paraId="69733DD9" w14:textId="77777777" w:rsidR="00D57842" w:rsidRPr="008F187E" w:rsidRDefault="00D57842">
            <w:pPr>
              <w:spacing w:line="240" w:lineRule="auto"/>
            </w:pPr>
            <w:r w:rsidRPr="008F187E">
              <w:rPr>
                <w:b/>
                <w:bCs/>
              </w:rPr>
              <w:t>Actors</w:t>
            </w:r>
          </w:p>
        </w:tc>
        <w:tc>
          <w:tcPr>
            <w:tcW w:w="3311" w:type="pct"/>
            <w:tcBorders>
              <w:left w:val="single" w:sz="2" w:space="0" w:color="auto"/>
            </w:tcBorders>
          </w:tcPr>
          <w:p w14:paraId="05189084" w14:textId="5DA89440" w:rsidR="00D57842" w:rsidRPr="008F187E" w:rsidRDefault="00252115">
            <w:pPr>
              <w:spacing w:line="240" w:lineRule="auto"/>
            </w:pPr>
            <w:r w:rsidRPr="00252115">
              <w:t>Administrator, Volunteer</w:t>
            </w:r>
          </w:p>
        </w:tc>
      </w:tr>
      <w:tr w:rsidR="00D57842" w:rsidRPr="008F187E" w14:paraId="5ABEB633" w14:textId="77777777" w:rsidTr="00D57842">
        <w:trPr>
          <w:trHeight w:val="215"/>
        </w:trPr>
        <w:tc>
          <w:tcPr>
            <w:tcW w:w="1689" w:type="pct"/>
            <w:tcBorders>
              <w:right w:val="single" w:sz="2" w:space="0" w:color="auto"/>
            </w:tcBorders>
          </w:tcPr>
          <w:p w14:paraId="5C09DE04" w14:textId="77777777" w:rsidR="00D57842" w:rsidRPr="008F187E" w:rsidRDefault="00D57842">
            <w:pPr>
              <w:spacing w:line="240" w:lineRule="auto"/>
            </w:pPr>
            <w:bookmarkStart w:id="0" w:name="_Hlk81300942"/>
            <w:r w:rsidRPr="008F187E">
              <w:rPr>
                <w:b/>
                <w:bCs/>
              </w:rPr>
              <w:t>P</w:t>
            </w:r>
            <w:r>
              <w:rPr>
                <w:b/>
                <w:bCs/>
              </w:rPr>
              <w:t>reconditions</w:t>
            </w:r>
          </w:p>
        </w:tc>
        <w:tc>
          <w:tcPr>
            <w:tcW w:w="3311" w:type="pct"/>
            <w:tcBorders>
              <w:left w:val="single" w:sz="2" w:space="0" w:color="auto"/>
            </w:tcBorders>
          </w:tcPr>
          <w:p w14:paraId="21948BAA" w14:textId="41423D6E" w:rsidR="00D57842" w:rsidRPr="008F187E" w:rsidRDefault="00962EDA" w:rsidP="00962EDA">
            <w:pPr>
              <w:widowControl/>
              <w:spacing w:line="240" w:lineRule="auto"/>
            </w:pPr>
            <w:r w:rsidRPr="00962EDA">
              <w:t>The user has a valid username and password.</w:t>
            </w:r>
          </w:p>
        </w:tc>
      </w:tr>
      <w:bookmarkEnd w:id="0"/>
      <w:tr w:rsidR="00D57842" w:rsidRPr="008F187E" w14:paraId="1DF7F879" w14:textId="77777777" w:rsidTr="00D57842">
        <w:trPr>
          <w:trHeight w:val="215"/>
        </w:trPr>
        <w:tc>
          <w:tcPr>
            <w:tcW w:w="1689" w:type="pct"/>
            <w:tcBorders>
              <w:right w:val="single" w:sz="2" w:space="0" w:color="auto"/>
            </w:tcBorders>
          </w:tcPr>
          <w:p w14:paraId="6160A5C5" w14:textId="77777777" w:rsidR="00D57842" w:rsidRPr="008F187E" w:rsidRDefault="00D57842">
            <w:pPr>
              <w:spacing w:line="240" w:lineRule="auto"/>
            </w:pPr>
            <w:r>
              <w:rPr>
                <w:b/>
                <w:bCs/>
              </w:rPr>
              <w:t>Flow of events</w:t>
            </w:r>
          </w:p>
        </w:tc>
        <w:tc>
          <w:tcPr>
            <w:tcW w:w="3311" w:type="pct"/>
            <w:tcBorders>
              <w:left w:val="single" w:sz="2" w:space="0" w:color="auto"/>
            </w:tcBorders>
          </w:tcPr>
          <w:p w14:paraId="53C453A0" w14:textId="0967E64D" w:rsidR="00D57842" w:rsidRDefault="00962EDA" w:rsidP="00DF2C1B">
            <w:pPr>
              <w:widowControl/>
              <w:numPr>
                <w:ilvl w:val="0"/>
                <w:numId w:val="2"/>
              </w:numPr>
              <w:spacing w:line="240" w:lineRule="auto"/>
            </w:pPr>
            <w:r w:rsidRPr="00962EDA">
              <w:t>The user navigates to the login page</w:t>
            </w:r>
          </w:p>
          <w:p w14:paraId="2DC911E5" w14:textId="02F29C64" w:rsidR="00D57842" w:rsidRDefault="00962EDA" w:rsidP="00DF2C1B">
            <w:pPr>
              <w:widowControl/>
              <w:numPr>
                <w:ilvl w:val="0"/>
                <w:numId w:val="2"/>
              </w:numPr>
              <w:spacing w:line="240" w:lineRule="auto"/>
            </w:pPr>
            <w:r w:rsidRPr="00962EDA">
              <w:t>The user enters their username and password</w:t>
            </w:r>
          </w:p>
          <w:p w14:paraId="15C03FD5" w14:textId="1B226A73" w:rsidR="00D57842" w:rsidRDefault="00962EDA" w:rsidP="00DF2C1B">
            <w:pPr>
              <w:widowControl/>
              <w:numPr>
                <w:ilvl w:val="0"/>
                <w:numId w:val="2"/>
              </w:numPr>
              <w:spacing w:line="240" w:lineRule="auto"/>
            </w:pPr>
            <w:r w:rsidRPr="00962EDA">
              <w:t>The user clicks the "Login" button</w:t>
            </w:r>
          </w:p>
          <w:p w14:paraId="40B6DBA4" w14:textId="77777777" w:rsidR="00D57842" w:rsidRDefault="00962EDA" w:rsidP="00DF2C1B">
            <w:pPr>
              <w:widowControl/>
              <w:numPr>
                <w:ilvl w:val="0"/>
                <w:numId w:val="2"/>
              </w:numPr>
              <w:spacing w:line="240" w:lineRule="auto"/>
            </w:pPr>
            <w:r w:rsidRPr="00962EDA">
              <w:t>The system validates the credentials</w:t>
            </w:r>
          </w:p>
          <w:p w14:paraId="0B5D865B" w14:textId="189331CC" w:rsidR="00962EDA" w:rsidRPr="008F187E" w:rsidRDefault="00962EDA" w:rsidP="00DF2C1B">
            <w:pPr>
              <w:widowControl/>
              <w:numPr>
                <w:ilvl w:val="0"/>
                <w:numId w:val="2"/>
              </w:numPr>
              <w:spacing w:line="240" w:lineRule="auto"/>
            </w:pPr>
            <w:r w:rsidRPr="00962EDA">
              <w:t>The system grants access and redirects the user to their respective dashboard</w:t>
            </w:r>
          </w:p>
        </w:tc>
      </w:tr>
      <w:tr w:rsidR="00D57842" w:rsidRPr="008F187E" w14:paraId="641BAF23" w14:textId="77777777" w:rsidTr="00D57842">
        <w:trPr>
          <w:trHeight w:val="215"/>
        </w:trPr>
        <w:tc>
          <w:tcPr>
            <w:tcW w:w="1689" w:type="pct"/>
            <w:tcBorders>
              <w:right w:val="single" w:sz="2" w:space="0" w:color="auto"/>
            </w:tcBorders>
          </w:tcPr>
          <w:p w14:paraId="4D040243" w14:textId="77777777" w:rsidR="00D57842" w:rsidRPr="008F187E" w:rsidRDefault="00D57842">
            <w:pPr>
              <w:spacing w:line="240" w:lineRule="auto"/>
              <w:rPr>
                <w:b/>
                <w:bCs/>
              </w:rPr>
            </w:pPr>
            <w:r w:rsidRPr="008F187E">
              <w:rPr>
                <w:b/>
                <w:bCs/>
              </w:rPr>
              <w:t>Post Conditions</w:t>
            </w:r>
          </w:p>
        </w:tc>
        <w:tc>
          <w:tcPr>
            <w:tcW w:w="3311" w:type="pct"/>
            <w:tcBorders>
              <w:left w:val="single" w:sz="2" w:space="0" w:color="auto"/>
            </w:tcBorders>
          </w:tcPr>
          <w:p w14:paraId="457CE9A1" w14:textId="5656EDC7" w:rsidR="00D57842" w:rsidRPr="00962EDA" w:rsidRDefault="00962EDA" w:rsidP="00962EDA">
            <w:pPr>
              <w:pStyle w:val="ListParagraph"/>
              <w:spacing w:after="0" w:line="240" w:lineRule="auto"/>
              <w:ind w:left="0"/>
              <w:rPr>
                <w:rFonts w:ascii="Times New Roman" w:hAnsi="Times New Roman"/>
                <w:bCs/>
                <w:sz w:val="20"/>
                <w:szCs w:val="20"/>
              </w:rPr>
            </w:pPr>
            <w:r w:rsidRPr="00962EDA">
              <w:rPr>
                <w:rFonts w:ascii="Times New Roman" w:hAnsi="Times New Roman"/>
                <w:bCs/>
                <w:sz w:val="20"/>
                <w:szCs w:val="20"/>
                <w:lang w:val="en-US"/>
              </w:rPr>
              <w:t>The user is successfully authenticated and logged in</w:t>
            </w:r>
          </w:p>
        </w:tc>
      </w:tr>
    </w:tbl>
    <w:p w14:paraId="0FFA8902" w14:textId="77777777" w:rsidR="00D57842" w:rsidRDefault="00D57842" w:rsidP="00D57842">
      <w:pPr>
        <w:pStyle w:val="BodyText"/>
        <w:jc w:val="center"/>
        <w:rPr>
          <w:szCs w:val="24"/>
        </w:rPr>
      </w:pPr>
    </w:p>
    <w:p w14:paraId="6CD9DAE4" w14:textId="77777777" w:rsidR="00962EDA" w:rsidRDefault="00962EDA" w:rsidP="00D57842">
      <w:pPr>
        <w:pStyle w:val="BodyText"/>
        <w:jc w:val="center"/>
        <w:rPr>
          <w:szCs w:val="24"/>
        </w:rPr>
      </w:pPr>
    </w:p>
    <w:p w14:paraId="1966BC97" w14:textId="77777777" w:rsidR="00D57842" w:rsidRDefault="00D57842" w:rsidP="00D57842">
      <w:pPr>
        <w:pStyle w:val="BodyText"/>
        <w:jc w:val="center"/>
        <w:rPr>
          <w:szCs w:val="24"/>
        </w:rPr>
      </w:pPr>
    </w:p>
    <w:p w14:paraId="1DA2DBE3" w14:textId="77777777" w:rsidR="00923E4E" w:rsidRDefault="00923E4E" w:rsidP="00D57842">
      <w:pPr>
        <w:pStyle w:val="BodyText"/>
        <w:jc w:val="center"/>
        <w:rPr>
          <w:szCs w:val="24"/>
        </w:rPr>
      </w:pPr>
    </w:p>
    <w:p w14:paraId="4F6A8286" w14:textId="77777777" w:rsidR="00923E4E" w:rsidRDefault="00923E4E" w:rsidP="00D57842">
      <w:pPr>
        <w:pStyle w:val="BodyText"/>
        <w:jc w:val="center"/>
        <w:rPr>
          <w:szCs w:val="24"/>
        </w:rPr>
      </w:pPr>
    </w:p>
    <w:p w14:paraId="56470DFE" w14:textId="77777777" w:rsidR="00923E4E" w:rsidRDefault="00923E4E" w:rsidP="00D57842">
      <w:pPr>
        <w:pStyle w:val="BodyText"/>
        <w:jc w:val="center"/>
        <w:rPr>
          <w:szCs w:val="24"/>
        </w:rPr>
      </w:pPr>
    </w:p>
    <w:p w14:paraId="72F5E6F3" w14:textId="77777777" w:rsidR="00923E4E" w:rsidRDefault="00923E4E" w:rsidP="00D57842">
      <w:pPr>
        <w:pStyle w:val="BodyText"/>
        <w:jc w:val="center"/>
        <w:rPr>
          <w:szCs w:val="24"/>
        </w:rPr>
      </w:pPr>
    </w:p>
    <w:p w14:paraId="3ABC8C46" w14:textId="77777777" w:rsidR="00923E4E" w:rsidRDefault="00923E4E" w:rsidP="00D57842">
      <w:pPr>
        <w:pStyle w:val="BodyText"/>
        <w:jc w:val="center"/>
        <w:rPr>
          <w:szCs w:val="24"/>
        </w:rPr>
      </w:pPr>
    </w:p>
    <w:p w14:paraId="155D9C70" w14:textId="64807806" w:rsidR="00D57842" w:rsidRPr="005F5D90" w:rsidRDefault="00D57842" w:rsidP="00D57842">
      <w:pPr>
        <w:pStyle w:val="BodyText"/>
        <w:jc w:val="center"/>
        <w:rPr>
          <w:sz w:val="24"/>
          <w:szCs w:val="24"/>
        </w:rPr>
      </w:pPr>
      <w:r w:rsidRPr="005F5D90">
        <w:rPr>
          <w:sz w:val="24"/>
          <w:szCs w:val="24"/>
        </w:rPr>
        <w:t xml:space="preserve">Table </w:t>
      </w:r>
      <w:r>
        <w:rPr>
          <w:sz w:val="24"/>
          <w:szCs w:val="24"/>
        </w:rPr>
        <w:t>x</w:t>
      </w:r>
      <w:r w:rsidR="00962EDA" w:rsidRPr="005F5D90">
        <w:rPr>
          <w:sz w:val="24"/>
          <w:szCs w:val="24"/>
        </w:rPr>
        <w:t xml:space="preserve">: </w:t>
      </w:r>
      <w:r w:rsidR="00962EDA">
        <w:rPr>
          <w:sz w:val="24"/>
          <w:szCs w:val="24"/>
        </w:rPr>
        <w:t>(</w:t>
      </w:r>
      <w:r w:rsidR="00962EDA" w:rsidRPr="00962EDA">
        <w:rPr>
          <w:sz w:val="24"/>
          <w:szCs w:val="24"/>
        </w:rPr>
        <w:t>Manage Volunteers</w:t>
      </w:r>
      <w:r>
        <w:rPr>
          <w:sz w:val="24"/>
          <w:szCs w:val="24"/>
        </w:rPr>
        <w:t>)</w:t>
      </w:r>
    </w:p>
    <w:p w14:paraId="43473547" w14:textId="77777777" w:rsidR="00D57842" w:rsidRDefault="00D57842" w:rsidP="00D57842">
      <w:pPr>
        <w:pStyle w:val="BodyText"/>
        <w:jc w:val="center"/>
        <w:rPr>
          <w:szCs w:val="24"/>
        </w:rPr>
      </w:pPr>
    </w:p>
    <w:tbl>
      <w:tblPr>
        <w:tblW w:w="34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7"/>
        <w:gridCol w:w="4211"/>
      </w:tblGrid>
      <w:tr w:rsidR="00D57842" w:rsidRPr="008F187E" w14:paraId="11BAA7E8" w14:textId="77777777" w:rsidTr="00D57842">
        <w:trPr>
          <w:trHeight w:val="17"/>
        </w:trPr>
        <w:tc>
          <w:tcPr>
            <w:tcW w:w="1804" w:type="pct"/>
            <w:tcBorders>
              <w:right w:val="single" w:sz="2" w:space="0" w:color="auto"/>
            </w:tcBorders>
          </w:tcPr>
          <w:p w14:paraId="1DD3AE4D" w14:textId="77777777" w:rsidR="00D57842" w:rsidRPr="008F187E" w:rsidRDefault="00D57842">
            <w:pPr>
              <w:spacing w:line="240" w:lineRule="auto"/>
              <w:rPr>
                <w:b/>
                <w:bCs/>
              </w:rPr>
            </w:pPr>
            <w:r>
              <w:rPr>
                <w:b/>
                <w:bCs/>
              </w:rPr>
              <w:t>Use case name</w:t>
            </w:r>
          </w:p>
        </w:tc>
        <w:tc>
          <w:tcPr>
            <w:tcW w:w="3196" w:type="pct"/>
            <w:tcBorders>
              <w:left w:val="single" w:sz="2" w:space="0" w:color="auto"/>
            </w:tcBorders>
          </w:tcPr>
          <w:p w14:paraId="5CD27AB7" w14:textId="00E90545" w:rsidR="00D57842" w:rsidRPr="008F187E" w:rsidRDefault="00962EDA">
            <w:pPr>
              <w:spacing w:line="240" w:lineRule="auto"/>
            </w:pPr>
            <w:r w:rsidRPr="00962EDA">
              <w:t>Manage Volunteers</w:t>
            </w:r>
          </w:p>
        </w:tc>
      </w:tr>
      <w:tr w:rsidR="00D57842" w:rsidRPr="008F187E" w14:paraId="07696F62" w14:textId="77777777" w:rsidTr="00D57842">
        <w:trPr>
          <w:trHeight w:val="17"/>
        </w:trPr>
        <w:tc>
          <w:tcPr>
            <w:tcW w:w="1804" w:type="pct"/>
            <w:tcBorders>
              <w:right w:val="single" w:sz="2" w:space="0" w:color="auto"/>
            </w:tcBorders>
          </w:tcPr>
          <w:p w14:paraId="40C83890" w14:textId="77777777" w:rsidR="00D57842" w:rsidRPr="008F187E" w:rsidRDefault="00D57842">
            <w:pPr>
              <w:spacing w:line="240" w:lineRule="auto"/>
            </w:pPr>
            <w:r w:rsidRPr="008F187E">
              <w:rPr>
                <w:b/>
                <w:bCs/>
              </w:rPr>
              <w:t>Actors</w:t>
            </w:r>
          </w:p>
        </w:tc>
        <w:tc>
          <w:tcPr>
            <w:tcW w:w="3196" w:type="pct"/>
            <w:tcBorders>
              <w:left w:val="single" w:sz="2" w:space="0" w:color="auto"/>
            </w:tcBorders>
          </w:tcPr>
          <w:p w14:paraId="5C2EB883" w14:textId="6A1C21E1" w:rsidR="00D57842" w:rsidRPr="008F187E" w:rsidRDefault="00962EDA">
            <w:pPr>
              <w:spacing w:line="240" w:lineRule="auto"/>
            </w:pPr>
            <w:r w:rsidRPr="00962EDA">
              <w:t>Administrator</w:t>
            </w:r>
          </w:p>
        </w:tc>
      </w:tr>
      <w:tr w:rsidR="00D57842" w:rsidRPr="008F187E" w14:paraId="2B0239F5" w14:textId="77777777" w:rsidTr="00D57842">
        <w:trPr>
          <w:trHeight w:val="215"/>
        </w:trPr>
        <w:tc>
          <w:tcPr>
            <w:tcW w:w="1804" w:type="pct"/>
            <w:tcBorders>
              <w:right w:val="single" w:sz="2" w:space="0" w:color="auto"/>
            </w:tcBorders>
          </w:tcPr>
          <w:p w14:paraId="72E2A464" w14:textId="77777777" w:rsidR="00D57842" w:rsidRPr="008F187E" w:rsidRDefault="00D57842">
            <w:pPr>
              <w:spacing w:line="240" w:lineRule="auto"/>
            </w:pPr>
            <w:r w:rsidRPr="008F187E">
              <w:rPr>
                <w:b/>
                <w:bCs/>
              </w:rPr>
              <w:t>P</w:t>
            </w:r>
            <w:r>
              <w:rPr>
                <w:b/>
                <w:bCs/>
              </w:rPr>
              <w:t>reconditions</w:t>
            </w:r>
          </w:p>
        </w:tc>
        <w:tc>
          <w:tcPr>
            <w:tcW w:w="3196" w:type="pct"/>
            <w:tcBorders>
              <w:left w:val="single" w:sz="2" w:space="0" w:color="auto"/>
            </w:tcBorders>
          </w:tcPr>
          <w:p w14:paraId="7BC98D74" w14:textId="44AA1337" w:rsidR="00D57842" w:rsidRDefault="00962EDA" w:rsidP="00962EDA">
            <w:pPr>
              <w:widowControl/>
              <w:spacing w:line="240" w:lineRule="auto"/>
            </w:pPr>
            <w:r w:rsidRPr="00962EDA">
              <w:t>The Administrator is logged into the system</w:t>
            </w:r>
          </w:p>
          <w:p w14:paraId="7E44A887" w14:textId="35F87706" w:rsidR="00D57842" w:rsidRPr="008F187E" w:rsidRDefault="00D57842" w:rsidP="00962EDA">
            <w:pPr>
              <w:widowControl/>
              <w:spacing w:line="240" w:lineRule="auto"/>
            </w:pPr>
          </w:p>
        </w:tc>
      </w:tr>
      <w:tr w:rsidR="00D57842" w:rsidRPr="008F187E" w14:paraId="03C2F928" w14:textId="77777777" w:rsidTr="00D57842">
        <w:trPr>
          <w:trHeight w:val="215"/>
        </w:trPr>
        <w:tc>
          <w:tcPr>
            <w:tcW w:w="1804" w:type="pct"/>
            <w:tcBorders>
              <w:right w:val="single" w:sz="2" w:space="0" w:color="auto"/>
            </w:tcBorders>
          </w:tcPr>
          <w:p w14:paraId="0F7629AC" w14:textId="77777777" w:rsidR="00D57842" w:rsidRPr="008F187E" w:rsidRDefault="00D57842">
            <w:pPr>
              <w:spacing w:line="240" w:lineRule="auto"/>
            </w:pPr>
            <w:r>
              <w:rPr>
                <w:b/>
                <w:bCs/>
              </w:rPr>
              <w:t>Flow of events</w:t>
            </w:r>
          </w:p>
        </w:tc>
        <w:tc>
          <w:tcPr>
            <w:tcW w:w="3196" w:type="pct"/>
            <w:tcBorders>
              <w:left w:val="single" w:sz="2" w:space="0" w:color="auto"/>
            </w:tcBorders>
          </w:tcPr>
          <w:p w14:paraId="432971C4" w14:textId="23AB9184" w:rsidR="00D57842" w:rsidRDefault="00962EDA" w:rsidP="00DF2C1B">
            <w:pPr>
              <w:widowControl/>
              <w:numPr>
                <w:ilvl w:val="0"/>
                <w:numId w:val="3"/>
              </w:numPr>
              <w:spacing w:line="240" w:lineRule="auto"/>
            </w:pPr>
            <w:r w:rsidRPr="00962EDA">
              <w:t>The Administrator navigates to the "Manage Volunteers" section</w:t>
            </w:r>
          </w:p>
          <w:p w14:paraId="27FE5494" w14:textId="3B530AD3" w:rsidR="00D57842" w:rsidRDefault="00962EDA" w:rsidP="00DF2C1B">
            <w:pPr>
              <w:widowControl/>
              <w:numPr>
                <w:ilvl w:val="0"/>
                <w:numId w:val="3"/>
              </w:numPr>
              <w:spacing w:line="240" w:lineRule="auto"/>
            </w:pPr>
            <w:r w:rsidRPr="00962EDA">
              <w:t>The system displays a list of all volunteers</w:t>
            </w:r>
          </w:p>
          <w:p w14:paraId="62FF8C94" w14:textId="12D8A7A6" w:rsidR="00D57842" w:rsidRDefault="00962EDA" w:rsidP="00DF2C1B">
            <w:pPr>
              <w:widowControl/>
              <w:numPr>
                <w:ilvl w:val="0"/>
                <w:numId w:val="3"/>
              </w:numPr>
              <w:spacing w:line="240" w:lineRule="auto"/>
            </w:pPr>
            <w:r w:rsidRPr="00962EDA">
              <w:t>The Administrator selects an action (add, edit, or delete)</w:t>
            </w:r>
          </w:p>
          <w:p w14:paraId="4031F64A" w14:textId="77777777" w:rsidR="00D57842" w:rsidRDefault="00962EDA" w:rsidP="00DF2C1B">
            <w:pPr>
              <w:widowControl/>
              <w:numPr>
                <w:ilvl w:val="0"/>
                <w:numId w:val="3"/>
              </w:numPr>
              <w:spacing w:line="240" w:lineRule="auto"/>
            </w:pPr>
            <w:r w:rsidRPr="00962EDA">
              <w:t>The Administrator enters or modifies the volunteer's details</w:t>
            </w:r>
          </w:p>
          <w:p w14:paraId="00C0E94E" w14:textId="019753C6" w:rsidR="00962EDA" w:rsidRPr="008F187E" w:rsidRDefault="00962EDA" w:rsidP="00DF2C1B">
            <w:pPr>
              <w:widowControl/>
              <w:numPr>
                <w:ilvl w:val="0"/>
                <w:numId w:val="3"/>
              </w:numPr>
              <w:spacing w:line="240" w:lineRule="auto"/>
            </w:pPr>
            <w:r w:rsidRPr="00962EDA">
              <w:t>The system performs the requested action and confirms the change</w:t>
            </w:r>
          </w:p>
        </w:tc>
      </w:tr>
      <w:tr w:rsidR="00D57842" w:rsidRPr="008F187E" w14:paraId="5C1F59F2" w14:textId="77777777" w:rsidTr="00D57842">
        <w:trPr>
          <w:trHeight w:val="215"/>
        </w:trPr>
        <w:tc>
          <w:tcPr>
            <w:tcW w:w="1804" w:type="pct"/>
            <w:tcBorders>
              <w:right w:val="single" w:sz="2" w:space="0" w:color="auto"/>
            </w:tcBorders>
          </w:tcPr>
          <w:p w14:paraId="69DD2043" w14:textId="77777777" w:rsidR="00D57842" w:rsidRPr="008F187E" w:rsidRDefault="00D57842">
            <w:pPr>
              <w:spacing w:line="240" w:lineRule="auto"/>
              <w:rPr>
                <w:b/>
                <w:bCs/>
              </w:rPr>
            </w:pPr>
            <w:r w:rsidRPr="008F187E">
              <w:rPr>
                <w:b/>
                <w:bCs/>
              </w:rPr>
              <w:t>Post Conditions</w:t>
            </w:r>
          </w:p>
        </w:tc>
        <w:tc>
          <w:tcPr>
            <w:tcW w:w="3196" w:type="pct"/>
            <w:tcBorders>
              <w:left w:val="single" w:sz="2" w:space="0" w:color="auto"/>
            </w:tcBorders>
          </w:tcPr>
          <w:p w14:paraId="1BBA7B78" w14:textId="46D8062A" w:rsidR="00D57842" w:rsidRPr="008F187E" w:rsidRDefault="00962EDA" w:rsidP="00962EDA">
            <w:pPr>
              <w:pStyle w:val="ListParagraph"/>
              <w:spacing w:after="0" w:line="240" w:lineRule="auto"/>
              <w:ind w:left="0"/>
              <w:rPr>
                <w:rFonts w:ascii="Times New Roman" w:hAnsi="Times New Roman"/>
                <w:bCs/>
                <w:sz w:val="20"/>
                <w:szCs w:val="20"/>
              </w:rPr>
            </w:pPr>
            <w:r w:rsidRPr="00962EDA">
              <w:rPr>
                <w:rFonts w:ascii="Times New Roman" w:hAnsi="Times New Roman"/>
                <w:bCs/>
                <w:sz w:val="20"/>
                <w:szCs w:val="20"/>
                <w:lang w:val="en-US"/>
              </w:rPr>
              <w:t>The volunteer database is updated, and the list of volunteers reflects the changes.</w:t>
            </w:r>
          </w:p>
        </w:tc>
      </w:tr>
    </w:tbl>
    <w:p w14:paraId="64D72DD2" w14:textId="77777777" w:rsidR="00923E4E" w:rsidRDefault="00923E4E" w:rsidP="00D57842">
      <w:pPr>
        <w:pStyle w:val="BodyText"/>
        <w:ind w:left="0"/>
        <w:rPr>
          <w:szCs w:val="24"/>
        </w:rPr>
      </w:pPr>
    </w:p>
    <w:p w14:paraId="1215A51C" w14:textId="77777777" w:rsidR="00923E4E" w:rsidRDefault="00923E4E" w:rsidP="00D57842">
      <w:pPr>
        <w:pStyle w:val="BodyText"/>
        <w:ind w:left="0"/>
        <w:rPr>
          <w:szCs w:val="24"/>
        </w:rPr>
      </w:pPr>
    </w:p>
    <w:p w14:paraId="3B446DE8" w14:textId="77777777" w:rsidR="00923E4E" w:rsidRDefault="00923E4E" w:rsidP="00D57842">
      <w:pPr>
        <w:pStyle w:val="BodyText"/>
        <w:ind w:left="0"/>
        <w:rPr>
          <w:szCs w:val="24"/>
        </w:rPr>
      </w:pPr>
    </w:p>
    <w:p w14:paraId="6E912016" w14:textId="77777777" w:rsidR="00923E4E" w:rsidRDefault="00923E4E" w:rsidP="00D57842">
      <w:pPr>
        <w:pStyle w:val="BodyText"/>
        <w:ind w:left="0"/>
        <w:rPr>
          <w:szCs w:val="24"/>
        </w:rPr>
      </w:pPr>
    </w:p>
    <w:p w14:paraId="14A19EB8" w14:textId="77777777" w:rsidR="00923E4E" w:rsidRDefault="00923E4E" w:rsidP="00D57842">
      <w:pPr>
        <w:pStyle w:val="BodyText"/>
        <w:ind w:left="0"/>
        <w:rPr>
          <w:szCs w:val="24"/>
        </w:rPr>
      </w:pPr>
    </w:p>
    <w:p w14:paraId="4FB8E6CD" w14:textId="6510CAF8" w:rsidR="00D57842" w:rsidRPr="005F5D90" w:rsidRDefault="00D57842" w:rsidP="00D57842">
      <w:pPr>
        <w:pStyle w:val="BodyText"/>
        <w:jc w:val="center"/>
        <w:rPr>
          <w:sz w:val="24"/>
          <w:szCs w:val="24"/>
        </w:rPr>
      </w:pPr>
      <w:r w:rsidRPr="005F5D90">
        <w:rPr>
          <w:sz w:val="24"/>
          <w:szCs w:val="24"/>
        </w:rPr>
        <w:lastRenderedPageBreak/>
        <w:t xml:space="preserve">Table </w:t>
      </w:r>
      <w:r>
        <w:rPr>
          <w:sz w:val="24"/>
          <w:szCs w:val="24"/>
        </w:rPr>
        <w:t>x</w:t>
      </w:r>
      <w:r w:rsidRPr="005F5D90">
        <w:rPr>
          <w:sz w:val="24"/>
          <w:szCs w:val="24"/>
        </w:rPr>
        <w:t xml:space="preserve">: </w:t>
      </w:r>
      <w:r>
        <w:rPr>
          <w:sz w:val="24"/>
          <w:szCs w:val="24"/>
        </w:rPr>
        <w:t>(</w:t>
      </w:r>
      <w:r w:rsidR="00EC5824" w:rsidRPr="00EC5824">
        <w:rPr>
          <w:sz w:val="24"/>
          <w:szCs w:val="24"/>
        </w:rPr>
        <w:t>Manage Tasks</w:t>
      </w:r>
      <w:r>
        <w:rPr>
          <w:sz w:val="24"/>
          <w:szCs w:val="24"/>
        </w:rPr>
        <w:t>)</w:t>
      </w:r>
    </w:p>
    <w:p w14:paraId="037B141A" w14:textId="77777777" w:rsidR="00D57842" w:rsidRDefault="00D57842" w:rsidP="00D57842">
      <w:pPr>
        <w:pStyle w:val="BodyText"/>
        <w:jc w:val="center"/>
        <w:rPr>
          <w:szCs w:val="24"/>
        </w:rPr>
      </w:pPr>
    </w:p>
    <w:tbl>
      <w:tblPr>
        <w:tblW w:w="34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7"/>
        <w:gridCol w:w="4211"/>
      </w:tblGrid>
      <w:tr w:rsidR="00D57842" w:rsidRPr="008F187E" w14:paraId="612C4C1C" w14:textId="77777777" w:rsidTr="00D57842">
        <w:trPr>
          <w:trHeight w:val="17"/>
        </w:trPr>
        <w:tc>
          <w:tcPr>
            <w:tcW w:w="1804" w:type="pct"/>
            <w:tcBorders>
              <w:right w:val="single" w:sz="2" w:space="0" w:color="auto"/>
            </w:tcBorders>
          </w:tcPr>
          <w:p w14:paraId="23BEE3D1" w14:textId="77777777" w:rsidR="00D57842" w:rsidRPr="008F187E" w:rsidRDefault="00D57842">
            <w:pPr>
              <w:spacing w:line="240" w:lineRule="auto"/>
              <w:rPr>
                <w:b/>
                <w:bCs/>
              </w:rPr>
            </w:pPr>
            <w:r>
              <w:rPr>
                <w:b/>
                <w:bCs/>
              </w:rPr>
              <w:t>Use case name</w:t>
            </w:r>
          </w:p>
        </w:tc>
        <w:tc>
          <w:tcPr>
            <w:tcW w:w="3196" w:type="pct"/>
            <w:tcBorders>
              <w:left w:val="single" w:sz="2" w:space="0" w:color="auto"/>
            </w:tcBorders>
          </w:tcPr>
          <w:p w14:paraId="6D368F81" w14:textId="09DC6584" w:rsidR="00D57842" w:rsidRPr="008F187E" w:rsidRDefault="00EC5824">
            <w:pPr>
              <w:spacing w:line="240" w:lineRule="auto"/>
            </w:pPr>
            <w:r w:rsidRPr="00EC5824">
              <w:t>Manage Tasks</w:t>
            </w:r>
          </w:p>
        </w:tc>
      </w:tr>
      <w:tr w:rsidR="00D57842" w:rsidRPr="008F187E" w14:paraId="26BA40C6" w14:textId="77777777" w:rsidTr="00D57842">
        <w:trPr>
          <w:trHeight w:val="17"/>
        </w:trPr>
        <w:tc>
          <w:tcPr>
            <w:tcW w:w="1804" w:type="pct"/>
            <w:tcBorders>
              <w:right w:val="single" w:sz="2" w:space="0" w:color="auto"/>
            </w:tcBorders>
          </w:tcPr>
          <w:p w14:paraId="7B70BEF0" w14:textId="77777777" w:rsidR="00D57842" w:rsidRPr="008F187E" w:rsidRDefault="00D57842">
            <w:pPr>
              <w:spacing w:line="240" w:lineRule="auto"/>
            </w:pPr>
            <w:r w:rsidRPr="008F187E">
              <w:rPr>
                <w:b/>
                <w:bCs/>
              </w:rPr>
              <w:t>Actors</w:t>
            </w:r>
          </w:p>
        </w:tc>
        <w:tc>
          <w:tcPr>
            <w:tcW w:w="3196" w:type="pct"/>
            <w:tcBorders>
              <w:left w:val="single" w:sz="2" w:space="0" w:color="auto"/>
            </w:tcBorders>
          </w:tcPr>
          <w:p w14:paraId="2F59E530" w14:textId="3573D83F" w:rsidR="00D57842" w:rsidRPr="008F187E" w:rsidRDefault="00EC5824">
            <w:pPr>
              <w:spacing w:line="240" w:lineRule="auto"/>
            </w:pPr>
            <w:r w:rsidRPr="00EC5824">
              <w:t>Administrator</w:t>
            </w:r>
          </w:p>
        </w:tc>
      </w:tr>
      <w:tr w:rsidR="00D57842" w:rsidRPr="008F187E" w14:paraId="0EB28FCE" w14:textId="77777777" w:rsidTr="00D57842">
        <w:trPr>
          <w:trHeight w:val="215"/>
        </w:trPr>
        <w:tc>
          <w:tcPr>
            <w:tcW w:w="1804" w:type="pct"/>
            <w:tcBorders>
              <w:right w:val="single" w:sz="2" w:space="0" w:color="auto"/>
            </w:tcBorders>
          </w:tcPr>
          <w:p w14:paraId="5253B9B4" w14:textId="77777777" w:rsidR="00D57842" w:rsidRPr="008F187E" w:rsidRDefault="00D57842">
            <w:pPr>
              <w:spacing w:line="240" w:lineRule="auto"/>
            </w:pPr>
            <w:r w:rsidRPr="008F187E">
              <w:rPr>
                <w:b/>
                <w:bCs/>
              </w:rPr>
              <w:t>P</w:t>
            </w:r>
            <w:r>
              <w:rPr>
                <w:b/>
                <w:bCs/>
              </w:rPr>
              <w:t>reconditions</w:t>
            </w:r>
          </w:p>
        </w:tc>
        <w:tc>
          <w:tcPr>
            <w:tcW w:w="3196" w:type="pct"/>
            <w:tcBorders>
              <w:left w:val="single" w:sz="2" w:space="0" w:color="auto"/>
            </w:tcBorders>
          </w:tcPr>
          <w:p w14:paraId="5F4FAD27" w14:textId="08DB11BB" w:rsidR="00D57842" w:rsidRPr="008F187E" w:rsidRDefault="00EC5824" w:rsidP="00EC5824">
            <w:pPr>
              <w:widowControl/>
              <w:spacing w:line="240" w:lineRule="auto"/>
            </w:pPr>
            <w:r w:rsidRPr="00EC5824">
              <w:t>The Administrator is logged into the system</w:t>
            </w:r>
          </w:p>
        </w:tc>
      </w:tr>
      <w:tr w:rsidR="00D57842" w:rsidRPr="008F187E" w14:paraId="482D0DD3" w14:textId="77777777" w:rsidTr="00D57842">
        <w:trPr>
          <w:trHeight w:val="215"/>
        </w:trPr>
        <w:tc>
          <w:tcPr>
            <w:tcW w:w="1804" w:type="pct"/>
            <w:tcBorders>
              <w:right w:val="single" w:sz="2" w:space="0" w:color="auto"/>
            </w:tcBorders>
          </w:tcPr>
          <w:p w14:paraId="7343951E" w14:textId="77777777" w:rsidR="00D57842" w:rsidRPr="008F187E" w:rsidRDefault="00D57842">
            <w:pPr>
              <w:spacing w:line="240" w:lineRule="auto"/>
            </w:pPr>
            <w:r>
              <w:rPr>
                <w:b/>
                <w:bCs/>
              </w:rPr>
              <w:t>Flow of events</w:t>
            </w:r>
          </w:p>
        </w:tc>
        <w:tc>
          <w:tcPr>
            <w:tcW w:w="3196" w:type="pct"/>
            <w:tcBorders>
              <w:left w:val="single" w:sz="2" w:space="0" w:color="auto"/>
            </w:tcBorders>
          </w:tcPr>
          <w:p w14:paraId="02BCA473" w14:textId="733B4CFB" w:rsidR="00D57842" w:rsidRDefault="00EC5824" w:rsidP="00DF2C1B">
            <w:pPr>
              <w:widowControl/>
              <w:numPr>
                <w:ilvl w:val="0"/>
                <w:numId w:val="4"/>
              </w:numPr>
              <w:spacing w:line="240" w:lineRule="auto"/>
            </w:pPr>
            <w:r w:rsidRPr="00EC5824">
              <w:t>The Administrator navigates to the "Manage Tasks" section</w:t>
            </w:r>
          </w:p>
          <w:p w14:paraId="19FD8FB2" w14:textId="20101E7C" w:rsidR="00D57842" w:rsidRDefault="00EC5824" w:rsidP="00DF2C1B">
            <w:pPr>
              <w:widowControl/>
              <w:numPr>
                <w:ilvl w:val="0"/>
                <w:numId w:val="4"/>
              </w:numPr>
              <w:spacing w:line="240" w:lineRule="auto"/>
            </w:pPr>
            <w:r w:rsidRPr="00EC5824">
              <w:t>The system displays a list of all tasks</w:t>
            </w:r>
          </w:p>
          <w:p w14:paraId="2F7E50D2" w14:textId="1C421C33" w:rsidR="00D57842" w:rsidRDefault="00EC5824" w:rsidP="00DF2C1B">
            <w:pPr>
              <w:widowControl/>
              <w:numPr>
                <w:ilvl w:val="0"/>
                <w:numId w:val="4"/>
              </w:numPr>
              <w:spacing w:line="240" w:lineRule="auto"/>
            </w:pPr>
            <w:r w:rsidRPr="00EC5824">
              <w:t>The Administrator selects an action (create, edit, or delete)</w:t>
            </w:r>
          </w:p>
          <w:p w14:paraId="42A2F1AD" w14:textId="77777777" w:rsidR="00D57842" w:rsidRDefault="00EC5824" w:rsidP="00DF2C1B">
            <w:pPr>
              <w:widowControl/>
              <w:numPr>
                <w:ilvl w:val="0"/>
                <w:numId w:val="4"/>
              </w:numPr>
              <w:spacing w:line="240" w:lineRule="auto"/>
            </w:pPr>
            <w:r w:rsidRPr="00EC5824">
              <w:t>The Administrator enters or modifies the task details and assigns it to a volunteer</w:t>
            </w:r>
          </w:p>
          <w:p w14:paraId="1BEF58C4" w14:textId="18E792D8" w:rsidR="00EC5824" w:rsidRPr="008F187E" w:rsidRDefault="00EC5824" w:rsidP="00DF2C1B">
            <w:pPr>
              <w:widowControl/>
              <w:numPr>
                <w:ilvl w:val="0"/>
                <w:numId w:val="4"/>
              </w:numPr>
              <w:spacing w:line="240" w:lineRule="auto"/>
            </w:pPr>
            <w:r w:rsidRPr="00EC5824">
              <w:t>The system performs the action and confirms the update</w:t>
            </w:r>
          </w:p>
        </w:tc>
      </w:tr>
      <w:tr w:rsidR="00D57842" w:rsidRPr="008F187E" w14:paraId="3F895E40" w14:textId="77777777" w:rsidTr="00D57842">
        <w:trPr>
          <w:trHeight w:val="215"/>
        </w:trPr>
        <w:tc>
          <w:tcPr>
            <w:tcW w:w="1804" w:type="pct"/>
            <w:tcBorders>
              <w:right w:val="single" w:sz="2" w:space="0" w:color="auto"/>
            </w:tcBorders>
          </w:tcPr>
          <w:p w14:paraId="03784175" w14:textId="77777777" w:rsidR="00D57842" w:rsidRPr="008F187E" w:rsidRDefault="00D57842">
            <w:pPr>
              <w:spacing w:line="240" w:lineRule="auto"/>
              <w:rPr>
                <w:b/>
                <w:bCs/>
              </w:rPr>
            </w:pPr>
            <w:r w:rsidRPr="008F187E">
              <w:rPr>
                <w:b/>
                <w:bCs/>
              </w:rPr>
              <w:t>Post Conditions</w:t>
            </w:r>
          </w:p>
        </w:tc>
        <w:tc>
          <w:tcPr>
            <w:tcW w:w="3196" w:type="pct"/>
            <w:tcBorders>
              <w:left w:val="single" w:sz="2" w:space="0" w:color="auto"/>
            </w:tcBorders>
          </w:tcPr>
          <w:p w14:paraId="6F558983" w14:textId="7273F1D1" w:rsidR="00D57842" w:rsidRPr="00EC5824" w:rsidRDefault="00EC5824" w:rsidP="00EC5824">
            <w:pPr>
              <w:pStyle w:val="ListParagraph"/>
              <w:spacing w:after="0" w:line="240" w:lineRule="auto"/>
              <w:ind w:left="0"/>
              <w:rPr>
                <w:rFonts w:ascii="Times New Roman" w:hAnsi="Times New Roman"/>
                <w:bCs/>
                <w:sz w:val="20"/>
                <w:szCs w:val="20"/>
              </w:rPr>
            </w:pPr>
            <w:r w:rsidRPr="00EC5824">
              <w:rPr>
                <w:rFonts w:ascii="Times New Roman" w:hAnsi="Times New Roman"/>
                <w:bCs/>
                <w:sz w:val="20"/>
                <w:szCs w:val="20"/>
                <w:lang w:val="en-US"/>
              </w:rPr>
              <w:t>The tasks database is updated, and the task list reflects the changes</w:t>
            </w:r>
          </w:p>
        </w:tc>
      </w:tr>
    </w:tbl>
    <w:p w14:paraId="13F19A3D" w14:textId="77777777" w:rsidR="00D57842" w:rsidRDefault="00D57842" w:rsidP="00D57842">
      <w:pPr>
        <w:pStyle w:val="BodyText"/>
        <w:rPr>
          <w:szCs w:val="24"/>
        </w:rPr>
      </w:pPr>
    </w:p>
    <w:p w14:paraId="36B6D999" w14:textId="77777777" w:rsidR="00D57842" w:rsidRDefault="00D57842" w:rsidP="00D57842">
      <w:pPr>
        <w:pStyle w:val="BodyText"/>
        <w:ind w:left="0"/>
        <w:rPr>
          <w:szCs w:val="24"/>
        </w:rPr>
      </w:pPr>
    </w:p>
    <w:p w14:paraId="2F4C0AF4" w14:textId="77777777" w:rsidR="00923E4E" w:rsidRDefault="00923E4E" w:rsidP="00D57842">
      <w:pPr>
        <w:pStyle w:val="BodyText"/>
        <w:ind w:left="0"/>
        <w:rPr>
          <w:szCs w:val="24"/>
        </w:rPr>
      </w:pPr>
    </w:p>
    <w:p w14:paraId="0DFB9B53" w14:textId="77777777" w:rsidR="00923E4E" w:rsidRDefault="00923E4E" w:rsidP="00D57842">
      <w:pPr>
        <w:pStyle w:val="BodyText"/>
        <w:ind w:left="0"/>
        <w:rPr>
          <w:szCs w:val="24"/>
        </w:rPr>
      </w:pPr>
    </w:p>
    <w:p w14:paraId="103213A1" w14:textId="77777777" w:rsidR="00923E4E" w:rsidRDefault="00923E4E" w:rsidP="00D57842">
      <w:pPr>
        <w:pStyle w:val="BodyText"/>
        <w:ind w:left="0"/>
        <w:rPr>
          <w:szCs w:val="24"/>
        </w:rPr>
      </w:pPr>
    </w:p>
    <w:p w14:paraId="4AA6EE20" w14:textId="77777777" w:rsidR="00923E4E" w:rsidRDefault="00923E4E" w:rsidP="00D57842">
      <w:pPr>
        <w:pStyle w:val="BodyText"/>
        <w:ind w:left="0"/>
        <w:rPr>
          <w:szCs w:val="24"/>
        </w:rPr>
      </w:pPr>
    </w:p>
    <w:p w14:paraId="7F1F4F9E" w14:textId="77777777" w:rsidR="00923E4E" w:rsidRDefault="00923E4E" w:rsidP="00D57842">
      <w:pPr>
        <w:pStyle w:val="BodyText"/>
        <w:ind w:left="0"/>
        <w:rPr>
          <w:szCs w:val="24"/>
        </w:rPr>
      </w:pPr>
    </w:p>
    <w:p w14:paraId="1FC68858" w14:textId="1DA70733" w:rsidR="00D57842" w:rsidRPr="005F5D90" w:rsidRDefault="00D57842" w:rsidP="00D57842">
      <w:pPr>
        <w:pStyle w:val="BodyText"/>
        <w:jc w:val="center"/>
        <w:rPr>
          <w:sz w:val="24"/>
          <w:szCs w:val="24"/>
        </w:rPr>
      </w:pPr>
      <w:r w:rsidRPr="005F5D90">
        <w:rPr>
          <w:sz w:val="24"/>
          <w:szCs w:val="24"/>
        </w:rPr>
        <w:t xml:space="preserve">Table </w:t>
      </w:r>
      <w:r>
        <w:rPr>
          <w:sz w:val="24"/>
          <w:szCs w:val="24"/>
        </w:rPr>
        <w:t>x</w:t>
      </w:r>
      <w:r w:rsidRPr="005F5D90">
        <w:rPr>
          <w:sz w:val="24"/>
          <w:szCs w:val="24"/>
        </w:rPr>
        <w:t xml:space="preserve">: </w:t>
      </w:r>
      <w:r>
        <w:rPr>
          <w:sz w:val="24"/>
          <w:szCs w:val="24"/>
        </w:rPr>
        <w:t>(</w:t>
      </w:r>
      <w:r w:rsidR="00EC5824" w:rsidRPr="00EC5824">
        <w:rPr>
          <w:sz w:val="24"/>
          <w:szCs w:val="24"/>
        </w:rPr>
        <w:t>View Assigned Tasks</w:t>
      </w:r>
      <w:r>
        <w:rPr>
          <w:sz w:val="24"/>
          <w:szCs w:val="24"/>
        </w:rPr>
        <w:t>)</w:t>
      </w:r>
    </w:p>
    <w:p w14:paraId="1E694F91" w14:textId="77777777" w:rsidR="00D57842" w:rsidRDefault="00D57842" w:rsidP="00D57842">
      <w:pPr>
        <w:pStyle w:val="BodyText"/>
        <w:jc w:val="center"/>
        <w:rPr>
          <w:szCs w:val="24"/>
        </w:rPr>
      </w:pPr>
    </w:p>
    <w:tbl>
      <w:tblPr>
        <w:tblW w:w="34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7"/>
        <w:gridCol w:w="4301"/>
      </w:tblGrid>
      <w:tr w:rsidR="00D57842" w:rsidRPr="008F187E" w14:paraId="6D87FFFA" w14:textId="77777777" w:rsidTr="00D57842">
        <w:trPr>
          <w:trHeight w:val="17"/>
        </w:trPr>
        <w:tc>
          <w:tcPr>
            <w:tcW w:w="1780" w:type="pct"/>
            <w:tcBorders>
              <w:right w:val="single" w:sz="2" w:space="0" w:color="auto"/>
            </w:tcBorders>
          </w:tcPr>
          <w:p w14:paraId="491E3EF9" w14:textId="77777777" w:rsidR="00D57842" w:rsidRPr="008F187E" w:rsidRDefault="00D57842">
            <w:pPr>
              <w:spacing w:line="240" w:lineRule="auto"/>
              <w:rPr>
                <w:b/>
                <w:bCs/>
              </w:rPr>
            </w:pPr>
            <w:r>
              <w:rPr>
                <w:b/>
                <w:bCs/>
              </w:rPr>
              <w:t>Use case name</w:t>
            </w:r>
          </w:p>
        </w:tc>
        <w:tc>
          <w:tcPr>
            <w:tcW w:w="3220" w:type="pct"/>
            <w:tcBorders>
              <w:left w:val="single" w:sz="2" w:space="0" w:color="auto"/>
            </w:tcBorders>
          </w:tcPr>
          <w:p w14:paraId="2862B35F" w14:textId="12607815" w:rsidR="00D57842" w:rsidRPr="008F187E" w:rsidRDefault="00EC5824">
            <w:pPr>
              <w:spacing w:line="240" w:lineRule="auto"/>
            </w:pPr>
            <w:r w:rsidRPr="00EC5824">
              <w:t>View Assigned Tasks</w:t>
            </w:r>
          </w:p>
        </w:tc>
      </w:tr>
      <w:tr w:rsidR="00D57842" w:rsidRPr="008F187E" w14:paraId="2D1D0E9E" w14:textId="77777777" w:rsidTr="00D57842">
        <w:trPr>
          <w:trHeight w:val="17"/>
        </w:trPr>
        <w:tc>
          <w:tcPr>
            <w:tcW w:w="1780" w:type="pct"/>
            <w:tcBorders>
              <w:right w:val="single" w:sz="2" w:space="0" w:color="auto"/>
            </w:tcBorders>
          </w:tcPr>
          <w:p w14:paraId="15740A11" w14:textId="77777777" w:rsidR="00D57842" w:rsidRPr="008F187E" w:rsidRDefault="00D57842">
            <w:pPr>
              <w:spacing w:line="240" w:lineRule="auto"/>
            </w:pPr>
            <w:r w:rsidRPr="008F187E">
              <w:rPr>
                <w:b/>
                <w:bCs/>
              </w:rPr>
              <w:t>Actors</w:t>
            </w:r>
          </w:p>
        </w:tc>
        <w:tc>
          <w:tcPr>
            <w:tcW w:w="3220" w:type="pct"/>
            <w:tcBorders>
              <w:left w:val="single" w:sz="2" w:space="0" w:color="auto"/>
            </w:tcBorders>
          </w:tcPr>
          <w:p w14:paraId="1FB2E58D" w14:textId="2A093C16" w:rsidR="00D57842" w:rsidRPr="008F187E" w:rsidRDefault="00EC5824">
            <w:pPr>
              <w:spacing w:line="240" w:lineRule="auto"/>
            </w:pPr>
            <w:r w:rsidRPr="00EC5824">
              <w:t>Volunteer</w:t>
            </w:r>
          </w:p>
        </w:tc>
      </w:tr>
      <w:tr w:rsidR="00D57842" w:rsidRPr="008F187E" w14:paraId="0EF517C0" w14:textId="77777777" w:rsidTr="00D57842">
        <w:trPr>
          <w:trHeight w:val="215"/>
        </w:trPr>
        <w:tc>
          <w:tcPr>
            <w:tcW w:w="1780" w:type="pct"/>
            <w:tcBorders>
              <w:right w:val="single" w:sz="2" w:space="0" w:color="auto"/>
            </w:tcBorders>
          </w:tcPr>
          <w:p w14:paraId="4EC6864F" w14:textId="77777777" w:rsidR="00D57842" w:rsidRPr="008F187E" w:rsidRDefault="00D57842">
            <w:pPr>
              <w:spacing w:line="240" w:lineRule="auto"/>
            </w:pPr>
            <w:r w:rsidRPr="008F187E">
              <w:rPr>
                <w:b/>
                <w:bCs/>
              </w:rPr>
              <w:t>P</w:t>
            </w:r>
            <w:r>
              <w:rPr>
                <w:b/>
                <w:bCs/>
              </w:rPr>
              <w:t>reconditions</w:t>
            </w:r>
          </w:p>
        </w:tc>
        <w:tc>
          <w:tcPr>
            <w:tcW w:w="3220" w:type="pct"/>
            <w:tcBorders>
              <w:left w:val="single" w:sz="2" w:space="0" w:color="auto"/>
            </w:tcBorders>
          </w:tcPr>
          <w:p w14:paraId="0334783B" w14:textId="7B2F78D8" w:rsidR="00D57842" w:rsidRPr="008F187E" w:rsidRDefault="00EC5824" w:rsidP="00EC5824">
            <w:pPr>
              <w:widowControl/>
              <w:spacing w:line="240" w:lineRule="auto"/>
            </w:pPr>
            <w:r w:rsidRPr="00EC5824">
              <w:t>The Volunteer is logged into the system</w:t>
            </w:r>
          </w:p>
        </w:tc>
      </w:tr>
      <w:tr w:rsidR="00D57842" w:rsidRPr="008F187E" w14:paraId="5E91CA3B" w14:textId="77777777" w:rsidTr="00D57842">
        <w:trPr>
          <w:trHeight w:val="215"/>
        </w:trPr>
        <w:tc>
          <w:tcPr>
            <w:tcW w:w="1780" w:type="pct"/>
            <w:tcBorders>
              <w:right w:val="single" w:sz="2" w:space="0" w:color="auto"/>
            </w:tcBorders>
          </w:tcPr>
          <w:p w14:paraId="6B9CC996" w14:textId="77777777" w:rsidR="00D57842" w:rsidRPr="008F187E" w:rsidRDefault="00D57842">
            <w:pPr>
              <w:spacing w:line="240" w:lineRule="auto"/>
            </w:pPr>
            <w:r>
              <w:rPr>
                <w:b/>
                <w:bCs/>
              </w:rPr>
              <w:t>Flow of events</w:t>
            </w:r>
          </w:p>
        </w:tc>
        <w:tc>
          <w:tcPr>
            <w:tcW w:w="3220" w:type="pct"/>
            <w:tcBorders>
              <w:left w:val="single" w:sz="2" w:space="0" w:color="auto"/>
            </w:tcBorders>
          </w:tcPr>
          <w:p w14:paraId="78EE701B" w14:textId="7D04F44B" w:rsidR="00D57842" w:rsidRDefault="00EC5824" w:rsidP="00DF2C1B">
            <w:pPr>
              <w:widowControl/>
              <w:numPr>
                <w:ilvl w:val="0"/>
                <w:numId w:val="5"/>
              </w:numPr>
              <w:spacing w:line="240" w:lineRule="auto"/>
            </w:pPr>
            <w:r w:rsidRPr="00EC5824">
              <w:t>The Volunteer navigates to their personal dashboard</w:t>
            </w:r>
          </w:p>
          <w:p w14:paraId="6E4FBC4F" w14:textId="155954A9" w:rsidR="00D57842" w:rsidRDefault="00EC5824" w:rsidP="00DF2C1B">
            <w:pPr>
              <w:widowControl/>
              <w:numPr>
                <w:ilvl w:val="0"/>
                <w:numId w:val="5"/>
              </w:numPr>
              <w:spacing w:line="240" w:lineRule="auto"/>
            </w:pPr>
            <w:r w:rsidRPr="00EC5824">
              <w:t>The system retrieves and displays a list of tasks assigned specifically to that volunteer</w:t>
            </w:r>
          </w:p>
          <w:p w14:paraId="5E96E9BC" w14:textId="1BBA6AC8" w:rsidR="00D57842" w:rsidRPr="008F187E" w:rsidRDefault="00EC5824" w:rsidP="00DF2C1B">
            <w:pPr>
              <w:widowControl/>
              <w:numPr>
                <w:ilvl w:val="0"/>
                <w:numId w:val="5"/>
              </w:numPr>
              <w:spacing w:line="240" w:lineRule="auto"/>
            </w:pPr>
            <w:r w:rsidRPr="00EC5824">
              <w:t>The Volunteer can view the details for each task (description, deadline)</w:t>
            </w:r>
          </w:p>
        </w:tc>
      </w:tr>
      <w:tr w:rsidR="00D57842" w:rsidRPr="008F187E" w14:paraId="6DB93D67" w14:textId="77777777" w:rsidTr="00D57842">
        <w:trPr>
          <w:trHeight w:val="215"/>
        </w:trPr>
        <w:tc>
          <w:tcPr>
            <w:tcW w:w="1780" w:type="pct"/>
            <w:tcBorders>
              <w:right w:val="single" w:sz="2" w:space="0" w:color="auto"/>
            </w:tcBorders>
          </w:tcPr>
          <w:p w14:paraId="1A0819B8" w14:textId="77777777" w:rsidR="00D57842" w:rsidRPr="008F187E" w:rsidRDefault="00D57842">
            <w:pPr>
              <w:spacing w:line="240" w:lineRule="auto"/>
              <w:rPr>
                <w:b/>
                <w:bCs/>
              </w:rPr>
            </w:pPr>
            <w:r w:rsidRPr="008F187E">
              <w:rPr>
                <w:b/>
                <w:bCs/>
              </w:rPr>
              <w:t>Post Conditions</w:t>
            </w:r>
          </w:p>
        </w:tc>
        <w:tc>
          <w:tcPr>
            <w:tcW w:w="3220" w:type="pct"/>
            <w:tcBorders>
              <w:left w:val="single" w:sz="2" w:space="0" w:color="auto"/>
            </w:tcBorders>
          </w:tcPr>
          <w:p w14:paraId="0747EF70" w14:textId="4483D901" w:rsidR="00D57842" w:rsidRPr="008F187E" w:rsidRDefault="00EC5824" w:rsidP="00EC5824">
            <w:pPr>
              <w:pStyle w:val="ListParagraph"/>
              <w:spacing w:after="0" w:line="240" w:lineRule="auto"/>
              <w:ind w:left="0"/>
              <w:rPr>
                <w:rFonts w:ascii="Times New Roman" w:hAnsi="Times New Roman"/>
                <w:bCs/>
                <w:sz w:val="20"/>
                <w:szCs w:val="20"/>
              </w:rPr>
            </w:pPr>
            <w:r w:rsidRPr="00EC5824">
              <w:rPr>
                <w:rFonts w:ascii="Times New Roman" w:hAnsi="Times New Roman"/>
                <w:bCs/>
                <w:sz w:val="20"/>
                <w:szCs w:val="20"/>
                <w:lang w:val="en-US"/>
              </w:rPr>
              <w:t>The Volunteer has successfully viewed their assigned tasks</w:t>
            </w:r>
          </w:p>
        </w:tc>
      </w:tr>
    </w:tbl>
    <w:p w14:paraId="76758E94" w14:textId="77777777" w:rsidR="00D57842" w:rsidRDefault="00D57842" w:rsidP="00D57842">
      <w:pPr>
        <w:pStyle w:val="BodyText"/>
        <w:rPr>
          <w:szCs w:val="24"/>
        </w:rPr>
      </w:pPr>
    </w:p>
    <w:p w14:paraId="5AD48A02" w14:textId="77777777" w:rsidR="00923E4E" w:rsidRDefault="00923E4E" w:rsidP="00D57842">
      <w:pPr>
        <w:pStyle w:val="BodyText"/>
        <w:rPr>
          <w:szCs w:val="24"/>
        </w:rPr>
      </w:pPr>
    </w:p>
    <w:p w14:paraId="18013E4B" w14:textId="77777777" w:rsidR="00923E4E" w:rsidRDefault="00923E4E" w:rsidP="00D57842">
      <w:pPr>
        <w:pStyle w:val="BodyText"/>
        <w:rPr>
          <w:szCs w:val="24"/>
        </w:rPr>
      </w:pPr>
    </w:p>
    <w:p w14:paraId="06B8E331" w14:textId="77777777" w:rsidR="00923E4E" w:rsidRDefault="00923E4E" w:rsidP="00D57842">
      <w:pPr>
        <w:pStyle w:val="BodyText"/>
        <w:rPr>
          <w:szCs w:val="24"/>
        </w:rPr>
      </w:pPr>
    </w:p>
    <w:p w14:paraId="1043F522" w14:textId="77777777" w:rsidR="00923E4E" w:rsidRDefault="00923E4E" w:rsidP="00D57842">
      <w:pPr>
        <w:pStyle w:val="BodyText"/>
        <w:rPr>
          <w:szCs w:val="24"/>
        </w:rPr>
      </w:pPr>
    </w:p>
    <w:p w14:paraId="6EB83DA9" w14:textId="77777777" w:rsidR="00923E4E" w:rsidRDefault="00923E4E" w:rsidP="00923E4E">
      <w:pPr>
        <w:pStyle w:val="BodyText"/>
        <w:ind w:left="0"/>
        <w:rPr>
          <w:szCs w:val="24"/>
        </w:rPr>
      </w:pPr>
    </w:p>
    <w:p w14:paraId="4826848F" w14:textId="77777777" w:rsidR="00923E4E" w:rsidRDefault="00923E4E" w:rsidP="00923E4E">
      <w:pPr>
        <w:pStyle w:val="BodyText"/>
        <w:ind w:left="0"/>
        <w:rPr>
          <w:szCs w:val="24"/>
        </w:rPr>
      </w:pPr>
    </w:p>
    <w:p w14:paraId="16EBAED7" w14:textId="154524EA" w:rsidR="00D57842" w:rsidRPr="005F5D90" w:rsidRDefault="00D57842" w:rsidP="00D57842">
      <w:pPr>
        <w:pStyle w:val="BodyText"/>
        <w:jc w:val="center"/>
        <w:rPr>
          <w:sz w:val="24"/>
          <w:szCs w:val="24"/>
        </w:rPr>
      </w:pPr>
      <w:r w:rsidRPr="005F5D90">
        <w:rPr>
          <w:sz w:val="24"/>
          <w:szCs w:val="24"/>
        </w:rPr>
        <w:lastRenderedPageBreak/>
        <w:t xml:space="preserve">Table </w:t>
      </w:r>
      <w:r>
        <w:rPr>
          <w:sz w:val="24"/>
          <w:szCs w:val="24"/>
        </w:rPr>
        <w:t>x</w:t>
      </w:r>
      <w:r w:rsidRPr="005F5D90">
        <w:rPr>
          <w:sz w:val="24"/>
          <w:szCs w:val="24"/>
        </w:rPr>
        <w:t xml:space="preserve">: </w:t>
      </w:r>
      <w:r>
        <w:rPr>
          <w:sz w:val="24"/>
          <w:szCs w:val="24"/>
        </w:rPr>
        <w:t>(</w:t>
      </w:r>
      <w:r w:rsidR="00EC5824" w:rsidRPr="00EC5824">
        <w:rPr>
          <w:sz w:val="24"/>
          <w:szCs w:val="24"/>
        </w:rPr>
        <w:t>Manage Profile</w:t>
      </w:r>
      <w:r>
        <w:rPr>
          <w:sz w:val="24"/>
          <w:szCs w:val="24"/>
        </w:rPr>
        <w:t>)</w:t>
      </w:r>
    </w:p>
    <w:p w14:paraId="6A9F374F" w14:textId="77777777" w:rsidR="00D57842" w:rsidRDefault="00D57842" w:rsidP="00D57842">
      <w:pPr>
        <w:pStyle w:val="BodyText"/>
        <w:jc w:val="center"/>
        <w:rPr>
          <w:szCs w:val="24"/>
        </w:rPr>
      </w:pPr>
    </w:p>
    <w:tbl>
      <w:tblPr>
        <w:tblW w:w="301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7"/>
        <w:gridCol w:w="3401"/>
      </w:tblGrid>
      <w:tr w:rsidR="00D57842" w:rsidRPr="008F187E" w14:paraId="23C72664" w14:textId="77777777" w:rsidTr="00D57842">
        <w:trPr>
          <w:trHeight w:val="17"/>
        </w:trPr>
        <w:tc>
          <w:tcPr>
            <w:tcW w:w="2057" w:type="pct"/>
            <w:tcBorders>
              <w:right w:val="single" w:sz="2" w:space="0" w:color="auto"/>
            </w:tcBorders>
          </w:tcPr>
          <w:p w14:paraId="7919BD4B" w14:textId="77777777" w:rsidR="00D57842" w:rsidRPr="008F187E" w:rsidRDefault="00D57842">
            <w:pPr>
              <w:spacing w:line="240" w:lineRule="auto"/>
              <w:rPr>
                <w:b/>
                <w:bCs/>
              </w:rPr>
            </w:pPr>
            <w:r>
              <w:rPr>
                <w:b/>
                <w:bCs/>
              </w:rPr>
              <w:t>Use case name</w:t>
            </w:r>
          </w:p>
        </w:tc>
        <w:tc>
          <w:tcPr>
            <w:tcW w:w="2943" w:type="pct"/>
            <w:tcBorders>
              <w:left w:val="single" w:sz="2" w:space="0" w:color="auto"/>
            </w:tcBorders>
          </w:tcPr>
          <w:p w14:paraId="6B7FE027" w14:textId="721DDBB5" w:rsidR="00D57842" w:rsidRPr="008F187E" w:rsidRDefault="00923E4E">
            <w:pPr>
              <w:spacing w:line="240" w:lineRule="auto"/>
            </w:pPr>
            <w:r w:rsidRPr="00923E4E">
              <w:t>Manage Profile</w:t>
            </w:r>
          </w:p>
        </w:tc>
      </w:tr>
      <w:tr w:rsidR="00D57842" w:rsidRPr="008F187E" w14:paraId="6E23C6AE" w14:textId="77777777" w:rsidTr="00D57842">
        <w:trPr>
          <w:trHeight w:val="17"/>
        </w:trPr>
        <w:tc>
          <w:tcPr>
            <w:tcW w:w="2057" w:type="pct"/>
            <w:tcBorders>
              <w:right w:val="single" w:sz="2" w:space="0" w:color="auto"/>
            </w:tcBorders>
          </w:tcPr>
          <w:p w14:paraId="2A18854C" w14:textId="77777777" w:rsidR="00D57842" w:rsidRPr="008F187E" w:rsidRDefault="00D57842">
            <w:pPr>
              <w:spacing w:line="240" w:lineRule="auto"/>
            </w:pPr>
            <w:r w:rsidRPr="008F187E">
              <w:rPr>
                <w:b/>
                <w:bCs/>
              </w:rPr>
              <w:t>Actors</w:t>
            </w:r>
          </w:p>
        </w:tc>
        <w:tc>
          <w:tcPr>
            <w:tcW w:w="2943" w:type="pct"/>
            <w:tcBorders>
              <w:left w:val="single" w:sz="2" w:space="0" w:color="auto"/>
            </w:tcBorders>
          </w:tcPr>
          <w:p w14:paraId="09BE8C94" w14:textId="1D9623DC" w:rsidR="00D57842" w:rsidRPr="008F187E" w:rsidRDefault="00923E4E">
            <w:pPr>
              <w:spacing w:line="240" w:lineRule="auto"/>
            </w:pPr>
            <w:r w:rsidRPr="00EC5824">
              <w:t>Volunteer</w:t>
            </w:r>
          </w:p>
        </w:tc>
      </w:tr>
      <w:tr w:rsidR="00D57842" w:rsidRPr="008F187E" w14:paraId="4692A0AE" w14:textId="77777777" w:rsidTr="00D57842">
        <w:trPr>
          <w:trHeight w:val="215"/>
        </w:trPr>
        <w:tc>
          <w:tcPr>
            <w:tcW w:w="2057" w:type="pct"/>
            <w:tcBorders>
              <w:right w:val="single" w:sz="2" w:space="0" w:color="auto"/>
            </w:tcBorders>
          </w:tcPr>
          <w:p w14:paraId="6D89F4E6" w14:textId="77777777" w:rsidR="00D57842" w:rsidRPr="008F187E" w:rsidRDefault="00D57842">
            <w:pPr>
              <w:spacing w:line="240" w:lineRule="auto"/>
            </w:pPr>
            <w:r w:rsidRPr="008F187E">
              <w:rPr>
                <w:b/>
                <w:bCs/>
              </w:rPr>
              <w:t>P</w:t>
            </w:r>
            <w:r>
              <w:rPr>
                <w:b/>
                <w:bCs/>
              </w:rPr>
              <w:t>reconditions</w:t>
            </w:r>
          </w:p>
        </w:tc>
        <w:tc>
          <w:tcPr>
            <w:tcW w:w="2943" w:type="pct"/>
            <w:tcBorders>
              <w:left w:val="single" w:sz="2" w:space="0" w:color="auto"/>
            </w:tcBorders>
          </w:tcPr>
          <w:p w14:paraId="6A61D76F" w14:textId="64A2556E" w:rsidR="00D57842" w:rsidRPr="008F187E" w:rsidRDefault="00923E4E" w:rsidP="00923E4E">
            <w:pPr>
              <w:widowControl/>
              <w:spacing w:line="240" w:lineRule="auto"/>
            </w:pPr>
            <w:r w:rsidRPr="00923E4E">
              <w:t>The Volunteer is logged into the system</w:t>
            </w:r>
          </w:p>
        </w:tc>
      </w:tr>
      <w:tr w:rsidR="00D57842" w:rsidRPr="008F187E" w14:paraId="79871B57" w14:textId="77777777" w:rsidTr="00D57842">
        <w:trPr>
          <w:trHeight w:val="215"/>
        </w:trPr>
        <w:tc>
          <w:tcPr>
            <w:tcW w:w="2057" w:type="pct"/>
            <w:tcBorders>
              <w:right w:val="single" w:sz="2" w:space="0" w:color="auto"/>
            </w:tcBorders>
          </w:tcPr>
          <w:p w14:paraId="022B0782" w14:textId="77777777" w:rsidR="00D57842" w:rsidRPr="008F187E" w:rsidRDefault="00D57842">
            <w:pPr>
              <w:spacing w:line="240" w:lineRule="auto"/>
            </w:pPr>
            <w:r>
              <w:rPr>
                <w:b/>
                <w:bCs/>
              </w:rPr>
              <w:t>Flow of events</w:t>
            </w:r>
          </w:p>
        </w:tc>
        <w:tc>
          <w:tcPr>
            <w:tcW w:w="2943" w:type="pct"/>
            <w:tcBorders>
              <w:left w:val="single" w:sz="2" w:space="0" w:color="auto"/>
            </w:tcBorders>
          </w:tcPr>
          <w:p w14:paraId="47CBC6F7" w14:textId="7459C6C9" w:rsidR="00D57842" w:rsidRDefault="00923E4E" w:rsidP="00DF2C1B">
            <w:pPr>
              <w:widowControl/>
              <w:numPr>
                <w:ilvl w:val="0"/>
                <w:numId w:val="6"/>
              </w:numPr>
              <w:spacing w:line="240" w:lineRule="auto"/>
            </w:pPr>
            <w:r w:rsidRPr="00923E4E">
              <w:t>The Volunteer navigates to their profile page</w:t>
            </w:r>
          </w:p>
          <w:p w14:paraId="6F9CC92C" w14:textId="741AF39D" w:rsidR="00D57842" w:rsidRDefault="00923E4E" w:rsidP="00DF2C1B">
            <w:pPr>
              <w:widowControl/>
              <w:numPr>
                <w:ilvl w:val="0"/>
                <w:numId w:val="6"/>
              </w:numPr>
              <w:spacing w:line="240" w:lineRule="auto"/>
            </w:pPr>
            <w:r w:rsidRPr="00923E4E">
              <w:t>The system displays the volunteer's current information</w:t>
            </w:r>
          </w:p>
          <w:p w14:paraId="6CDE8CDA" w14:textId="754D33A5" w:rsidR="00D57842" w:rsidRDefault="00923E4E" w:rsidP="00DF2C1B">
            <w:pPr>
              <w:widowControl/>
              <w:numPr>
                <w:ilvl w:val="0"/>
                <w:numId w:val="6"/>
              </w:numPr>
              <w:spacing w:line="240" w:lineRule="auto"/>
            </w:pPr>
            <w:r w:rsidRPr="00923E4E">
              <w:t>The Volunteer can edit their contact information and skills</w:t>
            </w:r>
          </w:p>
          <w:p w14:paraId="6A5C455C" w14:textId="77777777" w:rsidR="00D57842" w:rsidRDefault="00923E4E" w:rsidP="00DF2C1B">
            <w:pPr>
              <w:widowControl/>
              <w:numPr>
                <w:ilvl w:val="0"/>
                <w:numId w:val="6"/>
              </w:numPr>
              <w:spacing w:line="240" w:lineRule="auto"/>
            </w:pPr>
            <w:r w:rsidRPr="00923E4E">
              <w:t>The Volunteer clicks the "Save" button to submit changes</w:t>
            </w:r>
          </w:p>
          <w:p w14:paraId="30CE6861" w14:textId="1E8DC8F2" w:rsidR="00923E4E" w:rsidRPr="008F187E" w:rsidRDefault="00923E4E" w:rsidP="00DF2C1B">
            <w:pPr>
              <w:widowControl/>
              <w:numPr>
                <w:ilvl w:val="0"/>
                <w:numId w:val="6"/>
              </w:numPr>
              <w:spacing w:line="240" w:lineRule="auto"/>
            </w:pPr>
            <w:r w:rsidRPr="00923E4E">
              <w:t>The system validates the input and saves the updated information to the database</w:t>
            </w:r>
          </w:p>
        </w:tc>
      </w:tr>
      <w:tr w:rsidR="00D57842" w:rsidRPr="008F187E" w14:paraId="1692DA8A" w14:textId="77777777" w:rsidTr="00D57842">
        <w:trPr>
          <w:trHeight w:val="215"/>
        </w:trPr>
        <w:tc>
          <w:tcPr>
            <w:tcW w:w="2057" w:type="pct"/>
            <w:tcBorders>
              <w:right w:val="single" w:sz="2" w:space="0" w:color="auto"/>
            </w:tcBorders>
          </w:tcPr>
          <w:p w14:paraId="4F30CB18" w14:textId="77777777" w:rsidR="00D57842" w:rsidRPr="008F187E" w:rsidRDefault="00D57842">
            <w:pPr>
              <w:spacing w:line="240" w:lineRule="auto"/>
              <w:rPr>
                <w:b/>
                <w:bCs/>
              </w:rPr>
            </w:pPr>
            <w:r w:rsidRPr="008F187E">
              <w:rPr>
                <w:b/>
                <w:bCs/>
              </w:rPr>
              <w:t>Post Conditions</w:t>
            </w:r>
          </w:p>
        </w:tc>
        <w:tc>
          <w:tcPr>
            <w:tcW w:w="2943" w:type="pct"/>
            <w:tcBorders>
              <w:left w:val="single" w:sz="2" w:space="0" w:color="auto"/>
            </w:tcBorders>
          </w:tcPr>
          <w:p w14:paraId="0C5AE86A" w14:textId="32665AC6" w:rsidR="00D57842" w:rsidRPr="008F187E" w:rsidRDefault="00923E4E" w:rsidP="00923E4E">
            <w:pPr>
              <w:pStyle w:val="ListParagraph"/>
              <w:spacing w:after="0" w:line="240" w:lineRule="auto"/>
              <w:ind w:left="0"/>
              <w:rPr>
                <w:rFonts w:ascii="Times New Roman" w:hAnsi="Times New Roman"/>
                <w:bCs/>
                <w:sz w:val="20"/>
                <w:szCs w:val="20"/>
              </w:rPr>
            </w:pPr>
            <w:r w:rsidRPr="00923E4E">
              <w:rPr>
                <w:rFonts w:ascii="Times New Roman" w:hAnsi="Times New Roman"/>
                <w:bCs/>
                <w:sz w:val="20"/>
                <w:szCs w:val="20"/>
                <w:lang w:val="en-US"/>
              </w:rPr>
              <w:t>The Volunteer's profile information is successfully updated</w:t>
            </w:r>
          </w:p>
        </w:tc>
      </w:tr>
    </w:tbl>
    <w:p w14:paraId="1AD6A42C" w14:textId="77777777" w:rsidR="00D57842" w:rsidRDefault="00D57842" w:rsidP="00D57842">
      <w:pPr>
        <w:pStyle w:val="BodyText"/>
        <w:ind w:left="0"/>
        <w:rPr>
          <w:szCs w:val="24"/>
        </w:rPr>
      </w:pPr>
    </w:p>
    <w:p w14:paraId="57EFDC9B" w14:textId="77777777" w:rsidR="00D57842" w:rsidRDefault="00D57842" w:rsidP="00D57842">
      <w:pPr>
        <w:pStyle w:val="BodyText"/>
        <w:rPr>
          <w:szCs w:val="24"/>
        </w:rPr>
      </w:pPr>
    </w:p>
    <w:p w14:paraId="27EF14D4" w14:textId="77777777" w:rsidR="00E11C8E" w:rsidRDefault="00E11C8E" w:rsidP="00E11C8E">
      <w:pPr>
        <w:jc w:val="center"/>
        <w:rPr>
          <w:b/>
          <w:bCs/>
          <w:webHidden/>
        </w:rPr>
      </w:pPr>
    </w:p>
    <w:p w14:paraId="19FEDFC9" w14:textId="77777777" w:rsidR="00E11C8E" w:rsidRDefault="00E11C8E" w:rsidP="00E11C8E">
      <w:pPr>
        <w:jc w:val="center"/>
        <w:rPr>
          <w:b/>
          <w:bCs/>
          <w:webHidden/>
        </w:rPr>
      </w:pPr>
    </w:p>
    <w:p w14:paraId="61DBE288" w14:textId="77777777" w:rsidR="00E11C8E" w:rsidRDefault="00E11C8E" w:rsidP="00E11C8E">
      <w:pPr>
        <w:jc w:val="center"/>
        <w:rPr>
          <w:b/>
          <w:bCs/>
          <w:webHidden/>
        </w:rPr>
      </w:pPr>
    </w:p>
    <w:p w14:paraId="4B8E644E" w14:textId="77777777" w:rsidR="00E11C8E" w:rsidRDefault="00E11C8E" w:rsidP="00E11C8E">
      <w:pPr>
        <w:jc w:val="center"/>
        <w:rPr>
          <w:b/>
          <w:bCs/>
          <w:webHidden/>
        </w:rPr>
      </w:pPr>
    </w:p>
    <w:p w14:paraId="30AAE991" w14:textId="77777777" w:rsidR="00E11C8E" w:rsidRDefault="00E11C8E" w:rsidP="00E11C8E">
      <w:pPr>
        <w:jc w:val="center"/>
        <w:rPr>
          <w:b/>
          <w:bCs/>
          <w:webHidden/>
        </w:rPr>
      </w:pPr>
    </w:p>
    <w:p w14:paraId="27CF225D" w14:textId="77777777" w:rsidR="00E11C8E" w:rsidRDefault="00E11C8E" w:rsidP="00E11C8E">
      <w:pPr>
        <w:jc w:val="center"/>
        <w:rPr>
          <w:b/>
          <w:bCs/>
          <w:webHidden/>
        </w:rPr>
      </w:pPr>
    </w:p>
    <w:p w14:paraId="50661696" w14:textId="77777777" w:rsidR="00E11C8E" w:rsidRDefault="00E11C8E" w:rsidP="00E11C8E">
      <w:pPr>
        <w:jc w:val="center"/>
        <w:rPr>
          <w:b/>
          <w:bCs/>
          <w:webHidden/>
        </w:rPr>
      </w:pPr>
    </w:p>
    <w:p w14:paraId="777D594C" w14:textId="77777777" w:rsidR="00E11C8E" w:rsidRDefault="00E11C8E" w:rsidP="00E11C8E">
      <w:pPr>
        <w:jc w:val="center"/>
        <w:rPr>
          <w:b/>
          <w:bCs/>
          <w:webHidden/>
        </w:rPr>
      </w:pPr>
    </w:p>
    <w:p w14:paraId="1ED7AC87" w14:textId="77777777" w:rsidR="00E11C8E" w:rsidRDefault="00E11C8E" w:rsidP="00E11C8E">
      <w:pPr>
        <w:jc w:val="center"/>
        <w:rPr>
          <w:b/>
          <w:bCs/>
          <w:webHidden/>
        </w:rPr>
      </w:pPr>
    </w:p>
    <w:p w14:paraId="53026A85" w14:textId="77777777" w:rsidR="00E11C8E" w:rsidRDefault="00E11C8E" w:rsidP="00E11C8E">
      <w:pPr>
        <w:jc w:val="center"/>
        <w:rPr>
          <w:b/>
          <w:bCs/>
          <w:webHidden/>
        </w:rPr>
      </w:pPr>
    </w:p>
    <w:p w14:paraId="1EBD41FE" w14:textId="77777777" w:rsidR="00E11C8E" w:rsidRDefault="00E11C8E" w:rsidP="00E11C8E">
      <w:pPr>
        <w:jc w:val="center"/>
        <w:rPr>
          <w:b/>
          <w:bCs/>
          <w:webHidden/>
        </w:rPr>
      </w:pPr>
    </w:p>
    <w:p w14:paraId="5D99604C" w14:textId="77777777" w:rsidR="00E11C8E" w:rsidRDefault="00E11C8E" w:rsidP="00E11C8E">
      <w:pPr>
        <w:jc w:val="center"/>
        <w:rPr>
          <w:b/>
          <w:bCs/>
          <w:webHidden/>
        </w:rPr>
      </w:pPr>
    </w:p>
    <w:p w14:paraId="60103832" w14:textId="77777777" w:rsidR="00E11C8E" w:rsidRDefault="00E11C8E" w:rsidP="00E11C8E">
      <w:pPr>
        <w:jc w:val="center"/>
        <w:rPr>
          <w:b/>
          <w:bCs/>
          <w:webHidden/>
        </w:rPr>
      </w:pPr>
    </w:p>
    <w:p w14:paraId="6948C847" w14:textId="77777777" w:rsidR="00E11C8E" w:rsidRDefault="00E11C8E" w:rsidP="00E11C8E">
      <w:pPr>
        <w:jc w:val="center"/>
        <w:rPr>
          <w:b/>
          <w:bCs/>
          <w:webHidden/>
        </w:rPr>
      </w:pPr>
    </w:p>
    <w:p w14:paraId="28383E23" w14:textId="77777777" w:rsidR="00E11C8E" w:rsidRDefault="00E11C8E" w:rsidP="00E11C8E">
      <w:pPr>
        <w:jc w:val="center"/>
        <w:rPr>
          <w:b/>
          <w:bCs/>
          <w:webHidden/>
        </w:rPr>
      </w:pPr>
    </w:p>
    <w:p w14:paraId="10B47F3D" w14:textId="77777777" w:rsidR="00E11C8E" w:rsidRDefault="00E11C8E" w:rsidP="00E11C8E">
      <w:pPr>
        <w:jc w:val="center"/>
        <w:rPr>
          <w:b/>
          <w:bCs/>
          <w:webHidden/>
        </w:rPr>
      </w:pPr>
    </w:p>
    <w:p w14:paraId="7781F550" w14:textId="77777777" w:rsidR="00E11C8E" w:rsidRDefault="00E11C8E" w:rsidP="00E11C8E">
      <w:pPr>
        <w:jc w:val="center"/>
        <w:rPr>
          <w:b/>
          <w:bCs/>
          <w:webHidden/>
        </w:rPr>
      </w:pPr>
    </w:p>
    <w:p w14:paraId="4FACFA11" w14:textId="77777777" w:rsidR="00E11C8E" w:rsidRDefault="00E11C8E" w:rsidP="00E11C8E">
      <w:pPr>
        <w:jc w:val="center"/>
        <w:rPr>
          <w:b/>
          <w:bCs/>
          <w:webHidden/>
        </w:rPr>
      </w:pPr>
    </w:p>
    <w:p w14:paraId="1CA71F68" w14:textId="77777777" w:rsidR="00923E4E" w:rsidRDefault="00923E4E" w:rsidP="00E11C8E">
      <w:pPr>
        <w:jc w:val="center"/>
        <w:rPr>
          <w:b/>
          <w:bCs/>
          <w:webHidden/>
        </w:rPr>
      </w:pPr>
    </w:p>
    <w:p w14:paraId="298CCECE" w14:textId="77777777" w:rsidR="00923E4E" w:rsidRDefault="00923E4E" w:rsidP="00E11C8E">
      <w:pPr>
        <w:jc w:val="center"/>
        <w:rPr>
          <w:b/>
          <w:bCs/>
          <w:webHidden/>
        </w:rPr>
      </w:pPr>
    </w:p>
    <w:p w14:paraId="3AD46D5A" w14:textId="77777777" w:rsidR="00923E4E" w:rsidRDefault="00923E4E" w:rsidP="00E11C8E">
      <w:pPr>
        <w:jc w:val="center"/>
        <w:rPr>
          <w:b/>
          <w:bCs/>
          <w:webHidden/>
        </w:rPr>
      </w:pPr>
    </w:p>
    <w:p w14:paraId="3280060D" w14:textId="77777777" w:rsidR="00923E4E" w:rsidRDefault="00923E4E" w:rsidP="00E11C8E">
      <w:pPr>
        <w:jc w:val="center"/>
        <w:rPr>
          <w:b/>
          <w:bCs/>
          <w:webHidden/>
        </w:rPr>
      </w:pPr>
    </w:p>
    <w:p w14:paraId="42790022" w14:textId="77777777" w:rsidR="00923E4E" w:rsidRDefault="00923E4E" w:rsidP="00E11C8E">
      <w:pPr>
        <w:jc w:val="center"/>
        <w:rPr>
          <w:b/>
          <w:bCs/>
          <w:webHidden/>
        </w:rPr>
      </w:pPr>
    </w:p>
    <w:p w14:paraId="1E136FAB" w14:textId="77777777" w:rsidR="00923E4E" w:rsidRDefault="00923E4E" w:rsidP="00E11C8E">
      <w:pPr>
        <w:jc w:val="center"/>
        <w:rPr>
          <w:b/>
          <w:bCs/>
          <w:webHidden/>
        </w:rPr>
      </w:pPr>
    </w:p>
    <w:p w14:paraId="71ECF25A" w14:textId="77777777" w:rsidR="00923E4E" w:rsidRDefault="00923E4E" w:rsidP="00E11C8E">
      <w:pPr>
        <w:jc w:val="center"/>
        <w:rPr>
          <w:b/>
          <w:bCs/>
          <w:webHidden/>
        </w:rPr>
      </w:pPr>
    </w:p>
    <w:p w14:paraId="1F9F667C" w14:textId="77777777" w:rsidR="00923E4E" w:rsidRDefault="00923E4E" w:rsidP="00E11C8E">
      <w:pPr>
        <w:jc w:val="center"/>
        <w:rPr>
          <w:b/>
          <w:bCs/>
          <w:webHidden/>
        </w:rPr>
      </w:pPr>
    </w:p>
    <w:p w14:paraId="37583C34" w14:textId="77777777" w:rsidR="00923E4E" w:rsidRDefault="00923E4E" w:rsidP="00E11C8E">
      <w:pPr>
        <w:jc w:val="center"/>
        <w:rPr>
          <w:b/>
          <w:bCs/>
          <w:webHidden/>
        </w:rPr>
      </w:pPr>
    </w:p>
    <w:p w14:paraId="3A024FB1" w14:textId="77777777" w:rsidR="00A146E5" w:rsidRDefault="00A146E5" w:rsidP="00FB6BEF">
      <w:pPr>
        <w:pStyle w:val="BodyText"/>
        <w:ind w:left="1080"/>
        <w:rPr>
          <w:szCs w:val="24"/>
        </w:rPr>
      </w:pPr>
    </w:p>
    <w:p w14:paraId="05B81A43" w14:textId="77777777" w:rsidR="00D57842" w:rsidRDefault="00D57842" w:rsidP="00D57842">
      <w:pPr>
        <w:spacing w:line="240" w:lineRule="auto"/>
        <w:jc w:val="center"/>
        <w:rPr>
          <w:b/>
          <w:bCs/>
          <w:sz w:val="28"/>
          <w:szCs w:val="28"/>
        </w:rPr>
      </w:pPr>
      <w:r>
        <w:rPr>
          <w:b/>
          <w:bCs/>
          <w:sz w:val="28"/>
          <w:szCs w:val="28"/>
        </w:rPr>
        <w:lastRenderedPageBreak/>
        <w:t>Assumptions and Constraints</w:t>
      </w:r>
    </w:p>
    <w:p w14:paraId="02D43178" w14:textId="77777777" w:rsidR="00D57842" w:rsidRPr="008516FB" w:rsidRDefault="00D57842" w:rsidP="00D57842">
      <w:pPr>
        <w:spacing w:line="240" w:lineRule="auto"/>
        <w:jc w:val="center"/>
        <w:rPr>
          <w:b/>
          <w:bCs/>
          <w:color w:val="C00000"/>
          <w:sz w:val="28"/>
          <w:szCs w:val="28"/>
        </w:rPr>
      </w:pPr>
    </w:p>
    <w:p w14:paraId="71B77E91" w14:textId="1CB504E7" w:rsidR="00A146E5" w:rsidRPr="00D57842" w:rsidRDefault="00D57842" w:rsidP="00DF2C1B">
      <w:pPr>
        <w:pStyle w:val="BodyText"/>
        <w:numPr>
          <w:ilvl w:val="1"/>
          <w:numId w:val="17"/>
        </w:numPr>
        <w:rPr>
          <w:b/>
          <w:bCs/>
          <w:szCs w:val="24"/>
        </w:rPr>
      </w:pPr>
      <w:r w:rsidRPr="00D57842">
        <w:rPr>
          <w:b/>
          <w:bCs/>
          <w:szCs w:val="24"/>
        </w:rPr>
        <w:t>Assumptions</w:t>
      </w:r>
    </w:p>
    <w:p w14:paraId="5F71BF19" w14:textId="4FD47D14" w:rsidR="00923E4E" w:rsidRDefault="00923E4E" w:rsidP="00DF2C1B">
      <w:pPr>
        <w:pStyle w:val="BodyText"/>
        <w:numPr>
          <w:ilvl w:val="0"/>
          <w:numId w:val="18"/>
        </w:numPr>
        <w:rPr>
          <w:szCs w:val="24"/>
        </w:rPr>
      </w:pPr>
      <w:r w:rsidRPr="00923E4E">
        <w:rPr>
          <w:szCs w:val="24"/>
        </w:rPr>
        <w:t>User Competency</w:t>
      </w:r>
    </w:p>
    <w:p w14:paraId="749A133B" w14:textId="53A23192" w:rsidR="00DF2C1B" w:rsidRDefault="00DF2C1B" w:rsidP="00DF2C1B">
      <w:pPr>
        <w:pStyle w:val="BodyText"/>
        <w:numPr>
          <w:ilvl w:val="0"/>
          <w:numId w:val="19"/>
        </w:numPr>
        <w:rPr>
          <w:szCs w:val="24"/>
        </w:rPr>
      </w:pPr>
      <w:r w:rsidRPr="00DF2C1B">
        <w:rPr>
          <w:szCs w:val="24"/>
        </w:rPr>
        <w:t xml:space="preserve">It is assumed that administrators and volunteers possess basic computer literacy to interact with the system interfaces effectively.  </w:t>
      </w:r>
    </w:p>
    <w:p w14:paraId="53B1D4F7" w14:textId="163AFCB1" w:rsidR="00DF2C1B" w:rsidRDefault="00DF2C1B" w:rsidP="00DF2C1B">
      <w:pPr>
        <w:pStyle w:val="BodyText"/>
        <w:numPr>
          <w:ilvl w:val="0"/>
          <w:numId w:val="19"/>
        </w:numPr>
        <w:rPr>
          <w:szCs w:val="24"/>
        </w:rPr>
      </w:pPr>
      <w:r w:rsidRPr="00DF2C1B">
        <w:rPr>
          <w:szCs w:val="24"/>
        </w:rPr>
        <w:t>Volunteers and administrators will have access to devices (PCs, tablets, or smartphones) with supported browsers or applications.</w:t>
      </w:r>
    </w:p>
    <w:p w14:paraId="22EB3F46" w14:textId="45D7DBAD" w:rsidR="00DF2C1B" w:rsidRDefault="00DF2C1B" w:rsidP="00DF2C1B">
      <w:pPr>
        <w:pStyle w:val="BodyText"/>
        <w:numPr>
          <w:ilvl w:val="0"/>
          <w:numId w:val="18"/>
        </w:numPr>
        <w:rPr>
          <w:szCs w:val="24"/>
        </w:rPr>
      </w:pPr>
      <w:r w:rsidRPr="00DF2C1B">
        <w:rPr>
          <w:szCs w:val="24"/>
        </w:rPr>
        <w:t>Infrastructure Availability</w:t>
      </w:r>
    </w:p>
    <w:p w14:paraId="52CBC1E6" w14:textId="5CB4CCC0" w:rsidR="00DF2C1B" w:rsidRDefault="00DF2C1B" w:rsidP="00DF2C1B">
      <w:pPr>
        <w:pStyle w:val="BodyText"/>
        <w:numPr>
          <w:ilvl w:val="0"/>
          <w:numId w:val="20"/>
        </w:numPr>
        <w:rPr>
          <w:szCs w:val="24"/>
        </w:rPr>
      </w:pPr>
      <w:r w:rsidRPr="00DF2C1B">
        <w:rPr>
          <w:szCs w:val="24"/>
        </w:rPr>
        <w:t xml:space="preserve">Reliable internet connectivity is assumed for both administrators and volunteers to access the system without interruption.  </w:t>
      </w:r>
    </w:p>
    <w:p w14:paraId="1DB62BE3" w14:textId="782C6246" w:rsidR="00DF2C1B" w:rsidRPr="00DF2C1B" w:rsidRDefault="00DF2C1B" w:rsidP="00DF2C1B">
      <w:pPr>
        <w:numPr>
          <w:ilvl w:val="0"/>
          <w:numId w:val="20"/>
        </w:numPr>
        <w:rPr>
          <w:lang w:val="en-ZA"/>
        </w:rPr>
      </w:pPr>
      <w:r>
        <w:t>Hosting infrastructure (servers and databases) will be maintained at a level that supports the specified performance and availability targets.</w:t>
      </w:r>
    </w:p>
    <w:p w14:paraId="5A473A53" w14:textId="64C53D2C" w:rsidR="00DF2C1B" w:rsidRDefault="00DF2C1B" w:rsidP="00DF2C1B">
      <w:pPr>
        <w:numPr>
          <w:ilvl w:val="0"/>
          <w:numId w:val="18"/>
        </w:numPr>
        <w:rPr>
          <w:lang w:val="en-ZA"/>
        </w:rPr>
      </w:pPr>
      <w:r w:rsidRPr="00DF2C1B">
        <w:t>Authentication and User Management</w:t>
      </w:r>
    </w:p>
    <w:p w14:paraId="18E788C7" w14:textId="43DEA85D" w:rsidR="00DF2C1B" w:rsidRPr="00DF2C1B" w:rsidRDefault="00DF2C1B" w:rsidP="00DF2C1B">
      <w:pPr>
        <w:numPr>
          <w:ilvl w:val="0"/>
          <w:numId w:val="21"/>
        </w:numPr>
        <w:rPr>
          <w:lang w:val="en-ZA"/>
        </w:rPr>
      </w:pPr>
      <w:r w:rsidRPr="00DF2C1B">
        <w:t xml:space="preserve">It is assumed that volunteers will register their own accounts using valid email addresses or unique usernames.  </w:t>
      </w:r>
    </w:p>
    <w:p w14:paraId="0D2D875A" w14:textId="15C5E69A" w:rsidR="00DF2C1B" w:rsidRPr="00D73FA9" w:rsidRDefault="00DF2C1B" w:rsidP="00DF2C1B">
      <w:pPr>
        <w:numPr>
          <w:ilvl w:val="0"/>
          <w:numId w:val="21"/>
        </w:numPr>
        <w:rPr>
          <w:lang w:val="en-ZA"/>
        </w:rPr>
      </w:pPr>
      <w:r w:rsidRPr="00DF2C1B">
        <w:t>The system will enforce unique user credentials for each volunteer account.</w:t>
      </w:r>
    </w:p>
    <w:p w14:paraId="6C492D3C" w14:textId="65748CD5" w:rsidR="008E4179" w:rsidRPr="00D8547A" w:rsidRDefault="0063306B" w:rsidP="00D8547A">
      <w:pPr>
        <w:numPr>
          <w:ilvl w:val="0"/>
          <w:numId w:val="18"/>
        </w:numPr>
        <w:rPr>
          <w:lang w:val="en-ZA"/>
        </w:rPr>
      </w:pPr>
      <w:r w:rsidRPr="0063306B">
        <w:t>Development and Maintenance</w:t>
      </w:r>
      <w:r w:rsidR="008E4179">
        <w:t xml:space="preserve">  </w:t>
      </w:r>
    </w:p>
    <w:p w14:paraId="302FC80F" w14:textId="7F7CC5D0" w:rsidR="00D8547A" w:rsidRDefault="00276467" w:rsidP="00276467">
      <w:pPr>
        <w:numPr>
          <w:ilvl w:val="0"/>
          <w:numId w:val="24"/>
        </w:numPr>
        <w:rPr>
          <w:lang w:val="en-ZA"/>
        </w:rPr>
      </w:pPr>
      <w:r>
        <w:rPr>
          <w:lang w:val="en-ZA"/>
        </w:rPr>
        <w:t xml:space="preserve">The system will be developed and maintained using industry – standard </w:t>
      </w:r>
      <w:r w:rsidR="00383081">
        <w:rPr>
          <w:lang w:val="en-ZA"/>
        </w:rPr>
        <w:t xml:space="preserve">security </w:t>
      </w:r>
      <w:r>
        <w:rPr>
          <w:lang w:val="en-ZA"/>
        </w:rPr>
        <w:t xml:space="preserve">practises </w:t>
      </w:r>
    </w:p>
    <w:p w14:paraId="3841F0EC" w14:textId="48F3676E" w:rsidR="00383081" w:rsidRPr="00454EB4" w:rsidRDefault="00454EB4" w:rsidP="00454EB4">
      <w:pPr>
        <w:numPr>
          <w:ilvl w:val="0"/>
          <w:numId w:val="24"/>
        </w:numPr>
        <w:rPr>
          <w:lang w:val="en-ZA"/>
        </w:rPr>
      </w:pPr>
      <w:r>
        <w:t>Role-based access control policies will be predefined and enforced consistently.</w:t>
      </w:r>
    </w:p>
    <w:p w14:paraId="5EB169D1" w14:textId="77777777" w:rsidR="00D57842" w:rsidRPr="00D57842" w:rsidRDefault="00D57842" w:rsidP="00D57842">
      <w:pPr>
        <w:pStyle w:val="BodyText"/>
        <w:ind w:left="0"/>
        <w:rPr>
          <w:b/>
          <w:bCs/>
          <w:szCs w:val="24"/>
        </w:rPr>
      </w:pPr>
    </w:p>
    <w:p w14:paraId="14FEF489" w14:textId="0606258F" w:rsidR="00C36A2B" w:rsidRPr="00C36A2B" w:rsidRDefault="00D57842" w:rsidP="00C36A2B">
      <w:pPr>
        <w:pStyle w:val="BodyText"/>
        <w:numPr>
          <w:ilvl w:val="1"/>
          <w:numId w:val="17"/>
        </w:numPr>
        <w:rPr>
          <w:szCs w:val="24"/>
        </w:rPr>
      </w:pPr>
      <w:r w:rsidRPr="00D57842">
        <w:rPr>
          <w:b/>
          <w:bCs/>
          <w:szCs w:val="24"/>
        </w:rPr>
        <w:t>Constraints</w:t>
      </w:r>
      <w:r w:rsidR="000245F4">
        <w:rPr>
          <w:szCs w:val="24"/>
        </w:rPr>
        <w:t xml:space="preserve"> </w:t>
      </w:r>
    </w:p>
    <w:p w14:paraId="4C65460A" w14:textId="725BA6EB" w:rsidR="000245F4" w:rsidRPr="00C36A2B" w:rsidRDefault="000245F4" w:rsidP="00C36A2B">
      <w:pPr>
        <w:pStyle w:val="BodyText"/>
        <w:numPr>
          <w:ilvl w:val="0"/>
          <w:numId w:val="27"/>
        </w:numPr>
        <w:rPr>
          <w:b/>
          <w:bCs/>
          <w:szCs w:val="24"/>
        </w:rPr>
      </w:pPr>
      <w:r w:rsidRPr="000245F4">
        <w:rPr>
          <w:szCs w:val="24"/>
          <w:lang w:val="en-ZA"/>
        </w:rPr>
        <w:t>Usability Constraints</w:t>
      </w:r>
    </w:p>
    <w:p w14:paraId="65EF1861" w14:textId="5BF7995B" w:rsidR="00C36A2B" w:rsidRDefault="0008569E" w:rsidP="00C36A2B">
      <w:pPr>
        <w:pStyle w:val="BodyText"/>
        <w:numPr>
          <w:ilvl w:val="0"/>
          <w:numId w:val="28"/>
        </w:numPr>
        <w:rPr>
          <w:szCs w:val="24"/>
        </w:rPr>
      </w:pPr>
      <w:r w:rsidRPr="0008569E">
        <w:rPr>
          <w:szCs w:val="24"/>
        </w:rPr>
        <w:t xml:space="preserve">The system user interfaces must remain simple and intuitive for both administrators and volunteers, limiting complex functionality to maintain ease of use.  </w:t>
      </w:r>
    </w:p>
    <w:p w14:paraId="410A68E3" w14:textId="77777777" w:rsidR="00B26B2A" w:rsidRDefault="00B26B2A" w:rsidP="00B26B2A">
      <w:pPr>
        <w:numPr>
          <w:ilvl w:val="0"/>
          <w:numId w:val="28"/>
        </w:numPr>
        <w:rPr>
          <w:lang w:val="en-ZA"/>
        </w:rPr>
      </w:pPr>
      <w:r>
        <w:t>Volunteer portals will restrict user access to only their assigned tasks and profile data, with no cross-access allowed.</w:t>
      </w:r>
    </w:p>
    <w:p w14:paraId="18D9B7E4" w14:textId="7946BF05" w:rsidR="00B26B2A" w:rsidRDefault="00BE146C" w:rsidP="00B26B2A">
      <w:pPr>
        <w:pStyle w:val="BodyText"/>
        <w:numPr>
          <w:ilvl w:val="0"/>
          <w:numId w:val="27"/>
        </w:numPr>
        <w:rPr>
          <w:szCs w:val="24"/>
        </w:rPr>
      </w:pPr>
      <w:r w:rsidRPr="00BE146C">
        <w:rPr>
          <w:szCs w:val="24"/>
        </w:rPr>
        <w:t>Performance Constraints</w:t>
      </w:r>
    </w:p>
    <w:p w14:paraId="2F3B758D" w14:textId="46B9D20E" w:rsidR="00BE146C" w:rsidRDefault="00313094" w:rsidP="00BE146C">
      <w:pPr>
        <w:pStyle w:val="BodyText"/>
        <w:numPr>
          <w:ilvl w:val="0"/>
          <w:numId w:val="29"/>
        </w:numPr>
        <w:rPr>
          <w:szCs w:val="24"/>
        </w:rPr>
      </w:pPr>
      <w:r w:rsidRPr="00313094">
        <w:rPr>
          <w:szCs w:val="24"/>
        </w:rPr>
        <w:t xml:space="preserve">Page load times and search query responses must be completed within 3 seconds under normal operating conditions.  </w:t>
      </w:r>
    </w:p>
    <w:p w14:paraId="4A660A18" w14:textId="3E3EE555" w:rsidR="00313094" w:rsidRDefault="00AB5CB5" w:rsidP="00BE146C">
      <w:pPr>
        <w:pStyle w:val="BodyText"/>
        <w:numPr>
          <w:ilvl w:val="0"/>
          <w:numId w:val="29"/>
        </w:numPr>
        <w:rPr>
          <w:szCs w:val="24"/>
        </w:rPr>
      </w:pPr>
      <w:r w:rsidRPr="00AB5CB5">
        <w:rPr>
          <w:szCs w:val="24"/>
        </w:rPr>
        <w:t>Database operations (add, update, delete) must confirm success within 1 second.</w:t>
      </w:r>
    </w:p>
    <w:p w14:paraId="18DB322A" w14:textId="08A000F6" w:rsidR="00AB5CB5" w:rsidRDefault="007A3545" w:rsidP="00AB5CB5">
      <w:pPr>
        <w:pStyle w:val="BodyText"/>
        <w:numPr>
          <w:ilvl w:val="0"/>
          <w:numId w:val="27"/>
        </w:numPr>
        <w:rPr>
          <w:szCs w:val="24"/>
        </w:rPr>
      </w:pPr>
      <w:r w:rsidRPr="007A3545">
        <w:rPr>
          <w:szCs w:val="24"/>
        </w:rPr>
        <w:t>Security Constraints</w:t>
      </w:r>
    </w:p>
    <w:p w14:paraId="4A5080F2" w14:textId="7E99571D" w:rsidR="00A43F95" w:rsidRDefault="0064733A" w:rsidP="00A43F95">
      <w:pPr>
        <w:pStyle w:val="BodyText"/>
        <w:numPr>
          <w:ilvl w:val="0"/>
          <w:numId w:val="30"/>
        </w:numPr>
        <w:rPr>
          <w:szCs w:val="24"/>
        </w:rPr>
      </w:pPr>
      <w:r w:rsidRPr="0064733A">
        <w:rPr>
          <w:szCs w:val="24"/>
        </w:rPr>
        <w:t xml:space="preserve">Secure sign-up and login processes are mandatory and must include validation of user credentials.  </w:t>
      </w:r>
    </w:p>
    <w:p w14:paraId="1FAA49CF" w14:textId="28FC721A" w:rsidR="0064733A" w:rsidRDefault="00E25992" w:rsidP="00A43F95">
      <w:pPr>
        <w:pStyle w:val="BodyText"/>
        <w:numPr>
          <w:ilvl w:val="0"/>
          <w:numId w:val="30"/>
        </w:numPr>
        <w:rPr>
          <w:szCs w:val="24"/>
        </w:rPr>
      </w:pPr>
      <w:r w:rsidRPr="00E25992">
        <w:rPr>
          <w:szCs w:val="24"/>
        </w:rPr>
        <w:t xml:space="preserve">Role-based access control must strictly enforce separation of administrator and volunteer capabilities.  </w:t>
      </w:r>
    </w:p>
    <w:p w14:paraId="095F14E7" w14:textId="571186E6" w:rsidR="00E25992" w:rsidRDefault="00073DBB" w:rsidP="00A43F95">
      <w:pPr>
        <w:pStyle w:val="BodyText"/>
        <w:numPr>
          <w:ilvl w:val="0"/>
          <w:numId w:val="30"/>
        </w:numPr>
        <w:rPr>
          <w:szCs w:val="24"/>
        </w:rPr>
      </w:pPr>
      <w:r w:rsidRPr="00073DBB">
        <w:rPr>
          <w:szCs w:val="24"/>
        </w:rPr>
        <w:t xml:space="preserve">Sensitive personal data of volunteers must be protected against unauthorized access at all times.  </w:t>
      </w:r>
    </w:p>
    <w:p w14:paraId="3CB9725D" w14:textId="77777777" w:rsidR="00D50D5A" w:rsidRPr="000748AB" w:rsidRDefault="00D50D5A" w:rsidP="00D50D5A">
      <w:pPr>
        <w:numPr>
          <w:ilvl w:val="0"/>
          <w:numId w:val="30"/>
        </w:numPr>
        <w:rPr>
          <w:lang w:val="en-ZA"/>
        </w:rPr>
      </w:pPr>
      <w:r>
        <w:t>The system must authenticate all users before granting access to their respective sections.</w:t>
      </w:r>
    </w:p>
    <w:p w14:paraId="74F7D5F0" w14:textId="77777777" w:rsidR="000748AB" w:rsidRDefault="000748AB" w:rsidP="000748AB"/>
    <w:p w14:paraId="7B32DCF7" w14:textId="77777777" w:rsidR="000748AB" w:rsidRDefault="000748AB" w:rsidP="000748AB"/>
    <w:p w14:paraId="529327E1" w14:textId="77777777" w:rsidR="000748AB" w:rsidRDefault="000748AB" w:rsidP="000748AB"/>
    <w:p w14:paraId="79C54A75" w14:textId="77777777" w:rsidR="000748AB" w:rsidRDefault="000748AB" w:rsidP="000748AB"/>
    <w:p w14:paraId="74A84E24" w14:textId="77777777" w:rsidR="000748AB" w:rsidRDefault="000748AB" w:rsidP="000748AB"/>
    <w:p w14:paraId="33779942" w14:textId="77777777" w:rsidR="000748AB" w:rsidRDefault="000748AB" w:rsidP="000748AB"/>
    <w:p w14:paraId="2BC98B16" w14:textId="77777777" w:rsidR="000748AB" w:rsidRDefault="000748AB" w:rsidP="000748AB">
      <w:pPr>
        <w:rPr>
          <w:lang w:val="en-ZA"/>
        </w:rPr>
      </w:pPr>
    </w:p>
    <w:p w14:paraId="71F0C23E" w14:textId="6B0C045E" w:rsidR="00D50D5A" w:rsidRDefault="00895FDA" w:rsidP="00D50D5A">
      <w:pPr>
        <w:pStyle w:val="BodyText"/>
        <w:numPr>
          <w:ilvl w:val="0"/>
          <w:numId w:val="27"/>
        </w:numPr>
        <w:rPr>
          <w:szCs w:val="24"/>
        </w:rPr>
      </w:pPr>
      <w:r w:rsidRPr="00895FDA">
        <w:rPr>
          <w:szCs w:val="24"/>
        </w:rPr>
        <w:lastRenderedPageBreak/>
        <w:t>Reliability Constraints</w:t>
      </w:r>
    </w:p>
    <w:p w14:paraId="493D22E4" w14:textId="77E56CE5" w:rsidR="00895FDA" w:rsidRDefault="000748AB" w:rsidP="00895FDA">
      <w:pPr>
        <w:pStyle w:val="BodyText"/>
        <w:numPr>
          <w:ilvl w:val="0"/>
          <w:numId w:val="31"/>
        </w:numPr>
        <w:rPr>
          <w:szCs w:val="24"/>
        </w:rPr>
      </w:pPr>
      <w:r w:rsidRPr="000748AB">
        <w:rPr>
          <w:szCs w:val="24"/>
        </w:rPr>
        <w:t xml:space="preserve">The system must achieve an uptime/service availability of 99.9%, including scheduled maintenance windows.  </w:t>
      </w:r>
    </w:p>
    <w:p w14:paraId="0F99EA9E" w14:textId="77777777" w:rsidR="00D14F28" w:rsidRDefault="00D14F28" w:rsidP="00D14F28">
      <w:pPr>
        <w:numPr>
          <w:ilvl w:val="0"/>
          <w:numId w:val="31"/>
        </w:numPr>
        <w:rPr>
          <w:lang w:val="en-ZA"/>
        </w:rPr>
      </w:pPr>
      <w:r>
        <w:t>The system must effectively handle invalid user requests and unexpected errors without crashing or data corruption.</w:t>
      </w:r>
    </w:p>
    <w:p w14:paraId="5CDC9D19" w14:textId="77777777" w:rsidR="002B526F" w:rsidRPr="0008569E" w:rsidRDefault="002B526F" w:rsidP="00895FDA">
      <w:pPr>
        <w:pStyle w:val="BodyText"/>
        <w:numPr>
          <w:ilvl w:val="0"/>
          <w:numId w:val="31"/>
        </w:numPr>
        <w:rPr>
          <w:szCs w:val="24"/>
        </w:rPr>
      </w:pPr>
    </w:p>
    <w:p w14:paraId="6FFCD6C2" w14:textId="52DB62FB" w:rsidR="00A146E5" w:rsidRPr="0008569E" w:rsidRDefault="00A146E5" w:rsidP="00C36A2B">
      <w:pPr>
        <w:pStyle w:val="BodyText"/>
        <w:ind w:left="1260"/>
        <w:rPr>
          <w:szCs w:val="24"/>
        </w:rPr>
      </w:pPr>
    </w:p>
    <w:p w14:paraId="51C7D3AD" w14:textId="77777777" w:rsidR="00490ECF" w:rsidRDefault="00490ECF" w:rsidP="00FB6BEF">
      <w:pPr>
        <w:pStyle w:val="BodyText"/>
        <w:ind w:left="1080"/>
        <w:rPr>
          <w:szCs w:val="24"/>
        </w:rPr>
      </w:pPr>
    </w:p>
    <w:p w14:paraId="7A106FC8" w14:textId="77777777" w:rsidR="00D57842" w:rsidRDefault="00D57842" w:rsidP="00FB6BEF">
      <w:pPr>
        <w:pStyle w:val="BodyText"/>
        <w:ind w:left="1080"/>
        <w:rPr>
          <w:szCs w:val="24"/>
        </w:rPr>
      </w:pPr>
    </w:p>
    <w:p w14:paraId="639D46FD" w14:textId="77777777" w:rsidR="00D57842" w:rsidRDefault="00D57842" w:rsidP="00FB6BEF">
      <w:pPr>
        <w:pStyle w:val="BodyText"/>
        <w:ind w:left="1080"/>
        <w:rPr>
          <w:szCs w:val="24"/>
        </w:rPr>
      </w:pPr>
    </w:p>
    <w:p w14:paraId="23B93127" w14:textId="77777777" w:rsidR="00D57842" w:rsidRDefault="00D57842" w:rsidP="00FB6BEF">
      <w:pPr>
        <w:pStyle w:val="BodyText"/>
        <w:ind w:left="1080"/>
        <w:rPr>
          <w:szCs w:val="24"/>
        </w:rPr>
      </w:pPr>
    </w:p>
    <w:p w14:paraId="129F6576" w14:textId="77777777" w:rsidR="00D57842" w:rsidRDefault="00D57842" w:rsidP="00FB6BEF">
      <w:pPr>
        <w:pStyle w:val="BodyText"/>
        <w:ind w:left="1080"/>
        <w:rPr>
          <w:szCs w:val="24"/>
        </w:rPr>
      </w:pPr>
    </w:p>
    <w:p w14:paraId="08040D81" w14:textId="77777777" w:rsidR="00D57842" w:rsidRDefault="00D57842" w:rsidP="00FB6BEF">
      <w:pPr>
        <w:pStyle w:val="BodyText"/>
        <w:ind w:left="1080"/>
        <w:rPr>
          <w:szCs w:val="24"/>
        </w:rPr>
      </w:pPr>
    </w:p>
    <w:p w14:paraId="1E86B2BB" w14:textId="77777777" w:rsidR="00D57842" w:rsidRDefault="00D57842" w:rsidP="00FB6BEF">
      <w:pPr>
        <w:pStyle w:val="BodyText"/>
        <w:ind w:left="1080"/>
        <w:rPr>
          <w:szCs w:val="24"/>
        </w:rPr>
      </w:pPr>
    </w:p>
    <w:p w14:paraId="3083717F" w14:textId="77777777" w:rsidR="00D57842" w:rsidRDefault="00D57842" w:rsidP="00FB6BEF">
      <w:pPr>
        <w:pStyle w:val="BodyText"/>
        <w:ind w:left="1080"/>
        <w:rPr>
          <w:szCs w:val="24"/>
        </w:rPr>
      </w:pPr>
    </w:p>
    <w:p w14:paraId="3DA5EC81" w14:textId="77777777" w:rsidR="00D57842" w:rsidRDefault="00D57842" w:rsidP="00FB6BEF">
      <w:pPr>
        <w:pStyle w:val="BodyText"/>
        <w:ind w:left="1080"/>
        <w:rPr>
          <w:szCs w:val="24"/>
        </w:rPr>
      </w:pPr>
    </w:p>
    <w:p w14:paraId="216EE2C3" w14:textId="77777777" w:rsidR="00D57842" w:rsidRDefault="00D57842" w:rsidP="00FB6BEF">
      <w:pPr>
        <w:pStyle w:val="BodyText"/>
        <w:ind w:left="1080"/>
        <w:rPr>
          <w:szCs w:val="24"/>
        </w:rPr>
      </w:pPr>
    </w:p>
    <w:p w14:paraId="35FE1AC6" w14:textId="77777777" w:rsidR="00D57842" w:rsidRDefault="00D57842" w:rsidP="00FB6BEF">
      <w:pPr>
        <w:pStyle w:val="BodyText"/>
        <w:ind w:left="1080"/>
        <w:rPr>
          <w:szCs w:val="24"/>
        </w:rPr>
      </w:pPr>
    </w:p>
    <w:p w14:paraId="7055DFCA" w14:textId="77777777" w:rsidR="00D57842" w:rsidRDefault="00D57842" w:rsidP="00FB6BEF">
      <w:pPr>
        <w:pStyle w:val="BodyText"/>
        <w:ind w:left="1080"/>
        <w:rPr>
          <w:szCs w:val="24"/>
        </w:rPr>
      </w:pPr>
    </w:p>
    <w:p w14:paraId="29773BA0" w14:textId="77777777" w:rsidR="00D57842" w:rsidRDefault="00D57842" w:rsidP="00FB6BEF">
      <w:pPr>
        <w:pStyle w:val="BodyText"/>
        <w:ind w:left="1080"/>
        <w:rPr>
          <w:szCs w:val="24"/>
        </w:rPr>
      </w:pPr>
    </w:p>
    <w:p w14:paraId="5E372AB0" w14:textId="77777777" w:rsidR="00D57842" w:rsidRDefault="00D57842" w:rsidP="00FB6BEF">
      <w:pPr>
        <w:pStyle w:val="BodyText"/>
        <w:ind w:left="1080"/>
        <w:rPr>
          <w:szCs w:val="24"/>
        </w:rPr>
      </w:pPr>
    </w:p>
    <w:p w14:paraId="056D794F" w14:textId="77777777" w:rsidR="00D57842" w:rsidRDefault="00D57842" w:rsidP="00FB6BEF">
      <w:pPr>
        <w:pStyle w:val="BodyText"/>
        <w:ind w:left="1080"/>
        <w:rPr>
          <w:szCs w:val="24"/>
        </w:rPr>
      </w:pPr>
    </w:p>
    <w:p w14:paraId="53D3773B" w14:textId="77777777" w:rsidR="00D57842" w:rsidRDefault="00D57842" w:rsidP="00FB6BEF">
      <w:pPr>
        <w:pStyle w:val="BodyText"/>
        <w:ind w:left="1080"/>
        <w:rPr>
          <w:szCs w:val="24"/>
        </w:rPr>
      </w:pPr>
    </w:p>
    <w:p w14:paraId="729200BA" w14:textId="77777777" w:rsidR="00D57842" w:rsidRDefault="00D57842" w:rsidP="00FB6BEF">
      <w:pPr>
        <w:pStyle w:val="BodyText"/>
        <w:ind w:left="1080"/>
        <w:rPr>
          <w:szCs w:val="24"/>
        </w:rPr>
      </w:pPr>
    </w:p>
    <w:p w14:paraId="6632C7CB" w14:textId="77777777" w:rsidR="00D57842" w:rsidRDefault="00D57842" w:rsidP="00FB6BEF">
      <w:pPr>
        <w:pStyle w:val="BodyText"/>
        <w:ind w:left="1080"/>
        <w:rPr>
          <w:szCs w:val="24"/>
        </w:rPr>
      </w:pPr>
    </w:p>
    <w:p w14:paraId="4527AA10" w14:textId="77777777" w:rsidR="00D57842" w:rsidRDefault="00D57842" w:rsidP="00FB6BEF">
      <w:pPr>
        <w:pStyle w:val="BodyText"/>
        <w:ind w:left="1080"/>
        <w:rPr>
          <w:szCs w:val="24"/>
        </w:rPr>
      </w:pPr>
    </w:p>
    <w:p w14:paraId="1DB3F032" w14:textId="77777777" w:rsidR="00D57842" w:rsidRDefault="00D57842" w:rsidP="00FB6BEF">
      <w:pPr>
        <w:pStyle w:val="BodyText"/>
        <w:ind w:left="1080"/>
        <w:rPr>
          <w:szCs w:val="24"/>
        </w:rPr>
      </w:pPr>
    </w:p>
    <w:p w14:paraId="1B12737A" w14:textId="77777777" w:rsidR="00D57842" w:rsidRDefault="00D57842" w:rsidP="00FB6BEF">
      <w:pPr>
        <w:pStyle w:val="BodyText"/>
        <w:ind w:left="1080"/>
        <w:rPr>
          <w:szCs w:val="24"/>
        </w:rPr>
      </w:pPr>
    </w:p>
    <w:p w14:paraId="7193DE6A" w14:textId="77777777" w:rsidR="007C088C" w:rsidRDefault="007C088C" w:rsidP="00FB6BEF">
      <w:pPr>
        <w:pStyle w:val="BodyText"/>
        <w:ind w:left="1080"/>
        <w:rPr>
          <w:szCs w:val="24"/>
        </w:rPr>
      </w:pPr>
    </w:p>
    <w:p w14:paraId="366B544C" w14:textId="77777777" w:rsidR="007C088C" w:rsidRDefault="007C088C" w:rsidP="00FB6BEF">
      <w:pPr>
        <w:pStyle w:val="BodyText"/>
        <w:ind w:left="1080"/>
        <w:rPr>
          <w:szCs w:val="24"/>
        </w:rPr>
      </w:pPr>
    </w:p>
    <w:p w14:paraId="30150102" w14:textId="77777777" w:rsidR="007C088C" w:rsidRDefault="007C088C" w:rsidP="00FB6BEF">
      <w:pPr>
        <w:pStyle w:val="BodyText"/>
        <w:ind w:left="1080"/>
        <w:rPr>
          <w:szCs w:val="24"/>
        </w:rPr>
      </w:pPr>
    </w:p>
    <w:p w14:paraId="649FB9A5" w14:textId="77777777" w:rsidR="007C088C" w:rsidRDefault="007C088C" w:rsidP="00FB6BEF">
      <w:pPr>
        <w:pStyle w:val="BodyText"/>
        <w:ind w:left="1080"/>
        <w:rPr>
          <w:szCs w:val="24"/>
        </w:rPr>
      </w:pPr>
    </w:p>
    <w:p w14:paraId="04FB94A5" w14:textId="77777777" w:rsidR="007C088C" w:rsidRDefault="007C088C" w:rsidP="00FB6BEF">
      <w:pPr>
        <w:pStyle w:val="BodyText"/>
        <w:ind w:left="1080"/>
        <w:rPr>
          <w:szCs w:val="24"/>
        </w:rPr>
      </w:pPr>
    </w:p>
    <w:p w14:paraId="163BD83B" w14:textId="77777777" w:rsidR="007C088C" w:rsidRDefault="007C088C" w:rsidP="00FB6BEF">
      <w:pPr>
        <w:pStyle w:val="BodyText"/>
        <w:ind w:left="1080"/>
        <w:rPr>
          <w:szCs w:val="24"/>
        </w:rPr>
      </w:pPr>
    </w:p>
    <w:p w14:paraId="6F106088" w14:textId="77777777" w:rsidR="007C088C" w:rsidRDefault="007C088C" w:rsidP="00FB6BEF">
      <w:pPr>
        <w:pStyle w:val="BodyText"/>
        <w:ind w:left="1080"/>
        <w:rPr>
          <w:szCs w:val="24"/>
        </w:rPr>
      </w:pPr>
    </w:p>
    <w:p w14:paraId="2DE4C379" w14:textId="77777777" w:rsidR="00A76CFD" w:rsidRDefault="00A76CFD" w:rsidP="00FB6BEF">
      <w:pPr>
        <w:pStyle w:val="BodyText"/>
        <w:ind w:left="1080"/>
        <w:rPr>
          <w:szCs w:val="24"/>
        </w:rPr>
      </w:pPr>
    </w:p>
    <w:p w14:paraId="3C2BBC9E" w14:textId="77777777" w:rsidR="00A76CFD" w:rsidRDefault="00A76CFD" w:rsidP="00A76CFD">
      <w:pPr>
        <w:spacing w:line="240" w:lineRule="auto"/>
        <w:jc w:val="center"/>
        <w:rPr>
          <w:b/>
          <w:bCs/>
          <w:sz w:val="28"/>
          <w:szCs w:val="28"/>
        </w:rPr>
      </w:pPr>
      <w:r w:rsidRPr="00A76CFD">
        <w:rPr>
          <w:b/>
          <w:bCs/>
          <w:sz w:val="28"/>
          <w:szCs w:val="28"/>
        </w:rPr>
        <w:lastRenderedPageBreak/>
        <w:t>Appendix</w:t>
      </w:r>
    </w:p>
    <w:p w14:paraId="74EFD40F" w14:textId="77777777" w:rsidR="00A76CFD" w:rsidRPr="008516FB" w:rsidRDefault="00A76CFD" w:rsidP="00A76CFD">
      <w:pPr>
        <w:spacing w:line="240" w:lineRule="auto"/>
        <w:jc w:val="center"/>
        <w:rPr>
          <w:b/>
          <w:bCs/>
          <w:color w:val="C00000"/>
          <w:sz w:val="28"/>
          <w:szCs w:val="28"/>
        </w:rPr>
      </w:pPr>
    </w:p>
    <w:p w14:paraId="3D9EFDA4" w14:textId="77777777" w:rsidR="00A76CFD" w:rsidRPr="00A76CFD" w:rsidRDefault="00A76CFD" w:rsidP="00A76CFD">
      <w:pPr>
        <w:spacing w:line="240" w:lineRule="auto"/>
        <w:rPr>
          <w:color w:val="FF0000"/>
        </w:rPr>
      </w:pPr>
      <w:bookmarkStart w:id="1" w:name="_Hlk175058961"/>
    </w:p>
    <w:bookmarkEnd w:id="1"/>
    <w:p w14:paraId="177555E5" w14:textId="77777777" w:rsidR="00A76CFD" w:rsidRDefault="00A76CFD" w:rsidP="00A76CFD">
      <w:pPr>
        <w:jc w:val="center"/>
        <w:rPr>
          <w:b/>
          <w:bCs/>
          <w:webHidden/>
        </w:rPr>
      </w:pPr>
    </w:p>
    <w:p w14:paraId="0B6CF974" w14:textId="77777777" w:rsidR="00A76CFD" w:rsidRDefault="00A76CFD" w:rsidP="00A76CFD">
      <w:pPr>
        <w:jc w:val="center"/>
        <w:rPr>
          <w:b/>
          <w:bCs/>
          <w:webHidden/>
        </w:rPr>
      </w:pPr>
    </w:p>
    <w:p w14:paraId="2304F900" w14:textId="77777777" w:rsidR="0093792D" w:rsidRDefault="0093792D" w:rsidP="00664ADC">
      <w:pPr>
        <w:rPr>
          <w:b/>
          <w:bCs/>
          <w:webHidden/>
        </w:rPr>
      </w:pPr>
    </w:p>
    <w:p w14:paraId="10D1470D" w14:textId="77777777" w:rsidR="00A76CFD" w:rsidRPr="00A146E5" w:rsidRDefault="00A76CFD" w:rsidP="00A76CFD">
      <w:pPr>
        <w:jc w:val="center"/>
        <w:rPr>
          <w:b/>
          <w:bCs/>
          <w:webHidden/>
        </w:rPr>
      </w:pPr>
    </w:p>
    <w:sectPr w:rsidR="00A76CFD" w:rsidRPr="00A146E5">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7C11BD" w14:textId="77777777" w:rsidR="007F294B" w:rsidRDefault="007F294B">
      <w:r>
        <w:separator/>
      </w:r>
    </w:p>
  </w:endnote>
  <w:endnote w:type="continuationSeparator" w:id="0">
    <w:p w14:paraId="5A5C0996" w14:textId="77777777" w:rsidR="007F294B" w:rsidRDefault="007F2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5388C" w14:textId="77777777" w:rsidR="003763CC" w:rsidRDefault="003763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E75BFB" w14:textId="77777777" w:rsidR="003763CC" w:rsidRDefault="003763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A3D7B" w14:textId="77777777" w:rsidR="003763CC" w:rsidRPr="00FB6BEF" w:rsidRDefault="00385758" w:rsidP="00FB6BEF">
    <w:pPr>
      <w:pStyle w:val="Footer"/>
      <w:rPr>
        <w:i/>
        <w:sz w:val="16"/>
        <w:szCs w:val="16"/>
      </w:rPr>
    </w:pPr>
    <w:r>
      <w:rPr>
        <w:i/>
        <w:noProof/>
        <w:sz w:val="16"/>
        <w:szCs w:val="16"/>
      </w:rPr>
      <w:pict w14:anchorId="7495EF93">
        <v:rect id="Rectangle 452" o:spid="_x0000_s1025" style="position:absolute;margin-left:0;margin-top:0;width:579.9pt;height:750.3pt;z-index:251657728;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" filled="f" strokecolor="#767171" strokeweight="1.25pt">
          <w10:wrap anchorx="page" anchory="page"/>
        </v:rect>
      </w:pict>
    </w:r>
    <w:r w:rsidR="00FB6BEF" w:rsidRPr="00FB6BEF">
      <w:rPr>
        <w:i/>
        <w:sz w:val="16"/>
        <w:szCs w:val="16"/>
      </w:rPr>
      <w:t>CMPG224 Software Engineering Project</w:t>
    </w:r>
    <w:r w:rsidR="001112A8">
      <w:rPr>
        <w:i/>
        <w:sz w:val="16"/>
        <w:szCs w:val="16"/>
      </w:rPr>
      <w:t>,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637AD" w14:textId="77777777" w:rsidR="003763CC" w:rsidRDefault="00376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8E0B0" w14:textId="77777777" w:rsidR="007F294B" w:rsidRDefault="007F294B">
      <w:r>
        <w:separator/>
      </w:r>
    </w:p>
  </w:footnote>
  <w:footnote w:type="continuationSeparator" w:id="0">
    <w:p w14:paraId="586F67B1" w14:textId="77777777" w:rsidR="007F294B" w:rsidRDefault="007F29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392C8" w14:textId="77777777" w:rsidR="003763CC" w:rsidRDefault="003763CC">
    <w:pPr>
      <w:rPr>
        <w:sz w:val="24"/>
      </w:rPr>
    </w:pPr>
  </w:p>
  <w:p w14:paraId="3DD2B4EF" w14:textId="77777777" w:rsidR="003763CC" w:rsidRDefault="00FB6BEF" w:rsidP="00CF1F2B">
    <w:pPr>
      <w:pBdr>
        <w:bottom w:val="single" w:sz="6" w:space="1" w:color="auto"/>
      </w:pBdr>
      <w:jc w:val="center"/>
      <w:rPr>
        <w:rFonts w:ascii="Arial" w:hAnsi="Arial"/>
        <w:b/>
        <w:sz w:val="36"/>
      </w:rPr>
    </w:pPr>
    <w:r>
      <w:rPr>
        <w:rFonts w:ascii="Arial" w:hAnsi="Arial"/>
        <w:b/>
        <w:sz w:val="36"/>
      </w:rPr>
      <w:t>Computer Science Department</w:t>
    </w:r>
    <w:r w:rsidR="00F074F6">
      <w:rPr>
        <w:rFonts w:ascii="Arial" w:hAnsi="Arial"/>
        <w:b/>
        <w:sz w:val="36"/>
      </w:rPr>
      <w:t xml:space="preserve">           </w:t>
    </w:r>
    <w:r>
      <w:rPr>
        <w:rFonts w:ascii="Arial" w:hAnsi="Arial"/>
        <w:b/>
        <w:sz w:val="36"/>
      </w:rPr>
      <w:t xml:space="preserve"> </w:t>
    </w:r>
    <w:r w:rsidR="00385758">
      <w:rPr>
        <w:noProof/>
      </w:rPr>
      <w:pict w14:anchorId="0A86E8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ilma | Indigenous Language Media in Africa" style="width:81pt;height:22pt;visibility:visible">
          <v:imagedata r:id="rId1" o:title="ilma | Indigenous Language Media in Africa"/>
        </v:shape>
      </w:pict>
    </w:r>
  </w:p>
  <w:p w14:paraId="57740A17" w14:textId="77777777" w:rsidR="003763CC" w:rsidRDefault="003763CC">
    <w:pPr>
      <w:pBdr>
        <w:bottom w:val="single" w:sz="6" w:space="1" w:color="auto"/>
      </w:pBdr>
      <w:jc w:val="right"/>
      <w:rPr>
        <w:sz w:val="24"/>
      </w:rPr>
    </w:pPr>
  </w:p>
  <w:p w14:paraId="19B40952" w14:textId="77777777" w:rsidR="003763CC" w:rsidRDefault="003763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763CC" w14:paraId="2C91DEEE" w14:textId="77777777">
      <w:tc>
        <w:tcPr>
          <w:tcW w:w="6379" w:type="dxa"/>
        </w:tcPr>
        <w:p w14:paraId="55463316" w14:textId="781819FF" w:rsidR="003763CC" w:rsidRDefault="00DB5A97">
          <w:r w:rsidRPr="00DB5A97">
            <w:t>Community Service Volunteer Tracking System</w:t>
          </w:r>
        </w:p>
      </w:tc>
      <w:tc>
        <w:tcPr>
          <w:tcW w:w="3179" w:type="dxa"/>
        </w:tcPr>
        <w:p w14:paraId="0122BBF9" w14:textId="2BD696F4" w:rsidR="003763CC" w:rsidRDefault="003763CC" w:rsidP="00FB6BEF">
          <w:pPr>
            <w:tabs>
              <w:tab w:val="left" w:pos="1135"/>
            </w:tabs>
            <w:spacing w:before="40"/>
            <w:ind w:right="68"/>
          </w:pPr>
          <w:r>
            <w:t xml:space="preserve">  Version:           &lt;</w:t>
          </w:r>
          <w:r w:rsidR="007453CA">
            <w:t>1</w:t>
          </w:r>
          <w:r>
            <w:t>.0&gt;</w:t>
          </w:r>
        </w:p>
      </w:tc>
    </w:tr>
    <w:tr w:rsidR="003763CC" w14:paraId="3AF04851" w14:textId="77777777">
      <w:tc>
        <w:tcPr>
          <w:tcW w:w="6379" w:type="dxa"/>
        </w:tcPr>
        <w:p w14:paraId="73220F06" w14:textId="77777777" w:rsidR="003763CC" w:rsidRDefault="003763CC">
          <w:fldSimple w:instr=" TITLE  \* MERGEFORMAT ">
            <w:r>
              <w:t>Software Requirements Specification</w:t>
            </w:r>
          </w:fldSimple>
        </w:p>
      </w:tc>
      <w:tc>
        <w:tcPr>
          <w:tcW w:w="3179" w:type="dxa"/>
        </w:tcPr>
        <w:p w14:paraId="7CA75838" w14:textId="0EF5A227" w:rsidR="003763CC" w:rsidRDefault="00FB6BEF" w:rsidP="00FB6BEF">
          <w:r>
            <w:t xml:space="preserve">  Date:  &lt;</w:t>
          </w:r>
          <w:r w:rsidR="007453CA">
            <w:t>22</w:t>
          </w:r>
          <w:r w:rsidR="003763CC">
            <w:t>/</w:t>
          </w:r>
          <w:r w:rsidR="00BB4277">
            <w:t>0</w:t>
          </w:r>
          <w:r w:rsidR="00C02302">
            <w:t>8</w:t>
          </w:r>
          <w:r w:rsidR="003763CC">
            <w:t>/</w:t>
          </w:r>
          <w:r>
            <w:t>20</w:t>
          </w:r>
          <w:r w:rsidR="00BB4277">
            <w:t>2</w:t>
          </w:r>
          <w:r w:rsidR="004D62ED">
            <w:t>5</w:t>
          </w:r>
          <w:r w:rsidR="003763CC">
            <w:t>&gt;</w:t>
          </w:r>
        </w:p>
      </w:tc>
    </w:tr>
  </w:tbl>
  <w:p w14:paraId="2F131B87" w14:textId="77777777" w:rsidR="003763CC" w:rsidRDefault="003763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6B93F" w14:textId="77777777" w:rsidR="003763CC" w:rsidRDefault="00376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C3790F"/>
    <w:multiLevelType w:val="hybridMultilevel"/>
    <w:tmpl w:val="20E2F73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F756D"/>
    <w:multiLevelType w:val="hybridMultilevel"/>
    <w:tmpl w:val="322C442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0C2935A2"/>
    <w:multiLevelType w:val="hybridMultilevel"/>
    <w:tmpl w:val="ACCCC2D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0CAF47ED"/>
    <w:multiLevelType w:val="hybridMultilevel"/>
    <w:tmpl w:val="A7726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D5916"/>
    <w:multiLevelType w:val="hybridMultilevel"/>
    <w:tmpl w:val="E17833E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0EA33C4C"/>
    <w:multiLevelType w:val="hybridMultilevel"/>
    <w:tmpl w:val="C5386B6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0FD91FEC"/>
    <w:multiLevelType w:val="multilevel"/>
    <w:tmpl w:val="8DB8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749E6"/>
    <w:multiLevelType w:val="hybridMultilevel"/>
    <w:tmpl w:val="D4A2F836"/>
    <w:lvl w:ilvl="0" w:tplc="A7CA9702">
      <w:start w:val="1"/>
      <w:numFmt w:val="decimal"/>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01874B4"/>
    <w:multiLevelType w:val="hybridMultilevel"/>
    <w:tmpl w:val="A7726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24981"/>
    <w:multiLevelType w:val="hybridMultilevel"/>
    <w:tmpl w:val="28269EF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15:restartNumberingAfterBreak="0">
    <w:nsid w:val="2A00022A"/>
    <w:multiLevelType w:val="multilevel"/>
    <w:tmpl w:val="510C9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468FE"/>
    <w:multiLevelType w:val="hybridMultilevel"/>
    <w:tmpl w:val="69E4E86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3" w15:restartNumberingAfterBreak="0">
    <w:nsid w:val="30CC3DD5"/>
    <w:multiLevelType w:val="multilevel"/>
    <w:tmpl w:val="91E20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445455"/>
    <w:multiLevelType w:val="multilevel"/>
    <w:tmpl w:val="82D221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9A51CEA"/>
    <w:multiLevelType w:val="hybridMultilevel"/>
    <w:tmpl w:val="C31EFC5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6" w15:restartNumberingAfterBreak="0">
    <w:nsid w:val="3E516C06"/>
    <w:multiLevelType w:val="hybridMultilevel"/>
    <w:tmpl w:val="CBE6BD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EFB548F"/>
    <w:multiLevelType w:val="hybridMultilevel"/>
    <w:tmpl w:val="7E42136C"/>
    <w:lvl w:ilvl="0" w:tplc="1C090001">
      <w:start w:val="1"/>
      <w:numFmt w:val="bullet"/>
      <w:lvlText w:val=""/>
      <w:lvlJc w:val="left"/>
      <w:pPr>
        <w:ind w:left="1430" w:hanging="360"/>
      </w:pPr>
      <w:rPr>
        <w:rFonts w:ascii="Symbol" w:hAnsi="Symbol" w:hint="default"/>
      </w:rPr>
    </w:lvl>
    <w:lvl w:ilvl="1" w:tplc="1C090003" w:tentative="1">
      <w:start w:val="1"/>
      <w:numFmt w:val="bullet"/>
      <w:lvlText w:val="o"/>
      <w:lvlJc w:val="left"/>
      <w:pPr>
        <w:ind w:left="2150" w:hanging="360"/>
      </w:pPr>
      <w:rPr>
        <w:rFonts w:ascii="Courier New" w:hAnsi="Courier New" w:cs="Courier New" w:hint="default"/>
      </w:rPr>
    </w:lvl>
    <w:lvl w:ilvl="2" w:tplc="1C090005" w:tentative="1">
      <w:start w:val="1"/>
      <w:numFmt w:val="bullet"/>
      <w:lvlText w:val=""/>
      <w:lvlJc w:val="left"/>
      <w:pPr>
        <w:ind w:left="2870" w:hanging="360"/>
      </w:pPr>
      <w:rPr>
        <w:rFonts w:ascii="Wingdings" w:hAnsi="Wingdings" w:hint="default"/>
      </w:rPr>
    </w:lvl>
    <w:lvl w:ilvl="3" w:tplc="1C090001" w:tentative="1">
      <w:start w:val="1"/>
      <w:numFmt w:val="bullet"/>
      <w:lvlText w:val=""/>
      <w:lvlJc w:val="left"/>
      <w:pPr>
        <w:ind w:left="3590" w:hanging="360"/>
      </w:pPr>
      <w:rPr>
        <w:rFonts w:ascii="Symbol" w:hAnsi="Symbol" w:hint="default"/>
      </w:rPr>
    </w:lvl>
    <w:lvl w:ilvl="4" w:tplc="1C090003" w:tentative="1">
      <w:start w:val="1"/>
      <w:numFmt w:val="bullet"/>
      <w:lvlText w:val="o"/>
      <w:lvlJc w:val="left"/>
      <w:pPr>
        <w:ind w:left="4310" w:hanging="360"/>
      </w:pPr>
      <w:rPr>
        <w:rFonts w:ascii="Courier New" w:hAnsi="Courier New" w:cs="Courier New" w:hint="default"/>
      </w:rPr>
    </w:lvl>
    <w:lvl w:ilvl="5" w:tplc="1C090005" w:tentative="1">
      <w:start w:val="1"/>
      <w:numFmt w:val="bullet"/>
      <w:lvlText w:val=""/>
      <w:lvlJc w:val="left"/>
      <w:pPr>
        <w:ind w:left="5030" w:hanging="360"/>
      </w:pPr>
      <w:rPr>
        <w:rFonts w:ascii="Wingdings" w:hAnsi="Wingdings" w:hint="default"/>
      </w:rPr>
    </w:lvl>
    <w:lvl w:ilvl="6" w:tplc="1C090001" w:tentative="1">
      <w:start w:val="1"/>
      <w:numFmt w:val="bullet"/>
      <w:lvlText w:val=""/>
      <w:lvlJc w:val="left"/>
      <w:pPr>
        <w:ind w:left="5750" w:hanging="360"/>
      </w:pPr>
      <w:rPr>
        <w:rFonts w:ascii="Symbol" w:hAnsi="Symbol" w:hint="default"/>
      </w:rPr>
    </w:lvl>
    <w:lvl w:ilvl="7" w:tplc="1C090003" w:tentative="1">
      <w:start w:val="1"/>
      <w:numFmt w:val="bullet"/>
      <w:lvlText w:val="o"/>
      <w:lvlJc w:val="left"/>
      <w:pPr>
        <w:ind w:left="6470" w:hanging="360"/>
      </w:pPr>
      <w:rPr>
        <w:rFonts w:ascii="Courier New" w:hAnsi="Courier New" w:cs="Courier New" w:hint="default"/>
      </w:rPr>
    </w:lvl>
    <w:lvl w:ilvl="8" w:tplc="1C090005" w:tentative="1">
      <w:start w:val="1"/>
      <w:numFmt w:val="bullet"/>
      <w:lvlText w:val=""/>
      <w:lvlJc w:val="left"/>
      <w:pPr>
        <w:ind w:left="7190" w:hanging="360"/>
      </w:pPr>
      <w:rPr>
        <w:rFonts w:ascii="Wingdings" w:hAnsi="Wingdings" w:hint="default"/>
      </w:rPr>
    </w:lvl>
  </w:abstractNum>
  <w:abstractNum w:abstractNumId="18" w15:restartNumberingAfterBreak="0">
    <w:nsid w:val="40D454B4"/>
    <w:multiLevelType w:val="hybridMultilevel"/>
    <w:tmpl w:val="A7726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F50E3B"/>
    <w:multiLevelType w:val="hybridMultilevel"/>
    <w:tmpl w:val="DC7C2A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2F31C54"/>
    <w:multiLevelType w:val="hybridMultilevel"/>
    <w:tmpl w:val="F69A239E"/>
    <w:lvl w:ilvl="0" w:tplc="1C090001">
      <w:start w:val="1"/>
      <w:numFmt w:val="bullet"/>
      <w:lvlText w:val=""/>
      <w:lvlJc w:val="left"/>
      <w:pPr>
        <w:ind w:left="1720" w:hanging="360"/>
      </w:pPr>
      <w:rPr>
        <w:rFonts w:ascii="Symbol" w:hAnsi="Symbol" w:hint="default"/>
      </w:rPr>
    </w:lvl>
    <w:lvl w:ilvl="1" w:tplc="1C090003" w:tentative="1">
      <w:start w:val="1"/>
      <w:numFmt w:val="bullet"/>
      <w:lvlText w:val="o"/>
      <w:lvlJc w:val="left"/>
      <w:pPr>
        <w:ind w:left="2440" w:hanging="360"/>
      </w:pPr>
      <w:rPr>
        <w:rFonts w:ascii="Courier New" w:hAnsi="Courier New" w:cs="Courier New" w:hint="default"/>
      </w:rPr>
    </w:lvl>
    <w:lvl w:ilvl="2" w:tplc="1C090005" w:tentative="1">
      <w:start w:val="1"/>
      <w:numFmt w:val="bullet"/>
      <w:lvlText w:val=""/>
      <w:lvlJc w:val="left"/>
      <w:pPr>
        <w:ind w:left="3160" w:hanging="360"/>
      </w:pPr>
      <w:rPr>
        <w:rFonts w:ascii="Wingdings" w:hAnsi="Wingdings" w:hint="default"/>
      </w:rPr>
    </w:lvl>
    <w:lvl w:ilvl="3" w:tplc="1C090001" w:tentative="1">
      <w:start w:val="1"/>
      <w:numFmt w:val="bullet"/>
      <w:lvlText w:val=""/>
      <w:lvlJc w:val="left"/>
      <w:pPr>
        <w:ind w:left="3880" w:hanging="360"/>
      </w:pPr>
      <w:rPr>
        <w:rFonts w:ascii="Symbol" w:hAnsi="Symbol" w:hint="default"/>
      </w:rPr>
    </w:lvl>
    <w:lvl w:ilvl="4" w:tplc="1C090003" w:tentative="1">
      <w:start w:val="1"/>
      <w:numFmt w:val="bullet"/>
      <w:lvlText w:val="o"/>
      <w:lvlJc w:val="left"/>
      <w:pPr>
        <w:ind w:left="4600" w:hanging="360"/>
      </w:pPr>
      <w:rPr>
        <w:rFonts w:ascii="Courier New" w:hAnsi="Courier New" w:cs="Courier New" w:hint="default"/>
      </w:rPr>
    </w:lvl>
    <w:lvl w:ilvl="5" w:tplc="1C090005" w:tentative="1">
      <w:start w:val="1"/>
      <w:numFmt w:val="bullet"/>
      <w:lvlText w:val=""/>
      <w:lvlJc w:val="left"/>
      <w:pPr>
        <w:ind w:left="5320" w:hanging="360"/>
      </w:pPr>
      <w:rPr>
        <w:rFonts w:ascii="Wingdings" w:hAnsi="Wingdings" w:hint="default"/>
      </w:rPr>
    </w:lvl>
    <w:lvl w:ilvl="6" w:tplc="1C090001" w:tentative="1">
      <w:start w:val="1"/>
      <w:numFmt w:val="bullet"/>
      <w:lvlText w:val=""/>
      <w:lvlJc w:val="left"/>
      <w:pPr>
        <w:ind w:left="6040" w:hanging="360"/>
      </w:pPr>
      <w:rPr>
        <w:rFonts w:ascii="Symbol" w:hAnsi="Symbol" w:hint="default"/>
      </w:rPr>
    </w:lvl>
    <w:lvl w:ilvl="7" w:tplc="1C090003" w:tentative="1">
      <w:start w:val="1"/>
      <w:numFmt w:val="bullet"/>
      <w:lvlText w:val="o"/>
      <w:lvlJc w:val="left"/>
      <w:pPr>
        <w:ind w:left="6760" w:hanging="360"/>
      </w:pPr>
      <w:rPr>
        <w:rFonts w:ascii="Courier New" w:hAnsi="Courier New" w:cs="Courier New" w:hint="default"/>
      </w:rPr>
    </w:lvl>
    <w:lvl w:ilvl="8" w:tplc="1C090005" w:tentative="1">
      <w:start w:val="1"/>
      <w:numFmt w:val="bullet"/>
      <w:lvlText w:val=""/>
      <w:lvlJc w:val="left"/>
      <w:pPr>
        <w:ind w:left="7480" w:hanging="360"/>
      </w:pPr>
      <w:rPr>
        <w:rFonts w:ascii="Wingdings" w:hAnsi="Wingdings" w:hint="default"/>
      </w:rPr>
    </w:lvl>
  </w:abstractNum>
  <w:abstractNum w:abstractNumId="21" w15:restartNumberingAfterBreak="0">
    <w:nsid w:val="48122B91"/>
    <w:multiLevelType w:val="multilevel"/>
    <w:tmpl w:val="0A9E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3D69B8"/>
    <w:multiLevelType w:val="hybridMultilevel"/>
    <w:tmpl w:val="FF60C89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3" w15:restartNumberingAfterBreak="0">
    <w:nsid w:val="514E6CE6"/>
    <w:multiLevelType w:val="hybridMultilevel"/>
    <w:tmpl w:val="A7726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AD1A78"/>
    <w:multiLevelType w:val="multilevel"/>
    <w:tmpl w:val="6A440DA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5C044864"/>
    <w:multiLevelType w:val="hybridMultilevel"/>
    <w:tmpl w:val="C50C118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6" w15:restartNumberingAfterBreak="0">
    <w:nsid w:val="609A3103"/>
    <w:multiLevelType w:val="multilevel"/>
    <w:tmpl w:val="D62856A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BB556F9"/>
    <w:multiLevelType w:val="hybridMultilevel"/>
    <w:tmpl w:val="17A69560"/>
    <w:lvl w:ilvl="0" w:tplc="E8441FE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701A727E"/>
    <w:multiLevelType w:val="hybridMultilevel"/>
    <w:tmpl w:val="A7726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9021B1"/>
    <w:multiLevelType w:val="hybridMultilevel"/>
    <w:tmpl w:val="99586E66"/>
    <w:lvl w:ilvl="0" w:tplc="1C090001">
      <w:start w:val="1"/>
      <w:numFmt w:val="bullet"/>
      <w:lvlText w:val=""/>
      <w:lvlJc w:val="left"/>
      <w:pPr>
        <w:ind w:left="1620" w:hanging="360"/>
      </w:pPr>
      <w:rPr>
        <w:rFonts w:ascii="Symbol" w:hAnsi="Symbol" w:hint="default"/>
      </w:rPr>
    </w:lvl>
    <w:lvl w:ilvl="1" w:tplc="1C090003" w:tentative="1">
      <w:start w:val="1"/>
      <w:numFmt w:val="bullet"/>
      <w:lvlText w:val="o"/>
      <w:lvlJc w:val="left"/>
      <w:pPr>
        <w:ind w:left="2340" w:hanging="360"/>
      </w:pPr>
      <w:rPr>
        <w:rFonts w:ascii="Courier New" w:hAnsi="Courier New" w:cs="Courier New" w:hint="default"/>
      </w:rPr>
    </w:lvl>
    <w:lvl w:ilvl="2" w:tplc="1C090005" w:tentative="1">
      <w:start w:val="1"/>
      <w:numFmt w:val="bullet"/>
      <w:lvlText w:val=""/>
      <w:lvlJc w:val="left"/>
      <w:pPr>
        <w:ind w:left="3060" w:hanging="360"/>
      </w:pPr>
      <w:rPr>
        <w:rFonts w:ascii="Wingdings" w:hAnsi="Wingdings" w:hint="default"/>
      </w:rPr>
    </w:lvl>
    <w:lvl w:ilvl="3" w:tplc="1C090001" w:tentative="1">
      <w:start w:val="1"/>
      <w:numFmt w:val="bullet"/>
      <w:lvlText w:val=""/>
      <w:lvlJc w:val="left"/>
      <w:pPr>
        <w:ind w:left="3780" w:hanging="360"/>
      </w:pPr>
      <w:rPr>
        <w:rFonts w:ascii="Symbol" w:hAnsi="Symbol" w:hint="default"/>
      </w:rPr>
    </w:lvl>
    <w:lvl w:ilvl="4" w:tplc="1C090003" w:tentative="1">
      <w:start w:val="1"/>
      <w:numFmt w:val="bullet"/>
      <w:lvlText w:val="o"/>
      <w:lvlJc w:val="left"/>
      <w:pPr>
        <w:ind w:left="4500" w:hanging="360"/>
      </w:pPr>
      <w:rPr>
        <w:rFonts w:ascii="Courier New" w:hAnsi="Courier New" w:cs="Courier New" w:hint="default"/>
      </w:rPr>
    </w:lvl>
    <w:lvl w:ilvl="5" w:tplc="1C090005" w:tentative="1">
      <w:start w:val="1"/>
      <w:numFmt w:val="bullet"/>
      <w:lvlText w:val=""/>
      <w:lvlJc w:val="left"/>
      <w:pPr>
        <w:ind w:left="5220" w:hanging="360"/>
      </w:pPr>
      <w:rPr>
        <w:rFonts w:ascii="Wingdings" w:hAnsi="Wingdings" w:hint="default"/>
      </w:rPr>
    </w:lvl>
    <w:lvl w:ilvl="6" w:tplc="1C090001" w:tentative="1">
      <w:start w:val="1"/>
      <w:numFmt w:val="bullet"/>
      <w:lvlText w:val=""/>
      <w:lvlJc w:val="left"/>
      <w:pPr>
        <w:ind w:left="5940" w:hanging="360"/>
      </w:pPr>
      <w:rPr>
        <w:rFonts w:ascii="Symbol" w:hAnsi="Symbol" w:hint="default"/>
      </w:rPr>
    </w:lvl>
    <w:lvl w:ilvl="7" w:tplc="1C090003" w:tentative="1">
      <w:start w:val="1"/>
      <w:numFmt w:val="bullet"/>
      <w:lvlText w:val="o"/>
      <w:lvlJc w:val="left"/>
      <w:pPr>
        <w:ind w:left="6660" w:hanging="360"/>
      </w:pPr>
      <w:rPr>
        <w:rFonts w:ascii="Courier New" w:hAnsi="Courier New" w:cs="Courier New" w:hint="default"/>
      </w:rPr>
    </w:lvl>
    <w:lvl w:ilvl="8" w:tplc="1C090005" w:tentative="1">
      <w:start w:val="1"/>
      <w:numFmt w:val="bullet"/>
      <w:lvlText w:val=""/>
      <w:lvlJc w:val="left"/>
      <w:pPr>
        <w:ind w:left="7380" w:hanging="360"/>
      </w:pPr>
      <w:rPr>
        <w:rFonts w:ascii="Wingdings" w:hAnsi="Wingdings" w:hint="default"/>
      </w:rPr>
    </w:lvl>
  </w:abstractNum>
  <w:abstractNum w:abstractNumId="30" w15:restartNumberingAfterBreak="0">
    <w:nsid w:val="73403667"/>
    <w:multiLevelType w:val="hybridMultilevel"/>
    <w:tmpl w:val="ACCCC30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1" w15:restartNumberingAfterBreak="0">
    <w:nsid w:val="791A3ED4"/>
    <w:multiLevelType w:val="hybridMultilevel"/>
    <w:tmpl w:val="294A513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16cid:durableId="634482932">
    <w:abstractNumId w:val="0"/>
  </w:num>
  <w:num w:numId="2" w16cid:durableId="1657995383">
    <w:abstractNumId w:val="23"/>
  </w:num>
  <w:num w:numId="3" w16cid:durableId="1009062716">
    <w:abstractNumId w:val="9"/>
  </w:num>
  <w:num w:numId="4" w16cid:durableId="1052924081">
    <w:abstractNumId w:val="4"/>
  </w:num>
  <w:num w:numId="5" w16cid:durableId="1017733344">
    <w:abstractNumId w:val="18"/>
  </w:num>
  <w:num w:numId="6" w16cid:durableId="1159266949">
    <w:abstractNumId w:val="28"/>
  </w:num>
  <w:num w:numId="7" w16cid:durableId="1204051426">
    <w:abstractNumId w:val="1"/>
  </w:num>
  <w:num w:numId="8" w16cid:durableId="120535238">
    <w:abstractNumId w:val="21"/>
  </w:num>
  <w:num w:numId="9" w16cid:durableId="953175277">
    <w:abstractNumId w:val="14"/>
  </w:num>
  <w:num w:numId="10" w16cid:durableId="331834339">
    <w:abstractNumId w:val="7"/>
  </w:num>
  <w:num w:numId="11" w16cid:durableId="443114659">
    <w:abstractNumId w:val="11"/>
  </w:num>
  <w:num w:numId="12" w16cid:durableId="703674926">
    <w:abstractNumId w:val="19"/>
  </w:num>
  <w:num w:numId="13" w16cid:durableId="1538931425">
    <w:abstractNumId w:val="12"/>
  </w:num>
  <w:num w:numId="14" w16cid:durableId="1272083144">
    <w:abstractNumId w:val="25"/>
  </w:num>
  <w:num w:numId="15" w16cid:durableId="1553421958">
    <w:abstractNumId w:val="15"/>
  </w:num>
  <w:num w:numId="16" w16cid:durableId="1864512527">
    <w:abstractNumId w:val="13"/>
  </w:num>
  <w:num w:numId="17" w16cid:durableId="2084600883">
    <w:abstractNumId w:val="26"/>
  </w:num>
  <w:num w:numId="18" w16cid:durableId="541479246">
    <w:abstractNumId w:val="27"/>
  </w:num>
  <w:num w:numId="19" w16cid:durableId="1090154626">
    <w:abstractNumId w:val="5"/>
  </w:num>
  <w:num w:numId="20" w16cid:durableId="1346901829">
    <w:abstractNumId w:val="30"/>
  </w:num>
  <w:num w:numId="21" w16cid:durableId="1620914475">
    <w:abstractNumId w:val="3"/>
  </w:num>
  <w:num w:numId="22" w16cid:durableId="1221016844">
    <w:abstractNumId w:val="16"/>
  </w:num>
  <w:num w:numId="23" w16cid:durableId="5640276">
    <w:abstractNumId w:val="10"/>
  </w:num>
  <w:num w:numId="24" w16cid:durableId="282536944">
    <w:abstractNumId w:val="17"/>
  </w:num>
  <w:num w:numId="25" w16cid:durableId="833229419">
    <w:abstractNumId w:val="20"/>
  </w:num>
  <w:num w:numId="26" w16cid:durableId="2071072444">
    <w:abstractNumId w:val="29"/>
  </w:num>
  <w:num w:numId="27" w16cid:durableId="101339096">
    <w:abstractNumId w:val="8"/>
  </w:num>
  <w:num w:numId="28" w16cid:durableId="1314487276">
    <w:abstractNumId w:val="22"/>
  </w:num>
  <w:num w:numId="29" w16cid:durableId="1875340121">
    <w:abstractNumId w:val="2"/>
  </w:num>
  <w:num w:numId="30" w16cid:durableId="1493834292">
    <w:abstractNumId w:val="31"/>
  </w:num>
  <w:num w:numId="31" w16cid:durableId="535121034">
    <w:abstractNumId w:val="6"/>
  </w:num>
  <w:num w:numId="32" w16cid:durableId="532695970">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6"/>
    <o:shapelayout v:ext="edit">
      <o:idmap v:ext="edit" data="1"/>
    </o:shapelayout>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EwNzQ0MDEyNjCxNDNX0lEKTi0uzszPAymwrAUA+nhC+iwAAAA="/>
  </w:docVars>
  <w:rsids>
    <w:rsidRoot w:val="00E02371"/>
    <w:rsid w:val="00006807"/>
    <w:rsid w:val="0001270B"/>
    <w:rsid w:val="000202D1"/>
    <w:rsid w:val="000245F4"/>
    <w:rsid w:val="00046F3C"/>
    <w:rsid w:val="00051E64"/>
    <w:rsid w:val="000655BE"/>
    <w:rsid w:val="00073DBB"/>
    <w:rsid w:val="000748AB"/>
    <w:rsid w:val="000758CE"/>
    <w:rsid w:val="00082268"/>
    <w:rsid w:val="00082D68"/>
    <w:rsid w:val="00083F0E"/>
    <w:rsid w:val="0008569E"/>
    <w:rsid w:val="00094199"/>
    <w:rsid w:val="000B0ACD"/>
    <w:rsid w:val="000B4C48"/>
    <w:rsid w:val="000B55B6"/>
    <w:rsid w:val="000B626C"/>
    <w:rsid w:val="000B7371"/>
    <w:rsid w:val="000B7ACA"/>
    <w:rsid w:val="000D255E"/>
    <w:rsid w:val="000F498E"/>
    <w:rsid w:val="000F4A8E"/>
    <w:rsid w:val="00102BD5"/>
    <w:rsid w:val="001112A8"/>
    <w:rsid w:val="001172A1"/>
    <w:rsid w:val="0011742F"/>
    <w:rsid w:val="00117828"/>
    <w:rsid w:val="00124ECC"/>
    <w:rsid w:val="00127699"/>
    <w:rsid w:val="00127C7B"/>
    <w:rsid w:val="00131D1A"/>
    <w:rsid w:val="00141501"/>
    <w:rsid w:val="00146D7F"/>
    <w:rsid w:val="001517F5"/>
    <w:rsid w:val="0015372B"/>
    <w:rsid w:val="001768F9"/>
    <w:rsid w:val="001805DD"/>
    <w:rsid w:val="001810B7"/>
    <w:rsid w:val="00182991"/>
    <w:rsid w:val="001916C6"/>
    <w:rsid w:val="001A0579"/>
    <w:rsid w:val="001B30A5"/>
    <w:rsid w:val="001D05F0"/>
    <w:rsid w:val="001D0741"/>
    <w:rsid w:val="001D4F25"/>
    <w:rsid w:val="001E4D0F"/>
    <w:rsid w:val="001F2D42"/>
    <w:rsid w:val="001F5AAE"/>
    <w:rsid w:val="00216194"/>
    <w:rsid w:val="002405CF"/>
    <w:rsid w:val="00252115"/>
    <w:rsid w:val="00265064"/>
    <w:rsid w:val="002666B7"/>
    <w:rsid w:val="00276467"/>
    <w:rsid w:val="00286319"/>
    <w:rsid w:val="002A15E6"/>
    <w:rsid w:val="002A585F"/>
    <w:rsid w:val="002A70AA"/>
    <w:rsid w:val="002B526F"/>
    <w:rsid w:val="002B7DC7"/>
    <w:rsid w:val="002C0372"/>
    <w:rsid w:val="002C1165"/>
    <w:rsid w:val="002C6C66"/>
    <w:rsid w:val="00313094"/>
    <w:rsid w:val="00330DDB"/>
    <w:rsid w:val="00340B92"/>
    <w:rsid w:val="00354DA1"/>
    <w:rsid w:val="00356B38"/>
    <w:rsid w:val="00366984"/>
    <w:rsid w:val="003763CC"/>
    <w:rsid w:val="00382355"/>
    <w:rsid w:val="0038258A"/>
    <w:rsid w:val="00383081"/>
    <w:rsid w:val="00385758"/>
    <w:rsid w:val="00396624"/>
    <w:rsid w:val="003A2FF9"/>
    <w:rsid w:val="003A6252"/>
    <w:rsid w:val="003A6374"/>
    <w:rsid w:val="003D310C"/>
    <w:rsid w:val="003D6201"/>
    <w:rsid w:val="003D7267"/>
    <w:rsid w:val="003F24DB"/>
    <w:rsid w:val="00407604"/>
    <w:rsid w:val="00411F71"/>
    <w:rsid w:val="00422559"/>
    <w:rsid w:val="00436C0B"/>
    <w:rsid w:val="00443328"/>
    <w:rsid w:val="0044355B"/>
    <w:rsid w:val="00443B06"/>
    <w:rsid w:val="00454EB4"/>
    <w:rsid w:val="00456839"/>
    <w:rsid w:val="00465B74"/>
    <w:rsid w:val="00465FD7"/>
    <w:rsid w:val="004665F8"/>
    <w:rsid w:val="00475461"/>
    <w:rsid w:val="00490ECF"/>
    <w:rsid w:val="0049360E"/>
    <w:rsid w:val="0049523C"/>
    <w:rsid w:val="004A42B6"/>
    <w:rsid w:val="004B060D"/>
    <w:rsid w:val="004B68C6"/>
    <w:rsid w:val="004D62ED"/>
    <w:rsid w:val="004F1B2C"/>
    <w:rsid w:val="004F4870"/>
    <w:rsid w:val="004F489A"/>
    <w:rsid w:val="005009D6"/>
    <w:rsid w:val="00502748"/>
    <w:rsid w:val="0051095F"/>
    <w:rsid w:val="00515070"/>
    <w:rsid w:val="005163D6"/>
    <w:rsid w:val="005164E2"/>
    <w:rsid w:val="00524863"/>
    <w:rsid w:val="005256EC"/>
    <w:rsid w:val="0054267B"/>
    <w:rsid w:val="00552BBE"/>
    <w:rsid w:val="00561420"/>
    <w:rsid w:val="005651F5"/>
    <w:rsid w:val="005739F1"/>
    <w:rsid w:val="00577405"/>
    <w:rsid w:val="0058198B"/>
    <w:rsid w:val="005961F9"/>
    <w:rsid w:val="00596DD4"/>
    <w:rsid w:val="005D3163"/>
    <w:rsid w:val="005E3F2A"/>
    <w:rsid w:val="005E732A"/>
    <w:rsid w:val="005F02D0"/>
    <w:rsid w:val="005F5D90"/>
    <w:rsid w:val="00604063"/>
    <w:rsid w:val="0063306B"/>
    <w:rsid w:val="00640593"/>
    <w:rsid w:val="0064223A"/>
    <w:rsid w:val="00644FC6"/>
    <w:rsid w:val="0064733A"/>
    <w:rsid w:val="00660CEA"/>
    <w:rsid w:val="00661814"/>
    <w:rsid w:val="00664ADC"/>
    <w:rsid w:val="006664DA"/>
    <w:rsid w:val="00671BFC"/>
    <w:rsid w:val="006818C4"/>
    <w:rsid w:val="0069489B"/>
    <w:rsid w:val="00695694"/>
    <w:rsid w:val="006A22F2"/>
    <w:rsid w:val="006B51BF"/>
    <w:rsid w:val="006C0EB7"/>
    <w:rsid w:val="006C3DDD"/>
    <w:rsid w:val="006C403E"/>
    <w:rsid w:val="006D0FF8"/>
    <w:rsid w:val="006D221F"/>
    <w:rsid w:val="006E2BB5"/>
    <w:rsid w:val="006E63D7"/>
    <w:rsid w:val="006F2F2E"/>
    <w:rsid w:val="006F3EF6"/>
    <w:rsid w:val="00701940"/>
    <w:rsid w:val="00701F4C"/>
    <w:rsid w:val="0073103F"/>
    <w:rsid w:val="0073767B"/>
    <w:rsid w:val="00744F2F"/>
    <w:rsid w:val="007453CA"/>
    <w:rsid w:val="00753C6C"/>
    <w:rsid w:val="00765711"/>
    <w:rsid w:val="00783DA8"/>
    <w:rsid w:val="00790289"/>
    <w:rsid w:val="007A3545"/>
    <w:rsid w:val="007B0FC6"/>
    <w:rsid w:val="007B30F7"/>
    <w:rsid w:val="007C088C"/>
    <w:rsid w:val="007D0D99"/>
    <w:rsid w:val="007D15C0"/>
    <w:rsid w:val="007F034C"/>
    <w:rsid w:val="007F1C36"/>
    <w:rsid w:val="007F294B"/>
    <w:rsid w:val="00813766"/>
    <w:rsid w:val="00825943"/>
    <w:rsid w:val="008353DB"/>
    <w:rsid w:val="00847E0B"/>
    <w:rsid w:val="008516FB"/>
    <w:rsid w:val="00852E92"/>
    <w:rsid w:val="00856E3F"/>
    <w:rsid w:val="00862865"/>
    <w:rsid w:val="00875828"/>
    <w:rsid w:val="00887CC8"/>
    <w:rsid w:val="00895FDA"/>
    <w:rsid w:val="008964EE"/>
    <w:rsid w:val="008A37A8"/>
    <w:rsid w:val="008C6334"/>
    <w:rsid w:val="008C7E96"/>
    <w:rsid w:val="008D5E88"/>
    <w:rsid w:val="008E3826"/>
    <w:rsid w:val="008E4179"/>
    <w:rsid w:val="008E5734"/>
    <w:rsid w:val="008E57E0"/>
    <w:rsid w:val="008F32C3"/>
    <w:rsid w:val="008F33EF"/>
    <w:rsid w:val="008F44FD"/>
    <w:rsid w:val="008F4CA7"/>
    <w:rsid w:val="00910FEC"/>
    <w:rsid w:val="009141C0"/>
    <w:rsid w:val="00923E4E"/>
    <w:rsid w:val="009244B8"/>
    <w:rsid w:val="00925F20"/>
    <w:rsid w:val="00933937"/>
    <w:rsid w:val="0093792D"/>
    <w:rsid w:val="009453B3"/>
    <w:rsid w:val="00947394"/>
    <w:rsid w:val="00947D6D"/>
    <w:rsid w:val="00962EDA"/>
    <w:rsid w:val="009649E7"/>
    <w:rsid w:val="009840A7"/>
    <w:rsid w:val="00986E64"/>
    <w:rsid w:val="00987519"/>
    <w:rsid w:val="009B373B"/>
    <w:rsid w:val="009B3ECF"/>
    <w:rsid w:val="009B7DB6"/>
    <w:rsid w:val="009C33B6"/>
    <w:rsid w:val="009C404B"/>
    <w:rsid w:val="009C5A01"/>
    <w:rsid w:val="009D44E6"/>
    <w:rsid w:val="009D589D"/>
    <w:rsid w:val="009E1148"/>
    <w:rsid w:val="009E129E"/>
    <w:rsid w:val="009E7063"/>
    <w:rsid w:val="009F22F4"/>
    <w:rsid w:val="009F7B08"/>
    <w:rsid w:val="00A00339"/>
    <w:rsid w:val="00A016C0"/>
    <w:rsid w:val="00A146E5"/>
    <w:rsid w:val="00A25DE4"/>
    <w:rsid w:val="00A34336"/>
    <w:rsid w:val="00A3505B"/>
    <w:rsid w:val="00A35843"/>
    <w:rsid w:val="00A43F95"/>
    <w:rsid w:val="00A539D6"/>
    <w:rsid w:val="00A76CFD"/>
    <w:rsid w:val="00AA6525"/>
    <w:rsid w:val="00AB5CB5"/>
    <w:rsid w:val="00AC3E5D"/>
    <w:rsid w:val="00AE4DDC"/>
    <w:rsid w:val="00B0112F"/>
    <w:rsid w:val="00B0280F"/>
    <w:rsid w:val="00B0331F"/>
    <w:rsid w:val="00B16FC6"/>
    <w:rsid w:val="00B20E03"/>
    <w:rsid w:val="00B26B2A"/>
    <w:rsid w:val="00B30589"/>
    <w:rsid w:val="00B64D93"/>
    <w:rsid w:val="00B7402B"/>
    <w:rsid w:val="00B74B3F"/>
    <w:rsid w:val="00B818BE"/>
    <w:rsid w:val="00B876D0"/>
    <w:rsid w:val="00BB1954"/>
    <w:rsid w:val="00BB4277"/>
    <w:rsid w:val="00BB5F3B"/>
    <w:rsid w:val="00BC39B0"/>
    <w:rsid w:val="00BC5183"/>
    <w:rsid w:val="00BD30F0"/>
    <w:rsid w:val="00BE1200"/>
    <w:rsid w:val="00BE146C"/>
    <w:rsid w:val="00BE1A5C"/>
    <w:rsid w:val="00BE4A54"/>
    <w:rsid w:val="00C006AE"/>
    <w:rsid w:val="00C02302"/>
    <w:rsid w:val="00C16B90"/>
    <w:rsid w:val="00C304E4"/>
    <w:rsid w:val="00C31694"/>
    <w:rsid w:val="00C3680D"/>
    <w:rsid w:val="00C36A2B"/>
    <w:rsid w:val="00C46FC6"/>
    <w:rsid w:val="00C514A8"/>
    <w:rsid w:val="00C6012D"/>
    <w:rsid w:val="00C61C5D"/>
    <w:rsid w:val="00C74030"/>
    <w:rsid w:val="00C80120"/>
    <w:rsid w:val="00C80E22"/>
    <w:rsid w:val="00C821F0"/>
    <w:rsid w:val="00C835A0"/>
    <w:rsid w:val="00C83619"/>
    <w:rsid w:val="00C91A4F"/>
    <w:rsid w:val="00C91CFA"/>
    <w:rsid w:val="00C9402F"/>
    <w:rsid w:val="00C95DEF"/>
    <w:rsid w:val="00CA042C"/>
    <w:rsid w:val="00CB138E"/>
    <w:rsid w:val="00CC3BEB"/>
    <w:rsid w:val="00CC6F5F"/>
    <w:rsid w:val="00CC712D"/>
    <w:rsid w:val="00CF1F2B"/>
    <w:rsid w:val="00D057DA"/>
    <w:rsid w:val="00D14F28"/>
    <w:rsid w:val="00D24D49"/>
    <w:rsid w:val="00D33312"/>
    <w:rsid w:val="00D42512"/>
    <w:rsid w:val="00D50D5A"/>
    <w:rsid w:val="00D57842"/>
    <w:rsid w:val="00D6102F"/>
    <w:rsid w:val="00D6211F"/>
    <w:rsid w:val="00D628EF"/>
    <w:rsid w:val="00D65FDD"/>
    <w:rsid w:val="00D66959"/>
    <w:rsid w:val="00D73FA9"/>
    <w:rsid w:val="00D756C0"/>
    <w:rsid w:val="00D8547A"/>
    <w:rsid w:val="00D968E5"/>
    <w:rsid w:val="00DA7DA0"/>
    <w:rsid w:val="00DB5A97"/>
    <w:rsid w:val="00DC6C31"/>
    <w:rsid w:val="00DC7C86"/>
    <w:rsid w:val="00DD194E"/>
    <w:rsid w:val="00DD5649"/>
    <w:rsid w:val="00DF2C1B"/>
    <w:rsid w:val="00E02371"/>
    <w:rsid w:val="00E06730"/>
    <w:rsid w:val="00E06D39"/>
    <w:rsid w:val="00E11549"/>
    <w:rsid w:val="00E11C8E"/>
    <w:rsid w:val="00E1714C"/>
    <w:rsid w:val="00E21446"/>
    <w:rsid w:val="00E22926"/>
    <w:rsid w:val="00E25992"/>
    <w:rsid w:val="00E27036"/>
    <w:rsid w:val="00E4318F"/>
    <w:rsid w:val="00E46611"/>
    <w:rsid w:val="00E60865"/>
    <w:rsid w:val="00E654BA"/>
    <w:rsid w:val="00E66257"/>
    <w:rsid w:val="00E744C2"/>
    <w:rsid w:val="00E81C29"/>
    <w:rsid w:val="00EA250D"/>
    <w:rsid w:val="00EA25E7"/>
    <w:rsid w:val="00EB1CFA"/>
    <w:rsid w:val="00EB2F4C"/>
    <w:rsid w:val="00EB50A8"/>
    <w:rsid w:val="00EB7229"/>
    <w:rsid w:val="00EC1BAB"/>
    <w:rsid w:val="00EC5824"/>
    <w:rsid w:val="00ED0BC5"/>
    <w:rsid w:val="00ED1BD3"/>
    <w:rsid w:val="00ED1CD8"/>
    <w:rsid w:val="00ED7216"/>
    <w:rsid w:val="00EE0A3D"/>
    <w:rsid w:val="00EE11F2"/>
    <w:rsid w:val="00EE63C7"/>
    <w:rsid w:val="00EE7481"/>
    <w:rsid w:val="00EF0E32"/>
    <w:rsid w:val="00EF7183"/>
    <w:rsid w:val="00F074F6"/>
    <w:rsid w:val="00F11E74"/>
    <w:rsid w:val="00F33580"/>
    <w:rsid w:val="00F360A3"/>
    <w:rsid w:val="00F42F26"/>
    <w:rsid w:val="00F46F95"/>
    <w:rsid w:val="00F53F05"/>
    <w:rsid w:val="00F5787E"/>
    <w:rsid w:val="00F6662D"/>
    <w:rsid w:val="00F710FD"/>
    <w:rsid w:val="00F71BE7"/>
    <w:rsid w:val="00F7426C"/>
    <w:rsid w:val="00F8710D"/>
    <w:rsid w:val="00FA6C06"/>
    <w:rsid w:val="00FB6171"/>
    <w:rsid w:val="00FB6BEF"/>
    <w:rsid w:val="00FC0C28"/>
    <w:rsid w:val="00FC1DE0"/>
    <w:rsid w:val="00FC4B9E"/>
    <w:rsid w:val="00FD07A1"/>
    <w:rsid w:val="00FE4533"/>
    <w:rsid w:val="00FE6253"/>
    <w:rsid w:val="00FF2C71"/>
    <w:rsid w:val="00FF40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6"/>
    <o:shapelayout v:ext="edit">
      <o:idmap v:ext="edit" data="2"/>
      <o:rules v:ext="edit">
        <o:r id="V:Rule7" type="connector" idref="#_x0000_s2074"/>
        <o:r id="V:Rule8" type="connector" idref="#_x0000_s2078"/>
        <o:r id="V:Rule9" type="connector" idref="#_x0000_s2075"/>
        <o:r id="V:Rule10" type="connector" idref="#_x0000_s2082"/>
        <o:r id="V:Rule11" type="connector" idref="#_x0000_s2080"/>
        <o:r id="V:Rule12" type="connector" idref="#_x0000_s2081"/>
      </o:rules>
    </o:shapelayout>
  </w:shapeDefaults>
  <w:decimalSymbol w:val=","/>
  <w:listSeparator w:val=","/>
  <w14:docId w14:val="33B79937"/>
  <w15:chartTrackingRefBased/>
  <w15:docId w15:val="{801F6845-ACE9-4D7B-B6F4-B5DE8EF6E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396624"/>
    <w:pPr>
      <w:spacing w:before="120" w:after="120"/>
      <w:ind w:left="763"/>
    </w:pPr>
    <w:rPr>
      <w:sz w:val="24"/>
      <w:szCs w:val="24"/>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uiPriority w:val="22"/>
    <w:qFormat/>
    <w:rPr>
      <w:b/>
      <w:bCs/>
    </w:rPr>
  </w:style>
  <w:style w:type="paragraph" w:styleId="NormalWeb">
    <w:name w:val="Normal (Web)"/>
    <w:basedOn w:val="Normal"/>
    <w:uiPriority w:val="99"/>
    <w:rsid w:val="00F71BE7"/>
    <w:pPr>
      <w:widowControl/>
      <w:spacing w:before="100" w:beforeAutospacing="1" w:after="100" w:afterAutospacing="1" w:line="240" w:lineRule="auto"/>
    </w:pPr>
    <w:rPr>
      <w:color w:val="000000"/>
      <w:sz w:val="24"/>
      <w:szCs w:val="24"/>
    </w:rPr>
  </w:style>
  <w:style w:type="table" w:styleId="TableGrid">
    <w:name w:val="Table Grid"/>
    <w:basedOn w:val="TableNormal"/>
    <w:uiPriority w:val="39"/>
    <w:rsid w:val="00561420"/>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FB6BEF"/>
  </w:style>
  <w:style w:type="paragraph" w:styleId="ListParagraph">
    <w:name w:val="List Paragraph"/>
    <w:basedOn w:val="Normal"/>
    <w:uiPriority w:val="34"/>
    <w:qFormat/>
    <w:rsid w:val="00FB6BEF"/>
    <w:pPr>
      <w:widowControl/>
      <w:spacing w:after="160" w:line="259" w:lineRule="auto"/>
      <w:ind w:left="720"/>
      <w:contextualSpacing/>
    </w:pPr>
    <w:rPr>
      <w:rFonts w:ascii="Calibri" w:eastAsia="Calibri" w:hAnsi="Calibri"/>
      <w:sz w:val="22"/>
      <w:szCs w:val="22"/>
      <w:lang w:val="en-ZA"/>
    </w:rPr>
  </w:style>
  <w:style w:type="paragraph" w:customStyle="1" w:styleId="Level3">
    <w:name w:val="Level 3"/>
    <w:basedOn w:val="TOC3"/>
    <w:link w:val="Level3CharChar"/>
    <w:qFormat/>
    <w:rsid w:val="00D42512"/>
    <w:pPr>
      <w:widowControl/>
      <w:tabs>
        <w:tab w:val="clear" w:pos="1440"/>
        <w:tab w:val="clear" w:pos="9360"/>
        <w:tab w:val="right" w:leader="dot" w:pos="8630"/>
      </w:tabs>
      <w:spacing w:line="240" w:lineRule="auto"/>
      <w:ind w:left="400"/>
    </w:pPr>
    <w:rPr>
      <w:i/>
      <w:iCs/>
    </w:rPr>
  </w:style>
  <w:style w:type="paragraph" w:customStyle="1" w:styleId="TOCTitle">
    <w:name w:val="TOC Title"/>
    <w:basedOn w:val="Normal"/>
    <w:qFormat/>
    <w:rsid w:val="00D42512"/>
    <w:pPr>
      <w:widowControl/>
      <w:spacing w:after="240" w:line="240" w:lineRule="auto"/>
      <w:jc w:val="center"/>
    </w:pPr>
    <w:rPr>
      <w:b/>
      <w:sz w:val="24"/>
      <w:szCs w:val="24"/>
    </w:rPr>
  </w:style>
  <w:style w:type="character" w:customStyle="1" w:styleId="Level3CharChar">
    <w:name w:val="Level 3 Char Char"/>
    <w:link w:val="Level3"/>
    <w:rsid w:val="00D42512"/>
    <w:rPr>
      <w:i/>
      <w:iCs/>
      <w:lang w:val="en-US" w:eastAsia="en-US"/>
    </w:rPr>
  </w:style>
  <w:style w:type="paragraph" w:customStyle="1" w:styleId="Level1">
    <w:name w:val="Level 1"/>
    <w:basedOn w:val="TOC1"/>
    <w:link w:val="Level1Char"/>
    <w:qFormat/>
    <w:rsid w:val="00D42512"/>
    <w:pPr>
      <w:widowControl/>
      <w:tabs>
        <w:tab w:val="clear" w:pos="9360"/>
        <w:tab w:val="right" w:leader="dot" w:pos="8630"/>
      </w:tabs>
      <w:spacing w:before="120" w:after="120" w:line="240" w:lineRule="auto"/>
      <w:ind w:right="0"/>
    </w:pPr>
    <w:rPr>
      <w:b/>
      <w:bCs/>
      <w:caps/>
    </w:rPr>
  </w:style>
  <w:style w:type="character" w:customStyle="1" w:styleId="Level1Char">
    <w:name w:val="Level 1 Char"/>
    <w:link w:val="Level1"/>
    <w:rsid w:val="00D42512"/>
    <w:rPr>
      <w:b/>
      <w:bCs/>
      <w:caps/>
      <w:lang w:val="en-US" w:eastAsia="en-US"/>
    </w:rPr>
  </w:style>
  <w:style w:type="paragraph" w:customStyle="1" w:styleId="Level2">
    <w:name w:val="Level 2"/>
    <w:basedOn w:val="TOC2"/>
    <w:link w:val="Level2Char"/>
    <w:qFormat/>
    <w:rsid w:val="00D42512"/>
    <w:pPr>
      <w:widowControl/>
      <w:tabs>
        <w:tab w:val="clear" w:pos="9360"/>
        <w:tab w:val="right" w:leader="dot" w:pos="8630"/>
      </w:tabs>
      <w:spacing w:line="240" w:lineRule="auto"/>
      <w:ind w:left="200" w:right="0"/>
    </w:pPr>
    <w:rPr>
      <w:smallCaps/>
      <w:color w:val="000000"/>
    </w:rPr>
  </w:style>
  <w:style w:type="character" w:customStyle="1" w:styleId="Level2Char">
    <w:name w:val="Level 2 Char"/>
    <w:link w:val="Level2"/>
    <w:rsid w:val="00D42512"/>
    <w:rPr>
      <w:smallCaps/>
      <w:color w:val="000000"/>
      <w:lang w:val="en-US" w:eastAsia="en-US"/>
    </w:rPr>
  </w:style>
  <w:style w:type="character" w:customStyle="1" w:styleId="BodyTextChar">
    <w:name w:val="Body Text Char"/>
    <w:link w:val="BodyText"/>
    <w:rsid w:val="00EB7229"/>
    <w:rPr>
      <w:lang w:val="en-US" w:eastAsia="en-US"/>
    </w:rPr>
  </w:style>
  <w:style w:type="character" w:styleId="Emphasis">
    <w:name w:val="Emphasis"/>
    <w:uiPriority w:val="20"/>
    <w:qFormat/>
    <w:rsid w:val="00F46F95"/>
    <w:rPr>
      <w:i/>
      <w:iCs/>
    </w:rPr>
  </w:style>
  <w:style w:type="character" w:styleId="UnresolvedMention">
    <w:name w:val="Unresolved Mention"/>
    <w:uiPriority w:val="99"/>
    <w:semiHidden/>
    <w:unhideWhenUsed/>
    <w:rsid w:val="004435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63457">
      <w:bodyDiv w:val="1"/>
      <w:marLeft w:val="0"/>
      <w:marRight w:val="0"/>
      <w:marTop w:val="0"/>
      <w:marBottom w:val="0"/>
      <w:divBdr>
        <w:top w:val="none" w:sz="0" w:space="0" w:color="auto"/>
        <w:left w:val="none" w:sz="0" w:space="0" w:color="auto"/>
        <w:bottom w:val="none" w:sz="0" w:space="0" w:color="auto"/>
        <w:right w:val="none" w:sz="0" w:space="0" w:color="auto"/>
      </w:divBdr>
    </w:div>
    <w:div w:id="64770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kindful.com/nonprofit-glossary/volunteer-management-software-for-nonprofits"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www.forecast.app/learn/what-is-volunteer-time-tracking"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rackitforward.com"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galaxydigital.com/blog/how-to-choose-a-volunteer-management-software"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volunteermatters.com" TargetMode="External"/><Relationship Id="rId14" Type="http://schemas.openxmlformats.org/officeDocument/2006/relationships/hyperlink" Target="https://en.wikipedia.org/wiki/Non-profit_technology"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K\Desktop\re\Software%20Requirements%20Specification%20non%20UM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Software Requirements Specification non UML.dot</Template>
  <TotalTime>2</TotalTime>
  <Pages>17</Pages>
  <Words>2222</Words>
  <Characters>12670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cse</dc:creator>
  <cp:keywords/>
  <dc:description/>
  <cp:lastModifiedBy>Tanaka Sedze</cp:lastModifiedBy>
  <cp:revision>2</cp:revision>
  <cp:lastPrinted>1899-12-31T22:00:00Z</cp:lastPrinted>
  <dcterms:created xsi:type="dcterms:W3CDTF">2025-08-22T21:06:00Z</dcterms:created>
  <dcterms:modified xsi:type="dcterms:W3CDTF">2025-08-22T21:06:00Z</dcterms:modified>
</cp:coreProperties>
</file>